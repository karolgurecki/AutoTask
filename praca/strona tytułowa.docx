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3BB" w:rsidRDefault="005613BB" w:rsidP="00814401">
      <w:pPr>
        <w:jc w:val="right"/>
      </w:pPr>
      <w:permStart w:id="161830941" w:edGrp="everyone"/>
    </w:p>
    <w:p w:rsidR="005613BB" w:rsidRDefault="005613BB" w:rsidP="005613BB">
      <w:pPr>
        <w:jc w:val="right"/>
      </w:pPr>
    </w:p>
    <w:p w:rsidR="005613BB" w:rsidRDefault="005613BB" w:rsidP="00B2756E">
      <w:pPr>
        <w:jc w:val="right"/>
      </w:pPr>
    </w:p>
    <w:p w:rsidR="005613BB" w:rsidRDefault="005613BB" w:rsidP="005613BB">
      <w:pPr>
        <w:jc w:val="right"/>
      </w:pPr>
    </w:p>
    <w:p w:rsidR="005613BB" w:rsidRDefault="005613BB" w:rsidP="005613BB">
      <w:pPr>
        <w:jc w:val="right"/>
      </w:pPr>
    </w:p>
    <w:p w:rsidR="005613BB" w:rsidRPr="00E44473" w:rsidRDefault="005613BB" w:rsidP="005613BB">
      <w:pPr>
        <w:jc w:val="center"/>
        <w:rPr>
          <w:rFonts w:ascii="Arial" w:hAnsi="Arial" w:cs="Arial"/>
        </w:rPr>
      </w:pPr>
      <w:r w:rsidRPr="00E44473">
        <w:rPr>
          <w:rFonts w:ascii="Arial" w:hAnsi="Arial" w:cs="Arial"/>
          <w:b/>
          <w:sz w:val="28"/>
          <w:szCs w:val="28"/>
        </w:rPr>
        <w:t>PRACA DYPLOMOWA</w:t>
      </w:r>
      <w:r w:rsidRPr="00E44473">
        <w:rPr>
          <w:rFonts w:ascii="Arial" w:hAnsi="Arial" w:cs="Arial"/>
        </w:rPr>
        <w:t xml:space="preserve"> </w:t>
      </w:r>
      <w:r w:rsidRPr="00B2756E">
        <w:rPr>
          <w:rFonts w:ascii="Arial" w:hAnsi="Arial" w:cs="Arial"/>
          <w:b/>
          <w:sz w:val="28"/>
          <w:szCs w:val="28"/>
        </w:rPr>
        <w:t>INŻYNIERSKA</w:t>
      </w: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/>
    <w:p w:rsidR="005613BB" w:rsidRPr="00E44473" w:rsidRDefault="00B2756E" w:rsidP="005613B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Mechanizm informowania o zdarzeniach </w:t>
      </w:r>
      <w:r>
        <w:rPr>
          <w:rFonts w:ascii="Arial" w:hAnsi="Arial" w:cs="Arial"/>
          <w:b/>
          <w:sz w:val="36"/>
          <w:szCs w:val="36"/>
        </w:rPr>
        <w:br/>
        <w:t>w systemie Android</w:t>
      </w: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A06D41"/>
    <w:p w:rsidR="005613BB" w:rsidRDefault="005613BB" w:rsidP="005613BB">
      <w:pPr>
        <w:jc w:val="center"/>
      </w:pPr>
    </w:p>
    <w:p w:rsidR="005613BB" w:rsidRPr="005613BB" w:rsidRDefault="005613BB" w:rsidP="005613BB">
      <w:pPr>
        <w:ind w:firstLine="540"/>
        <w:rPr>
          <w:b/>
        </w:rPr>
      </w:pPr>
      <w:r w:rsidRPr="005613BB">
        <w:rPr>
          <w:b/>
        </w:rPr>
        <w:t>Wydział Fizyki Technicznej, Informatyki i Matematyki Stosowanej</w:t>
      </w:r>
      <w:r w:rsidR="00E44473">
        <w:rPr>
          <w:b/>
        </w:rPr>
        <w:t xml:space="preserve"> </w:t>
      </w:r>
    </w:p>
    <w:p w:rsidR="005613BB" w:rsidRDefault="005613BB" w:rsidP="005613BB">
      <w:pPr>
        <w:ind w:firstLine="540"/>
        <w:rPr>
          <w:b/>
          <w:lang w:val="en-US"/>
        </w:rPr>
      </w:pPr>
      <w:proofErr w:type="spellStart"/>
      <w:r>
        <w:rPr>
          <w:b/>
          <w:lang w:val="en-US"/>
        </w:rPr>
        <w:t>Promotor</w:t>
      </w:r>
      <w:proofErr w:type="spellEnd"/>
      <w:r>
        <w:rPr>
          <w:b/>
          <w:lang w:val="en-US"/>
        </w:rPr>
        <w:t>:</w:t>
      </w:r>
      <w:r w:rsidR="00B2756E">
        <w:rPr>
          <w:b/>
          <w:lang w:val="en-US"/>
        </w:rPr>
        <w:t xml:space="preserve"> </w:t>
      </w:r>
      <w:proofErr w:type="spellStart"/>
      <w:r w:rsidR="00B2756E">
        <w:rPr>
          <w:b/>
          <w:lang w:val="en-US"/>
        </w:rPr>
        <w:t>dr</w:t>
      </w:r>
      <w:proofErr w:type="spellEnd"/>
      <w:r w:rsidR="00B2756E">
        <w:rPr>
          <w:b/>
          <w:lang w:val="en-US"/>
        </w:rPr>
        <w:t xml:space="preserve"> </w:t>
      </w:r>
      <w:proofErr w:type="spellStart"/>
      <w:r w:rsidR="00B2756E">
        <w:rPr>
          <w:b/>
          <w:lang w:val="en-US"/>
        </w:rPr>
        <w:t>inż</w:t>
      </w:r>
      <w:proofErr w:type="spellEnd"/>
      <w:r w:rsidR="00B2756E">
        <w:rPr>
          <w:b/>
          <w:lang w:val="en-US"/>
        </w:rPr>
        <w:t xml:space="preserve">. Jan </w:t>
      </w:r>
      <w:proofErr w:type="spellStart"/>
      <w:r w:rsidR="00B2756E">
        <w:rPr>
          <w:b/>
          <w:lang w:val="en-US"/>
        </w:rPr>
        <w:t>Rogowski</w:t>
      </w:r>
      <w:proofErr w:type="spellEnd"/>
    </w:p>
    <w:p w:rsidR="005613BB" w:rsidRDefault="005613BB" w:rsidP="005613BB">
      <w:pPr>
        <w:ind w:firstLine="540"/>
        <w:rPr>
          <w:b/>
          <w:lang w:val="en-US"/>
        </w:rPr>
      </w:pPr>
      <w:proofErr w:type="spellStart"/>
      <w:r>
        <w:rPr>
          <w:b/>
          <w:lang w:val="en-US"/>
        </w:rPr>
        <w:t>Dyplomant</w:t>
      </w:r>
      <w:proofErr w:type="spellEnd"/>
      <w:r>
        <w:rPr>
          <w:b/>
          <w:lang w:val="en-US"/>
        </w:rPr>
        <w:t>:</w:t>
      </w:r>
      <w:r w:rsidR="00B2756E">
        <w:rPr>
          <w:b/>
          <w:lang w:val="en-US"/>
        </w:rPr>
        <w:t xml:space="preserve"> Karol Górecki</w:t>
      </w:r>
    </w:p>
    <w:p w:rsidR="005613BB" w:rsidRPr="00B2756E" w:rsidRDefault="005613BB" w:rsidP="005613BB">
      <w:pPr>
        <w:ind w:left="180" w:firstLine="360"/>
        <w:rPr>
          <w:b/>
        </w:rPr>
      </w:pPr>
      <w:r w:rsidRPr="00B2756E">
        <w:rPr>
          <w:b/>
        </w:rPr>
        <w:t>Nr albumu:</w:t>
      </w:r>
      <w:r w:rsidR="00B2756E" w:rsidRPr="00B2756E">
        <w:rPr>
          <w:b/>
        </w:rPr>
        <w:t xml:space="preserve"> 165405</w:t>
      </w:r>
    </w:p>
    <w:p w:rsidR="00A06D41" w:rsidRPr="009F7AAD" w:rsidRDefault="00A06D41" w:rsidP="005613BB">
      <w:pPr>
        <w:ind w:left="180" w:firstLine="360"/>
        <w:rPr>
          <w:b/>
        </w:rPr>
      </w:pPr>
      <w:r w:rsidRPr="009F7AAD">
        <w:rPr>
          <w:b/>
        </w:rPr>
        <w:t>Kierunek:</w:t>
      </w:r>
      <w:r w:rsidR="00B2756E">
        <w:rPr>
          <w:b/>
        </w:rPr>
        <w:t xml:space="preserve"> Informatyka</w:t>
      </w:r>
    </w:p>
    <w:p w:rsidR="00A06D41" w:rsidRPr="009F7AAD" w:rsidRDefault="00A06D41" w:rsidP="005613BB">
      <w:pPr>
        <w:ind w:left="180" w:firstLine="360"/>
        <w:rPr>
          <w:b/>
        </w:rPr>
      </w:pPr>
      <w:r w:rsidRPr="009F7AAD">
        <w:rPr>
          <w:b/>
        </w:rPr>
        <w:t>Specjalność:</w:t>
      </w:r>
      <w:r w:rsidR="00B2756E">
        <w:rPr>
          <w:b/>
        </w:rPr>
        <w:t xml:space="preserve"> Inżynieria Oprogramowania i Analiza Danych</w:t>
      </w:r>
    </w:p>
    <w:p w:rsidR="005613BB" w:rsidRPr="009F7AAD" w:rsidRDefault="005613BB" w:rsidP="005613BB">
      <w:pPr>
        <w:ind w:left="180" w:firstLine="360"/>
        <w:rPr>
          <w:b/>
        </w:rPr>
      </w:pPr>
    </w:p>
    <w:p w:rsidR="005613BB" w:rsidRPr="009F7AAD" w:rsidRDefault="005613BB" w:rsidP="005613BB">
      <w:pPr>
        <w:jc w:val="center"/>
      </w:pPr>
      <w:r w:rsidRPr="009F7AAD">
        <w:t xml:space="preserve">Łódź </w:t>
      </w:r>
      <w:r w:rsidR="001A266B">
        <w:fldChar w:fldCharType="begin"/>
      </w:r>
      <w:r w:rsidR="001A266B">
        <w:instrText xml:space="preserve"> TIME \@ "d MMMM yyyy" </w:instrText>
      </w:r>
      <w:r w:rsidR="001A266B">
        <w:fldChar w:fldCharType="separate"/>
      </w:r>
      <w:r w:rsidR="001A266B">
        <w:rPr>
          <w:noProof/>
        </w:rPr>
        <w:t>11 czerwca 2014</w:t>
      </w:r>
      <w:r w:rsidR="001A266B">
        <w:fldChar w:fldCharType="end"/>
      </w:r>
    </w:p>
    <w:p w:rsidR="005613BB" w:rsidRPr="009F7AAD" w:rsidRDefault="005613BB" w:rsidP="00814401">
      <w:pPr>
        <w:jc w:val="right"/>
      </w:pPr>
    </w:p>
    <w:permEnd w:id="161830941"/>
    <w:p w:rsidR="003F1377" w:rsidRDefault="00DE3BFF" w:rsidP="005613BB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220345</wp:posOffset>
                </wp:positionH>
                <wp:positionV relativeFrom="page">
                  <wp:posOffset>1506220</wp:posOffset>
                </wp:positionV>
                <wp:extent cx="791845" cy="8857615"/>
                <wp:effectExtent l="1270" t="1270" r="0" b="0"/>
                <wp:wrapNone/>
                <wp:docPr id="85" name="Kanwa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gradFill flip="none"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CCCCCC"/>
                            </a:gs>
                          </a:gsLst>
                          <a:lin ang="5400000" scaled="1"/>
                          <a:tileRect/>
                        </a:gradFill>
                      </wpc:bg>
                      <wpc:whole>
                        <a:ln>
                          <a:noFill/>
                        </a:ln>
                      </wpc:whole>
                      <wpg:wgp>
                        <wpg:cNvPr id="15" name="Group 313"/>
                        <wpg:cNvGrpSpPr>
                          <a:grpSpLocks/>
                        </wpg:cNvGrpSpPr>
                        <wpg:grpSpPr bwMode="auto">
                          <a:xfrm>
                            <a:off x="155575" y="8343900"/>
                            <a:ext cx="493395" cy="404495"/>
                            <a:chOff x="0" y="0"/>
                            <a:chExt cx="559" cy="459"/>
                          </a:xfrm>
                        </wpg:grpSpPr>
                        <wps:wsp>
                          <wps:cNvPr id="16" name="Freeform 262"/>
                          <wps:cNvSpPr>
                            <a:spLocks/>
                          </wps:cNvSpPr>
                          <wps:spPr bwMode="auto">
                            <a:xfrm>
                              <a:off x="7" y="442"/>
                              <a:ext cx="113" cy="17"/>
                            </a:xfrm>
                            <a:custGeom>
                              <a:avLst/>
                              <a:gdLst>
                                <a:gd name="T0" fmla="*/ 66 w 453"/>
                                <a:gd name="T1" fmla="*/ 0 h 68"/>
                                <a:gd name="T2" fmla="*/ 453 w 453"/>
                                <a:gd name="T3" fmla="*/ 68 h 68"/>
                                <a:gd name="T4" fmla="*/ 0 w 453"/>
                                <a:gd name="T5" fmla="*/ 68 h 68"/>
                                <a:gd name="T6" fmla="*/ 66 w 453"/>
                                <a:gd name="T7" fmla="*/ 0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53" h="68">
                                  <a:moveTo>
                                    <a:pt x="66" y="0"/>
                                  </a:moveTo>
                                  <a:lnTo>
                                    <a:pt x="453" y="68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263"/>
                          <wps:cNvSpPr>
                            <a:spLocks/>
                          </wps:cNvSpPr>
                          <wps:spPr bwMode="auto">
                            <a:xfrm>
                              <a:off x="14" y="432"/>
                              <a:ext cx="141" cy="27"/>
                            </a:xfrm>
                            <a:custGeom>
                              <a:avLst/>
                              <a:gdLst>
                                <a:gd name="T0" fmla="*/ 171 w 563"/>
                                <a:gd name="T1" fmla="*/ 107 h 107"/>
                                <a:gd name="T2" fmla="*/ 0 w 563"/>
                                <a:gd name="T3" fmla="*/ 77 h 107"/>
                                <a:gd name="T4" fmla="*/ 75 w 563"/>
                                <a:gd name="T5" fmla="*/ 0 h 107"/>
                                <a:gd name="T6" fmla="*/ 563 w 563"/>
                                <a:gd name="T7" fmla="*/ 86 h 107"/>
                                <a:gd name="T8" fmla="*/ 543 w 563"/>
                                <a:gd name="T9" fmla="*/ 107 h 107"/>
                                <a:gd name="T10" fmla="*/ 171 w 563"/>
                                <a:gd name="T11" fmla="*/ 107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63" h="107">
                                  <a:moveTo>
                                    <a:pt x="171" y="107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543" y="107"/>
                                  </a:lnTo>
                                  <a:lnTo>
                                    <a:pt x="171" y="1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21D1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64"/>
                          <wps:cNvSpPr>
                            <a:spLocks/>
                          </wps:cNvSpPr>
                          <wps:spPr bwMode="auto">
                            <a:xfrm>
                              <a:off x="24" y="422"/>
                              <a:ext cx="140" cy="37"/>
                            </a:xfrm>
                            <a:custGeom>
                              <a:avLst/>
                              <a:gdLst>
                                <a:gd name="T0" fmla="*/ 387 w 562"/>
                                <a:gd name="T1" fmla="*/ 145 h 145"/>
                                <a:gd name="T2" fmla="*/ 0 w 562"/>
                                <a:gd name="T3" fmla="*/ 77 h 145"/>
                                <a:gd name="T4" fmla="*/ 74 w 562"/>
                                <a:gd name="T5" fmla="*/ 0 h 145"/>
                                <a:gd name="T6" fmla="*/ 562 w 562"/>
                                <a:gd name="T7" fmla="*/ 86 h 145"/>
                                <a:gd name="T8" fmla="*/ 505 w 562"/>
                                <a:gd name="T9" fmla="*/ 145 h 145"/>
                                <a:gd name="T10" fmla="*/ 387 w 562"/>
                                <a:gd name="T11" fmla="*/ 145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62" h="145">
                                  <a:moveTo>
                                    <a:pt x="387" y="145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505" y="145"/>
                                  </a:lnTo>
                                  <a:lnTo>
                                    <a:pt x="387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11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65"/>
                          <wps:cNvSpPr>
                            <a:spLocks/>
                          </wps:cNvSpPr>
                          <wps:spPr bwMode="auto">
                            <a:xfrm>
                              <a:off x="33" y="413"/>
                              <a:ext cx="140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2 h 162"/>
                                <a:gd name="T2" fmla="*/ 0 w 562"/>
                                <a:gd name="T3" fmla="*/ 76 h 162"/>
                                <a:gd name="T4" fmla="*/ 73 w 562"/>
                                <a:gd name="T5" fmla="*/ 0 h 162"/>
                                <a:gd name="T6" fmla="*/ 562 w 562"/>
                                <a:gd name="T7" fmla="*/ 86 h 162"/>
                                <a:gd name="T8" fmla="*/ 488 w 562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2">
                                  <a:moveTo>
                                    <a:pt x="488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8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8242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66"/>
                          <wps:cNvSpPr>
                            <a:spLocks/>
                          </wps:cNvSpPr>
                          <wps:spPr bwMode="auto">
                            <a:xfrm>
                              <a:off x="42" y="403"/>
                              <a:ext cx="140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3 h 163"/>
                                <a:gd name="T2" fmla="*/ 0 w 562"/>
                                <a:gd name="T3" fmla="*/ 77 h 163"/>
                                <a:gd name="T4" fmla="*/ 74 w 562"/>
                                <a:gd name="T5" fmla="*/ 0 h 163"/>
                                <a:gd name="T6" fmla="*/ 562 w 562"/>
                                <a:gd name="T7" fmla="*/ 86 h 163"/>
                                <a:gd name="T8" fmla="*/ 488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C272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67"/>
                          <wps:cNvSpPr>
                            <a:spLocks/>
                          </wps:cNvSpPr>
                          <wps:spPr bwMode="auto">
                            <a:xfrm>
                              <a:off x="51" y="394"/>
                              <a:ext cx="141" cy="40"/>
                            </a:xfrm>
                            <a:custGeom>
                              <a:avLst/>
                              <a:gdLst>
                                <a:gd name="T0" fmla="*/ 489 w 564"/>
                                <a:gd name="T1" fmla="*/ 163 h 163"/>
                                <a:gd name="T2" fmla="*/ 0 w 564"/>
                                <a:gd name="T3" fmla="*/ 77 h 163"/>
                                <a:gd name="T4" fmla="*/ 75 w 564"/>
                                <a:gd name="T5" fmla="*/ 0 h 163"/>
                                <a:gd name="T6" fmla="*/ 564 w 564"/>
                                <a:gd name="T7" fmla="*/ 86 h 163"/>
                                <a:gd name="T8" fmla="*/ 489 w 564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4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4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E2A2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68"/>
                          <wps:cNvSpPr>
                            <a:spLocks/>
                          </wps:cNvSpPr>
                          <wps:spPr bwMode="auto">
                            <a:xfrm>
                              <a:off x="61" y="384"/>
                              <a:ext cx="140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2 h 162"/>
                                <a:gd name="T2" fmla="*/ 0 w 562"/>
                                <a:gd name="T3" fmla="*/ 76 h 162"/>
                                <a:gd name="T4" fmla="*/ 74 w 562"/>
                                <a:gd name="T5" fmla="*/ 0 h 162"/>
                                <a:gd name="T6" fmla="*/ 562 w 562"/>
                                <a:gd name="T7" fmla="*/ 86 h 162"/>
                                <a:gd name="T8" fmla="*/ 488 w 562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2">
                                  <a:moveTo>
                                    <a:pt x="488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8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02C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69"/>
                          <wps:cNvSpPr>
                            <a:spLocks/>
                          </wps:cNvSpPr>
                          <wps:spPr bwMode="auto">
                            <a:xfrm>
                              <a:off x="70" y="375"/>
                              <a:ext cx="140" cy="40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7 h 163"/>
                                <a:gd name="T4" fmla="*/ 74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30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70"/>
                          <wps:cNvSpPr>
                            <a:spLocks/>
                          </wps:cNvSpPr>
                          <wps:spPr bwMode="auto">
                            <a:xfrm>
                              <a:off x="79" y="365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3 h 163"/>
                                <a:gd name="T2" fmla="*/ 0 w 563"/>
                                <a:gd name="T3" fmla="*/ 77 h 163"/>
                                <a:gd name="T4" fmla="*/ 74 w 563"/>
                                <a:gd name="T5" fmla="*/ 0 h 163"/>
                                <a:gd name="T6" fmla="*/ 563 w 563"/>
                                <a:gd name="T7" fmla="*/ 86 h 163"/>
                                <a:gd name="T8" fmla="*/ 488 w 563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5322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1"/>
                          <wps:cNvSpPr>
                            <a:spLocks/>
                          </wps:cNvSpPr>
                          <wps:spPr bwMode="auto">
                            <a:xfrm>
                              <a:off x="88" y="355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2 h 162"/>
                                <a:gd name="T2" fmla="*/ 0 w 563"/>
                                <a:gd name="T3" fmla="*/ 76 h 162"/>
                                <a:gd name="T4" fmla="*/ 74 w 563"/>
                                <a:gd name="T5" fmla="*/ 0 h 162"/>
                                <a:gd name="T6" fmla="*/ 563 w 563"/>
                                <a:gd name="T7" fmla="*/ 86 h 162"/>
                                <a:gd name="T8" fmla="*/ 488 w 563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2">
                                  <a:moveTo>
                                    <a:pt x="488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488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343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72"/>
                          <wps:cNvSpPr>
                            <a:spLocks/>
                          </wps:cNvSpPr>
                          <wps:spPr bwMode="auto">
                            <a:xfrm>
                              <a:off x="98" y="346"/>
                              <a:ext cx="140" cy="40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7 h 163"/>
                                <a:gd name="T4" fmla="*/ 75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936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73"/>
                          <wps:cNvSpPr>
                            <a:spLocks/>
                          </wps:cNvSpPr>
                          <wps:spPr bwMode="auto">
                            <a:xfrm>
                              <a:off x="107" y="336"/>
                              <a:ext cx="140" cy="41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7 h 163"/>
                                <a:gd name="T4" fmla="*/ 74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C383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74"/>
                          <wps:cNvSpPr>
                            <a:spLocks/>
                          </wps:cNvSpPr>
                          <wps:spPr bwMode="auto">
                            <a:xfrm>
                              <a:off x="116" y="327"/>
                              <a:ext cx="141" cy="40"/>
                            </a:xfrm>
                            <a:custGeom>
                              <a:avLst/>
                              <a:gdLst>
                                <a:gd name="T0" fmla="*/ 487 w 562"/>
                                <a:gd name="T1" fmla="*/ 162 h 162"/>
                                <a:gd name="T2" fmla="*/ 0 w 562"/>
                                <a:gd name="T3" fmla="*/ 76 h 162"/>
                                <a:gd name="T4" fmla="*/ 73 w 562"/>
                                <a:gd name="T5" fmla="*/ 0 h 162"/>
                                <a:gd name="T6" fmla="*/ 562 w 562"/>
                                <a:gd name="T7" fmla="*/ 86 h 162"/>
                                <a:gd name="T8" fmla="*/ 487 w 562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2">
                                  <a:moveTo>
                                    <a:pt x="487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7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E3A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275"/>
                          <wps:cNvSpPr>
                            <a:spLocks/>
                          </wps:cNvSpPr>
                          <wps:spPr bwMode="auto">
                            <a:xfrm>
                              <a:off x="125" y="317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3 h 163"/>
                                <a:gd name="T2" fmla="*/ 0 w 563"/>
                                <a:gd name="T3" fmla="*/ 77 h 163"/>
                                <a:gd name="T4" fmla="*/ 75 w 563"/>
                                <a:gd name="T5" fmla="*/ 0 h 163"/>
                                <a:gd name="T6" fmla="*/ 563 w 563"/>
                                <a:gd name="T7" fmla="*/ 86 h 163"/>
                                <a:gd name="T8" fmla="*/ 488 w 563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F3C3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276"/>
                          <wps:cNvSpPr>
                            <a:spLocks/>
                          </wps:cNvSpPr>
                          <wps:spPr bwMode="auto">
                            <a:xfrm>
                              <a:off x="135" y="308"/>
                              <a:ext cx="140" cy="40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7 h 163"/>
                                <a:gd name="T4" fmla="*/ 75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3E3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277"/>
                          <wps:cNvSpPr>
                            <a:spLocks/>
                          </wps:cNvSpPr>
                          <wps:spPr bwMode="auto">
                            <a:xfrm>
                              <a:off x="144" y="298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3 h 163"/>
                                <a:gd name="T2" fmla="*/ 0 w 562"/>
                                <a:gd name="T3" fmla="*/ 77 h 163"/>
                                <a:gd name="T4" fmla="*/ 73 w 562"/>
                                <a:gd name="T5" fmla="*/ 0 h 163"/>
                                <a:gd name="T6" fmla="*/ 562 w 562"/>
                                <a:gd name="T7" fmla="*/ 87 h 163"/>
                                <a:gd name="T8" fmla="*/ 488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3403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278"/>
                          <wps:cNvSpPr>
                            <a:spLocks/>
                          </wps:cNvSpPr>
                          <wps:spPr bwMode="auto">
                            <a:xfrm>
                              <a:off x="153" y="288"/>
                              <a:ext cx="141" cy="41"/>
                            </a:xfrm>
                            <a:custGeom>
                              <a:avLst/>
                              <a:gdLst>
                                <a:gd name="T0" fmla="*/ 487 w 562"/>
                                <a:gd name="T1" fmla="*/ 164 h 164"/>
                                <a:gd name="T2" fmla="*/ 0 w 562"/>
                                <a:gd name="T3" fmla="*/ 78 h 164"/>
                                <a:gd name="T4" fmla="*/ 73 w 562"/>
                                <a:gd name="T5" fmla="*/ 0 h 164"/>
                                <a:gd name="T6" fmla="*/ 562 w 562"/>
                                <a:gd name="T7" fmla="*/ 87 h 164"/>
                                <a:gd name="T8" fmla="*/ 487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7" y="164"/>
                                  </a:moveTo>
                                  <a:lnTo>
                                    <a:pt x="0" y="78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7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6434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279"/>
                          <wps:cNvSpPr>
                            <a:spLocks/>
                          </wps:cNvSpPr>
                          <wps:spPr bwMode="auto">
                            <a:xfrm>
                              <a:off x="162" y="278"/>
                              <a:ext cx="141" cy="41"/>
                            </a:xfrm>
                            <a:custGeom>
                              <a:avLst/>
                              <a:gdLst>
                                <a:gd name="T0" fmla="*/ 489 w 563"/>
                                <a:gd name="T1" fmla="*/ 164 h 164"/>
                                <a:gd name="T2" fmla="*/ 0 w 563"/>
                                <a:gd name="T3" fmla="*/ 77 h 164"/>
                                <a:gd name="T4" fmla="*/ 75 w 563"/>
                                <a:gd name="T5" fmla="*/ 0 h 164"/>
                                <a:gd name="T6" fmla="*/ 563 w 563"/>
                                <a:gd name="T7" fmla="*/ 87 h 164"/>
                                <a:gd name="T8" fmla="*/ 489 w 563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4">
                                  <a:moveTo>
                                    <a:pt x="489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3" y="87"/>
                                  </a:lnTo>
                                  <a:lnTo>
                                    <a:pt x="489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8454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280"/>
                          <wps:cNvSpPr>
                            <a:spLocks/>
                          </wps:cNvSpPr>
                          <wps:spPr bwMode="auto">
                            <a:xfrm>
                              <a:off x="172" y="269"/>
                              <a:ext cx="140" cy="41"/>
                            </a:xfrm>
                            <a:custGeom>
                              <a:avLst/>
                              <a:gdLst>
                                <a:gd name="T0" fmla="*/ 489 w 564"/>
                                <a:gd name="T1" fmla="*/ 163 h 163"/>
                                <a:gd name="T2" fmla="*/ 0 w 564"/>
                                <a:gd name="T3" fmla="*/ 76 h 163"/>
                                <a:gd name="T4" fmla="*/ 75 w 564"/>
                                <a:gd name="T5" fmla="*/ 0 h 163"/>
                                <a:gd name="T6" fmla="*/ 564 w 564"/>
                                <a:gd name="T7" fmla="*/ 87 h 163"/>
                                <a:gd name="T8" fmla="*/ 489 w 564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4" h="163">
                                  <a:moveTo>
                                    <a:pt x="489" y="163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4" y="87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74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281"/>
                          <wps:cNvSpPr>
                            <a:spLocks/>
                          </wps:cNvSpPr>
                          <wps:spPr bwMode="auto">
                            <a:xfrm>
                              <a:off x="181" y="259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4 h 164"/>
                                <a:gd name="T2" fmla="*/ 0 w 562"/>
                                <a:gd name="T3" fmla="*/ 77 h 164"/>
                                <a:gd name="T4" fmla="*/ 74 w 562"/>
                                <a:gd name="T5" fmla="*/ 0 h 164"/>
                                <a:gd name="T6" fmla="*/ 562 w 562"/>
                                <a:gd name="T7" fmla="*/ 87 h 164"/>
                                <a:gd name="T8" fmla="*/ 488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8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8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A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282"/>
                          <wps:cNvSpPr>
                            <a:spLocks/>
                          </wps:cNvSpPr>
                          <wps:spPr bwMode="auto">
                            <a:xfrm>
                              <a:off x="190" y="250"/>
                              <a:ext cx="141" cy="41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4 h 164"/>
                                <a:gd name="T2" fmla="*/ 0 w 562"/>
                                <a:gd name="T3" fmla="*/ 77 h 164"/>
                                <a:gd name="T4" fmla="*/ 74 w 562"/>
                                <a:gd name="T5" fmla="*/ 0 h 164"/>
                                <a:gd name="T6" fmla="*/ 562 w 562"/>
                                <a:gd name="T7" fmla="*/ 87 h 164"/>
                                <a:gd name="T8" fmla="*/ 489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9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9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4B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283"/>
                          <wps:cNvSpPr>
                            <a:spLocks/>
                          </wps:cNvSpPr>
                          <wps:spPr bwMode="auto">
                            <a:xfrm>
                              <a:off x="199" y="240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3 h 163"/>
                                <a:gd name="T2" fmla="*/ 0 w 563"/>
                                <a:gd name="T3" fmla="*/ 76 h 163"/>
                                <a:gd name="T4" fmla="*/ 74 w 563"/>
                                <a:gd name="T5" fmla="*/ 0 h 163"/>
                                <a:gd name="T6" fmla="*/ 563 w 563"/>
                                <a:gd name="T7" fmla="*/ 87 h 163"/>
                                <a:gd name="T8" fmla="*/ 488 w 563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3">
                                  <a:moveTo>
                                    <a:pt x="488" y="163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3" y="87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14E4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284"/>
                          <wps:cNvSpPr>
                            <a:spLocks/>
                          </wps:cNvSpPr>
                          <wps:spPr bwMode="auto">
                            <a:xfrm>
                              <a:off x="209" y="231"/>
                              <a:ext cx="140" cy="40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4 h 164"/>
                                <a:gd name="T2" fmla="*/ 0 w 563"/>
                                <a:gd name="T3" fmla="*/ 77 h 164"/>
                                <a:gd name="T4" fmla="*/ 74 w 563"/>
                                <a:gd name="T5" fmla="*/ 0 h 164"/>
                                <a:gd name="T6" fmla="*/ 563 w 563"/>
                                <a:gd name="T7" fmla="*/ 87 h 164"/>
                                <a:gd name="T8" fmla="*/ 488 w 563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4">
                                  <a:moveTo>
                                    <a:pt x="488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3" y="87"/>
                                  </a:lnTo>
                                  <a:lnTo>
                                    <a:pt x="488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3504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285"/>
                          <wps:cNvSpPr>
                            <a:spLocks/>
                          </wps:cNvSpPr>
                          <wps:spPr bwMode="auto">
                            <a:xfrm>
                              <a:off x="218" y="221"/>
                              <a:ext cx="141" cy="41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4 h 164"/>
                                <a:gd name="T2" fmla="*/ 0 w 562"/>
                                <a:gd name="T3" fmla="*/ 77 h 164"/>
                                <a:gd name="T4" fmla="*/ 75 w 562"/>
                                <a:gd name="T5" fmla="*/ 0 h 164"/>
                                <a:gd name="T6" fmla="*/ 562 w 562"/>
                                <a:gd name="T7" fmla="*/ 87 h 164"/>
                                <a:gd name="T8" fmla="*/ 489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9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9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52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286"/>
                          <wps:cNvSpPr>
                            <a:spLocks/>
                          </wps:cNvSpPr>
                          <wps:spPr bwMode="auto">
                            <a:xfrm>
                              <a:off x="227" y="211"/>
                              <a:ext cx="141" cy="41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6 h 163"/>
                                <a:gd name="T4" fmla="*/ 74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6545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287"/>
                          <wps:cNvSpPr>
                            <a:spLocks/>
                          </wps:cNvSpPr>
                          <wps:spPr bwMode="auto">
                            <a:xfrm>
                              <a:off x="237" y="202"/>
                              <a:ext cx="140" cy="41"/>
                            </a:xfrm>
                            <a:custGeom>
                              <a:avLst/>
                              <a:gdLst>
                                <a:gd name="T0" fmla="*/ 487 w 562"/>
                                <a:gd name="T1" fmla="*/ 164 h 164"/>
                                <a:gd name="T2" fmla="*/ 0 w 562"/>
                                <a:gd name="T3" fmla="*/ 77 h 164"/>
                                <a:gd name="T4" fmla="*/ 73 w 562"/>
                                <a:gd name="T5" fmla="*/ 0 h 164"/>
                                <a:gd name="T6" fmla="*/ 562 w 562"/>
                                <a:gd name="T7" fmla="*/ 86 h 164"/>
                                <a:gd name="T8" fmla="*/ 487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7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7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5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288"/>
                          <wps:cNvSpPr>
                            <a:spLocks/>
                          </wps:cNvSpPr>
                          <wps:spPr bwMode="auto">
                            <a:xfrm>
                              <a:off x="246" y="192"/>
                              <a:ext cx="140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3 h 163"/>
                                <a:gd name="T2" fmla="*/ 0 w 563"/>
                                <a:gd name="T3" fmla="*/ 77 h 163"/>
                                <a:gd name="T4" fmla="*/ 75 w 563"/>
                                <a:gd name="T5" fmla="*/ 0 h 163"/>
                                <a:gd name="T6" fmla="*/ 563 w 563"/>
                                <a:gd name="T7" fmla="*/ 86 h 163"/>
                                <a:gd name="T8" fmla="*/ 488 w 563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575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289"/>
                          <wps:cNvSpPr>
                            <a:spLocks/>
                          </wps:cNvSpPr>
                          <wps:spPr bwMode="auto">
                            <a:xfrm>
                              <a:off x="255" y="183"/>
                              <a:ext cx="141" cy="40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2 h 162"/>
                                <a:gd name="T2" fmla="*/ 0 w 562"/>
                                <a:gd name="T3" fmla="*/ 76 h 162"/>
                                <a:gd name="T4" fmla="*/ 75 w 562"/>
                                <a:gd name="T5" fmla="*/ 0 h 162"/>
                                <a:gd name="T6" fmla="*/ 562 w 562"/>
                                <a:gd name="T7" fmla="*/ 86 h 162"/>
                                <a:gd name="T8" fmla="*/ 489 w 562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2">
                                  <a:moveTo>
                                    <a:pt x="489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595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290"/>
                          <wps:cNvSpPr>
                            <a:spLocks/>
                          </wps:cNvSpPr>
                          <wps:spPr bwMode="auto">
                            <a:xfrm>
                              <a:off x="264" y="173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3 h 163"/>
                                <a:gd name="T2" fmla="*/ 0 w 562"/>
                                <a:gd name="T3" fmla="*/ 77 h 163"/>
                                <a:gd name="T4" fmla="*/ 73 w 562"/>
                                <a:gd name="T5" fmla="*/ 0 h 163"/>
                                <a:gd name="T6" fmla="*/ 562 w 562"/>
                                <a:gd name="T7" fmla="*/ 86 h 163"/>
                                <a:gd name="T8" fmla="*/ 488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D5A5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291"/>
                          <wps:cNvSpPr>
                            <a:spLocks/>
                          </wps:cNvSpPr>
                          <wps:spPr bwMode="auto">
                            <a:xfrm>
                              <a:off x="274" y="163"/>
                              <a:ext cx="140" cy="41"/>
                            </a:xfrm>
                            <a:custGeom>
                              <a:avLst/>
                              <a:gdLst>
                                <a:gd name="T0" fmla="*/ 487 w 562"/>
                                <a:gd name="T1" fmla="*/ 163 h 163"/>
                                <a:gd name="T2" fmla="*/ 0 w 562"/>
                                <a:gd name="T3" fmla="*/ 77 h 163"/>
                                <a:gd name="T4" fmla="*/ 73 w 562"/>
                                <a:gd name="T5" fmla="*/ 0 h 163"/>
                                <a:gd name="T6" fmla="*/ 562 w 562"/>
                                <a:gd name="T7" fmla="*/ 86 h 163"/>
                                <a:gd name="T8" fmla="*/ 487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7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7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F5D5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292"/>
                          <wps:cNvSpPr>
                            <a:spLocks/>
                          </wps:cNvSpPr>
                          <wps:spPr bwMode="auto">
                            <a:xfrm>
                              <a:off x="283" y="162"/>
                              <a:ext cx="140" cy="33"/>
                            </a:xfrm>
                            <a:custGeom>
                              <a:avLst/>
                              <a:gdLst>
                                <a:gd name="T0" fmla="*/ 489 w 563"/>
                                <a:gd name="T1" fmla="*/ 129 h 129"/>
                                <a:gd name="T2" fmla="*/ 0 w 563"/>
                                <a:gd name="T3" fmla="*/ 43 h 129"/>
                                <a:gd name="T4" fmla="*/ 42 w 563"/>
                                <a:gd name="T5" fmla="*/ 0 h 129"/>
                                <a:gd name="T6" fmla="*/ 266 w 563"/>
                                <a:gd name="T7" fmla="*/ 0 h 129"/>
                                <a:gd name="T8" fmla="*/ 563 w 563"/>
                                <a:gd name="T9" fmla="*/ 53 h 129"/>
                                <a:gd name="T10" fmla="*/ 489 w 563"/>
                                <a:gd name="T11" fmla="*/ 129 h 1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63" h="129">
                                  <a:moveTo>
                                    <a:pt x="489" y="129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266" y="0"/>
                                  </a:lnTo>
                                  <a:lnTo>
                                    <a:pt x="563" y="53"/>
                                  </a:lnTo>
                                  <a:lnTo>
                                    <a:pt x="489" y="1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15E5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293"/>
                          <wps:cNvSpPr>
                            <a:spLocks/>
                          </wps:cNvSpPr>
                          <wps:spPr bwMode="auto">
                            <a:xfrm>
                              <a:off x="292" y="162"/>
                              <a:ext cx="141" cy="23"/>
                            </a:xfrm>
                            <a:custGeom>
                              <a:avLst/>
                              <a:gdLst>
                                <a:gd name="T0" fmla="*/ 489 w 564"/>
                                <a:gd name="T1" fmla="*/ 91 h 91"/>
                                <a:gd name="T2" fmla="*/ 0 w 564"/>
                                <a:gd name="T3" fmla="*/ 5 h 91"/>
                                <a:gd name="T4" fmla="*/ 5 w 564"/>
                                <a:gd name="T5" fmla="*/ 0 h 91"/>
                                <a:gd name="T6" fmla="*/ 482 w 564"/>
                                <a:gd name="T7" fmla="*/ 0 h 91"/>
                                <a:gd name="T8" fmla="*/ 564 w 564"/>
                                <a:gd name="T9" fmla="*/ 14 h 91"/>
                                <a:gd name="T10" fmla="*/ 489 w 564"/>
                                <a:gd name="T11" fmla="*/ 91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64" h="91">
                                  <a:moveTo>
                                    <a:pt x="489" y="91"/>
                                  </a:moveTo>
                                  <a:lnTo>
                                    <a:pt x="0" y="5"/>
                                  </a:lnTo>
                                  <a:lnTo>
                                    <a:pt x="5" y="0"/>
                                  </a:lnTo>
                                  <a:lnTo>
                                    <a:pt x="482" y="0"/>
                                  </a:lnTo>
                                  <a:lnTo>
                                    <a:pt x="564" y="14"/>
                                  </a:lnTo>
                                  <a:lnTo>
                                    <a:pt x="489" y="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361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294"/>
                          <wps:cNvSpPr>
                            <a:spLocks/>
                          </wps:cNvSpPr>
                          <wps:spPr bwMode="auto">
                            <a:xfrm>
                              <a:off x="349" y="162"/>
                              <a:ext cx="87" cy="13"/>
                            </a:xfrm>
                            <a:custGeom>
                              <a:avLst/>
                              <a:gdLst>
                                <a:gd name="T0" fmla="*/ 297 w 348"/>
                                <a:gd name="T1" fmla="*/ 53 h 53"/>
                                <a:gd name="T2" fmla="*/ 0 w 348"/>
                                <a:gd name="T3" fmla="*/ 0 h 53"/>
                                <a:gd name="T4" fmla="*/ 348 w 348"/>
                                <a:gd name="T5" fmla="*/ 0 h 53"/>
                                <a:gd name="T6" fmla="*/ 297 w 348"/>
                                <a:gd name="T7" fmla="*/ 53 h 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48" h="53">
                                  <a:moveTo>
                                    <a:pt x="297" y="53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348" y="0"/>
                                  </a:lnTo>
                                  <a:lnTo>
                                    <a:pt x="29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5626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295"/>
                          <wps:cNvSpPr>
                            <a:spLocks noEditPoints="1"/>
                          </wps:cNvSpPr>
                          <wps:spPr bwMode="auto">
                            <a:xfrm>
                              <a:off x="355" y="130"/>
                              <a:ext cx="81" cy="36"/>
                            </a:xfrm>
                            <a:custGeom>
                              <a:avLst/>
                              <a:gdLst>
                                <a:gd name="T0" fmla="*/ 310 w 323"/>
                                <a:gd name="T1" fmla="*/ 144 h 144"/>
                                <a:gd name="T2" fmla="*/ 228 w 323"/>
                                <a:gd name="T3" fmla="*/ 130 h 144"/>
                                <a:gd name="T4" fmla="*/ 323 w 323"/>
                                <a:gd name="T5" fmla="*/ 130 h 144"/>
                                <a:gd name="T6" fmla="*/ 310 w 323"/>
                                <a:gd name="T7" fmla="*/ 144 h 144"/>
                                <a:gd name="T8" fmla="*/ 0 w 323"/>
                                <a:gd name="T9" fmla="*/ 0 h 144"/>
                                <a:gd name="T10" fmla="*/ 167 w 323"/>
                                <a:gd name="T11" fmla="*/ 29 h 144"/>
                                <a:gd name="T12" fmla="*/ 157 w 323"/>
                                <a:gd name="T13" fmla="*/ 30 h 144"/>
                                <a:gd name="T14" fmla="*/ 147 w 323"/>
                                <a:gd name="T15" fmla="*/ 32 h 144"/>
                                <a:gd name="T16" fmla="*/ 136 w 323"/>
                                <a:gd name="T17" fmla="*/ 32 h 144"/>
                                <a:gd name="T18" fmla="*/ 126 w 323"/>
                                <a:gd name="T19" fmla="*/ 32 h 144"/>
                                <a:gd name="T20" fmla="*/ 104 w 323"/>
                                <a:gd name="T21" fmla="*/ 32 h 144"/>
                                <a:gd name="T22" fmla="*/ 85 w 323"/>
                                <a:gd name="T23" fmla="*/ 29 h 144"/>
                                <a:gd name="T24" fmla="*/ 66 w 323"/>
                                <a:gd name="T25" fmla="*/ 27 h 144"/>
                                <a:gd name="T26" fmla="*/ 50 w 323"/>
                                <a:gd name="T27" fmla="*/ 23 h 144"/>
                                <a:gd name="T28" fmla="*/ 35 w 323"/>
                                <a:gd name="T29" fmla="*/ 19 h 144"/>
                                <a:gd name="T30" fmla="*/ 22 w 323"/>
                                <a:gd name="T31" fmla="*/ 13 h 144"/>
                                <a:gd name="T32" fmla="*/ 10 w 323"/>
                                <a:gd name="T33" fmla="*/ 7 h 144"/>
                                <a:gd name="T34" fmla="*/ 0 w 323"/>
                                <a:gd name="T35" fmla="*/ 0 h 1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23" h="144">
                                  <a:moveTo>
                                    <a:pt x="310" y="144"/>
                                  </a:moveTo>
                                  <a:lnTo>
                                    <a:pt x="228" y="130"/>
                                  </a:lnTo>
                                  <a:lnTo>
                                    <a:pt x="323" y="130"/>
                                  </a:lnTo>
                                  <a:lnTo>
                                    <a:pt x="310" y="144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67" y="29"/>
                                  </a:lnTo>
                                  <a:lnTo>
                                    <a:pt x="157" y="30"/>
                                  </a:lnTo>
                                  <a:lnTo>
                                    <a:pt x="147" y="32"/>
                                  </a:lnTo>
                                  <a:lnTo>
                                    <a:pt x="136" y="32"/>
                                  </a:lnTo>
                                  <a:lnTo>
                                    <a:pt x="126" y="32"/>
                                  </a:lnTo>
                                  <a:lnTo>
                                    <a:pt x="104" y="32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66" y="27"/>
                                  </a:lnTo>
                                  <a:lnTo>
                                    <a:pt x="50" y="23"/>
                                  </a:lnTo>
                                  <a:lnTo>
                                    <a:pt x="35" y="19"/>
                                  </a:lnTo>
                                  <a:lnTo>
                                    <a:pt x="22" y="13"/>
                                  </a:lnTo>
                                  <a:lnTo>
                                    <a:pt x="10" y="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7656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296"/>
                          <wps:cNvSpPr>
                            <a:spLocks/>
                          </wps:cNvSpPr>
                          <wps:spPr bwMode="auto">
                            <a:xfrm>
                              <a:off x="348" y="117"/>
                              <a:ext cx="80" cy="21"/>
                            </a:xfrm>
                            <a:custGeom>
                              <a:avLst/>
                              <a:gdLst>
                                <a:gd name="T0" fmla="*/ 0 w 319"/>
                                <a:gd name="T1" fmla="*/ 0 h 82"/>
                                <a:gd name="T2" fmla="*/ 319 w 319"/>
                                <a:gd name="T3" fmla="*/ 56 h 82"/>
                                <a:gd name="T4" fmla="*/ 297 w 319"/>
                                <a:gd name="T5" fmla="*/ 62 h 82"/>
                                <a:gd name="T6" fmla="*/ 276 w 319"/>
                                <a:gd name="T7" fmla="*/ 68 h 82"/>
                                <a:gd name="T8" fmla="*/ 256 w 319"/>
                                <a:gd name="T9" fmla="*/ 71 h 82"/>
                                <a:gd name="T10" fmla="*/ 235 w 319"/>
                                <a:gd name="T11" fmla="*/ 75 h 82"/>
                                <a:gd name="T12" fmla="*/ 215 w 319"/>
                                <a:gd name="T13" fmla="*/ 78 h 82"/>
                                <a:gd name="T14" fmla="*/ 195 w 319"/>
                                <a:gd name="T15" fmla="*/ 80 h 82"/>
                                <a:gd name="T16" fmla="*/ 174 w 319"/>
                                <a:gd name="T17" fmla="*/ 82 h 82"/>
                                <a:gd name="T18" fmla="*/ 156 w 319"/>
                                <a:gd name="T19" fmla="*/ 82 h 82"/>
                                <a:gd name="T20" fmla="*/ 139 w 319"/>
                                <a:gd name="T21" fmla="*/ 82 h 82"/>
                                <a:gd name="T22" fmla="*/ 124 w 319"/>
                                <a:gd name="T23" fmla="*/ 80 h 82"/>
                                <a:gd name="T24" fmla="*/ 109 w 319"/>
                                <a:gd name="T25" fmla="*/ 79 h 82"/>
                                <a:gd name="T26" fmla="*/ 95 w 319"/>
                                <a:gd name="T27" fmla="*/ 77 h 82"/>
                                <a:gd name="T28" fmla="*/ 83 w 319"/>
                                <a:gd name="T29" fmla="*/ 73 h 82"/>
                                <a:gd name="T30" fmla="*/ 70 w 319"/>
                                <a:gd name="T31" fmla="*/ 70 h 82"/>
                                <a:gd name="T32" fmla="*/ 60 w 319"/>
                                <a:gd name="T33" fmla="*/ 66 h 82"/>
                                <a:gd name="T34" fmla="*/ 49 w 319"/>
                                <a:gd name="T35" fmla="*/ 62 h 82"/>
                                <a:gd name="T36" fmla="*/ 40 w 319"/>
                                <a:gd name="T37" fmla="*/ 57 h 82"/>
                                <a:gd name="T38" fmla="*/ 32 w 319"/>
                                <a:gd name="T39" fmla="*/ 53 h 82"/>
                                <a:gd name="T40" fmla="*/ 25 w 319"/>
                                <a:gd name="T41" fmla="*/ 47 h 82"/>
                                <a:gd name="T42" fmla="*/ 18 w 319"/>
                                <a:gd name="T43" fmla="*/ 40 h 82"/>
                                <a:gd name="T44" fmla="*/ 13 w 319"/>
                                <a:gd name="T45" fmla="*/ 33 h 82"/>
                                <a:gd name="T46" fmla="*/ 8 w 319"/>
                                <a:gd name="T47" fmla="*/ 26 h 82"/>
                                <a:gd name="T48" fmla="*/ 3 w 319"/>
                                <a:gd name="T49" fmla="*/ 19 h 82"/>
                                <a:gd name="T50" fmla="*/ 1 w 319"/>
                                <a:gd name="T51" fmla="*/ 11 h 82"/>
                                <a:gd name="T52" fmla="*/ 0 w 319"/>
                                <a:gd name="T53" fmla="*/ 6 h 82"/>
                                <a:gd name="T54" fmla="*/ 0 w 319"/>
                                <a:gd name="T55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319" h="82">
                                  <a:moveTo>
                                    <a:pt x="0" y="0"/>
                                  </a:moveTo>
                                  <a:lnTo>
                                    <a:pt x="319" y="56"/>
                                  </a:lnTo>
                                  <a:lnTo>
                                    <a:pt x="297" y="62"/>
                                  </a:lnTo>
                                  <a:lnTo>
                                    <a:pt x="276" y="68"/>
                                  </a:lnTo>
                                  <a:lnTo>
                                    <a:pt x="256" y="71"/>
                                  </a:lnTo>
                                  <a:lnTo>
                                    <a:pt x="235" y="75"/>
                                  </a:lnTo>
                                  <a:lnTo>
                                    <a:pt x="215" y="78"/>
                                  </a:lnTo>
                                  <a:lnTo>
                                    <a:pt x="195" y="80"/>
                                  </a:lnTo>
                                  <a:lnTo>
                                    <a:pt x="174" y="82"/>
                                  </a:lnTo>
                                  <a:lnTo>
                                    <a:pt x="156" y="82"/>
                                  </a:lnTo>
                                  <a:lnTo>
                                    <a:pt x="139" y="82"/>
                                  </a:lnTo>
                                  <a:lnTo>
                                    <a:pt x="124" y="80"/>
                                  </a:lnTo>
                                  <a:lnTo>
                                    <a:pt x="109" y="79"/>
                                  </a:lnTo>
                                  <a:lnTo>
                                    <a:pt x="95" y="77"/>
                                  </a:lnTo>
                                  <a:lnTo>
                                    <a:pt x="83" y="73"/>
                                  </a:lnTo>
                                  <a:lnTo>
                                    <a:pt x="70" y="70"/>
                                  </a:lnTo>
                                  <a:lnTo>
                                    <a:pt x="60" y="66"/>
                                  </a:lnTo>
                                  <a:lnTo>
                                    <a:pt x="49" y="62"/>
                                  </a:lnTo>
                                  <a:lnTo>
                                    <a:pt x="40" y="57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5" y="47"/>
                                  </a:lnTo>
                                  <a:lnTo>
                                    <a:pt x="18" y="40"/>
                                  </a:lnTo>
                                  <a:lnTo>
                                    <a:pt x="13" y="33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3" y="19"/>
                                  </a:lnTo>
                                  <a:lnTo>
                                    <a:pt x="1" y="11"/>
                                  </a:lnTo>
                                  <a:lnTo>
                                    <a:pt x="0" y="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9676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297"/>
                          <wps:cNvSpPr>
                            <a:spLocks/>
                          </wps:cNvSpPr>
                          <wps:spPr bwMode="auto">
                            <a:xfrm>
                              <a:off x="348" y="106"/>
                              <a:ext cx="101" cy="31"/>
                            </a:xfrm>
                            <a:custGeom>
                              <a:avLst/>
                              <a:gdLst>
                                <a:gd name="T0" fmla="*/ 197 w 404"/>
                                <a:gd name="T1" fmla="*/ 123 h 123"/>
                                <a:gd name="T2" fmla="*/ 30 w 404"/>
                                <a:gd name="T3" fmla="*/ 94 h 123"/>
                                <a:gd name="T4" fmla="*/ 19 w 404"/>
                                <a:gd name="T5" fmla="*/ 86 h 123"/>
                                <a:gd name="T6" fmla="*/ 11 w 404"/>
                                <a:gd name="T7" fmla="*/ 76 h 123"/>
                                <a:gd name="T8" fmla="*/ 6 w 404"/>
                                <a:gd name="T9" fmla="*/ 66 h 123"/>
                                <a:gd name="T10" fmla="*/ 1 w 404"/>
                                <a:gd name="T11" fmla="*/ 55 h 123"/>
                                <a:gd name="T12" fmla="*/ 0 w 404"/>
                                <a:gd name="T13" fmla="*/ 43 h 123"/>
                                <a:gd name="T14" fmla="*/ 0 w 404"/>
                                <a:gd name="T15" fmla="*/ 29 h 123"/>
                                <a:gd name="T16" fmla="*/ 3 w 404"/>
                                <a:gd name="T17" fmla="*/ 15 h 123"/>
                                <a:gd name="T18" fmla="*/ 8 w 404"/>
                                <a:gd name="T19" fmla="*/ 0 h 123"/>
                                <a:gd name="T20" fmla="*/ 404 w 404"/>
                                <a:gd name="T21" fmla="*/ 70 h 123"/>
                                <a:gd name="T22" fmla="*/ 377 w 404"/>
                                <a:gd name="T23" fmla="*/ 80 h 123"/>
                                <a:gd name="T24" fmla="*/ 350 w 404"/>
                                <a:gd name="T25" fmla="*/ 90 h 123"/>
                                <a:gd name="T26" fmla="*/ 325 w 404"/>
                                <a:gd name="T27" fmla="*/ 99 h 123"/>
                                <a:gd name="T28" fmla="*/ 298 w 404"/>
                                <a:gd name="T29" fmla="*/ 106 h 123"/>
                                <a:gd name="T30" fmla="*/ 272 w 404"/>
                                <a:gd name="T31" fmla="*/ 112 h 123"/>
                                <a:gd name="T32" fmla="*/ 247 w 404"/>
                                <a:gd name="T33" fmla="*/ 117 h 123"/>
                                <a:gd name="T34" fmla="*/ 223 w 404"/>
                                <a:gd name="T35" fmla="*/ 121 h 123"/>
                                <a:gd name="T36" fmla="*/ 197 w 404"/>
                                <a:gd name="T37" fmla="*/ 123 h 1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04" h="123">
                                  <a:moveTo>
                                    <a:pt x="197" y="123"/>
                                  </a:moveTo>
                                  <a:lnTo>
                                    <a:pt x="30" y="94"/>
                                  </a:lnTo>
                                  <a:lnTo>
                                    <a:pt x="19" y="86"/>
                                  </a:lnTo>
                                  <a:lnTo>
                                    <a:pt x="11" y="76"/>
                                  </a:lnTo>
                                  <a:lnTo>
                                    <a:pt x="6" y="66"/>
                                  </a:lnTo>
                                  <a:lnTo>
                                    <a:pt x="1" y="55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" y="15"/>
                                  </a:lnTo>
                                  <a:lnTo>
                                    <a:pt x="8" y="0"/>
                                  </a:lnTo>
                                  <a:lnTo>
                                    <a:pt x="404" y="70"/>
                                  </a:lnTo>
                                  <a:lnTo>
                                    <a:pt x="377" y="80"/>
                                  </a:lnTo>
                                  <a:lnTo>
                                    <a:pt x="350" y="90"/>
                                  </a:lnTo>
                                  <a:lnTo>
                                    <a:pt x="325" y="99"/>
                                  </a:lnTo>
                                  <a:lnTo>
                                    <a:pt x="298" y="106"/>
                                  </a:lnTo>
                                  <a:lnTo>
                                    <a:pt x="272" y="112"/>
                                  </a:lnTo>
                                  <a:lnTo>
                                    <a:pt x="247" y="117"/>
                                  </a:lnTo>
                                  <a:lnTo>
                                    <a:pt x="223" y="121"/>
                                  </a:lnTo>
                                  <a:lnTo>
                                    <a:pt x="197" y="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A686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298"/>
                          <wps:cNvSpPr>
                            <a:spLocks/>
                          </wps:cNvSpPr>
                          <wps:spPr bwMode="auto">
                            <a:xfrm>
                              <a:off x="348" y="96"/>
                              <a:ext cx="119" cy="35"/>
                            </a:xfrm>
                            <a:custGeom>
                              <a:avLst/>
                              <a:gdLst>
                                <a:gd name="T0" fmla="*/ 319 w 475"/>
                                <a:gd name="T1" fmla="*/ 141 h 141"/>
                                <a:gd name="T2" fmla="*/ 0 w 475"/>
                                <a:gd name="T3" fmla="*/ 85 h 141"/>
                                <a:gd name="T4" fmla="*/ 0 w 475"/>
                                <a:gd name="T5" fmla="*/ 76 h 141"/>
                                <a:gd name="T6" fmla="*/ 1 w 475"/>
                                <a:gd name="T7" fmla="*/ 65 h 141"/>
                                <a:gd name="T8" fmla="*/ 3 w 475"/>
                                <a:gd name="T9" fmla="*/ 56 h 141"/>
                                <a:gd name="T10" fmla="*/ 7 w 475"/>
                                <a:gd name="T11" fmla="*/ 46 h 141"/>
                                <a:gd name="T12" fmla="*/ 10 w 475"/>
                                <a:gd name="T13" fmla="*/ 34 h 141"/>
                                <a:gd name="T14" fmla="*/ 15 w 475"/>
                                <a:gd name="T15" fmla="*/ 24 h 141"/>
                                <a:gd name="T16" fmla="*/ 22 w 475"/>
                                <a:gd name="T17" fmla="*/ 12 h 141"/>
                                <a:gd name="T18" fmla="*/ 27 w 475"/>
                                <a:gd name="T19" fmla="*/ 0 h 141"/>
                                <a:gd name="T20" fmla="*/ 475 w 475"/>
                                <a:gd name="T21" fmla="*/ 79 h 141"/>
                                <a:gd name="T22" fmla="*/ 465 w 475"/>
                                <a:gd name="T23" fmla="*/ 84 h 141"/>
                                <a:gd name="T24" fmla="*/ 453 w 475"/>
                                <a:gd name="T25" fmla="*/ 89 h 141"/>
                                <a:gd name="T26" fmla="*/ 420 w 475"/>
                                <a:gd name="T27" fmla="*/ 105 h 141"/>
                                <a:gd name="T28" fmla="*/ 385 w 475"/>
                                <a:gd name="T29" fmla="*/ 118 h 141"/>
                                <a:gd name="T30" fmla="*/ 352 w 475"/>
                                <a:gd name="T31" fmla="*/ 131 h 141"/>
                                <a:gd name="T32" fmla="*/ 319 w 475"/>
                                <a:gd name="T33" fmla="*/ 141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475" h="141">
                                  <a:moveTo>
                                    <a:pt x="319" y="141"/>
                                  </a:moveTo>
                                  <a:lnTo>
                                    <a:pt x="0" y="85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1" y="65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7" y="46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5" y="24"/>
                                  </a:lnTo>
                                  <a:lnTo>
                                    <a:pt x="22" y="12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75" y="79"/>
                                  </a:lnTo>
                                  <a:lnTo>
                                    <a:pt x="465" y="84"/>
                                  </a:lnTo>
                                  <a:lnTo>
                                    <a:pt x="453" y="89"/>
                                  </a:lnTo>
                                  <a:lnTo>
                                    <a:pt x="420" y="105"/>
                                  </a:lnTo>
                                  <a:lnTo>
                                    <a:pt x="385" y="118"/>
                                  </a:lnTo>
                                  <a:lnTo>
                                    <a:pt x="352" y="131"/>
                                  </a:lnTo>
                                  <a:lnTo>
                                    <a:pt x="319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A6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299"/>
                          <wps:cNvSpPr>
                            <a:spLocks/>
                          </wps:cNvSpPr>
                          <wps:spPr bwMode="auto">
                            <a:xfrm>
                              <a:off x="350" y="86"/>
                              <a:ext cx="133" cy="38"/>
                            </a:xfrm>
                            <a:custGeom>
                              <a:avLst/>
                              <a:gdLst>
                                <a:gd name="T0" fmla="*/ 396 w 530"/>
                                <a:gd name="T1" fmla="*/ 151 h 151"/>
                                <a:gd name="T2" fmla="*/ 0 w 530"/>
                                <a:gd name="T3" fmla="*/ 81 h 151"/>
                                <a:gd name="T4" fmla="*/ 8 w 530"/>
                                <a:gd name="T5" fmla="*/ 63 h 151"/>
                                <a:gd name="T6" fmla="*/ 18 w 530"/>
                                <a:gd name="T7" fmla="*/ 43 h 151"/>
                                <a:gd name="T8" fmla="*/ 32 w 530"/>
                                <a:gd name="T9" fmla="*/ 22 h 151"/>
                                <a:gd name="T10" fmla="*/ 47 w 530"/>
                                <a:gd name="T11" fmla="*/ 0 h 151"/>
                                <a:gd name="T12" fmla="*/ 530 w 530"/>
                                <a:gd name="T13" fmla="*/ 85 h 151"/>
                                <a:gd name="T14" fmla="*/ 508 w 530"/>
                                <a:gd name="T15" fmla="*/ 97 h 151"/>
                                <a:gd name="T16" fmla="*/ 488 w 530"/>
                                <a:gd name="T17" fmla="*/ 109 h 151"/>
                                <a:gd name="T18" fmla="*/ 467 w 530"/>
                                <a:gd name="T19" fmla="*/ 119 h 151"/>
                                <a:gd name="T20" fmla="*/ 445 w 530"/>
                                <a:gd name="T21" fmla="*/ 129 h 151"/>
                                <a:gd name="T22" fmla="*/ 433 w 530"/>
                                <a:gd name="T23" fmla="*/ 135 h 151"/>
                                <a:gd name="T24" fmla="*/ 421 w 530"/>
                                <a:gd name="T25" fmla="*/ 140 h 151"/>
                                <a:gd name="T26" fmla="*/ 408 w 530"/>
                                <a:gd name="T27" fmla="*/ 146 h 151"/>
                                <a:gd name="T28" fmla="*/ 396 w 530"/>
                                <a:gd name="T29" fmla="*/ 151 h 1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30" h="151">
                                  <a:moveTo>
                                    <a:pt x="396" y="151"/>
                                  </a:moveTo>
                                  <a:lnTo>
                                    <a:pt x="0" y="81"/>
                                  </a:lnTo>
                                  <a:lnTo>
                                    <a:pt x="8" y="63"/>
                                  </a:lnTo>
                                  <a:lnTo>
                                    <a:pt x="18" y="43"/>
                                  </a:lnTo>
                                  <a:lnTo>
                                    <a:pt x="32" y="22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530" y="85"/>
                                  </a:lnTo>
                                  <a:lnTo>
                                    <a:pt x="508" y="97"/>
                                  </a:lnTo>
                                  <a:lnTo>
                                    <a:pt x="488" y="109"/>
                                  </a:lnTo>
                                  <a:lnTo>
                                    <a:pt x="467" y="119"/>
                                  </a:lnTo>
                                  <a:lnTo>
                                    <a:pt x="445" y="129"/>
                                  </a:lnTo>
                                  <a:lnTo>
                                    <a:pt x="433" y="135"/>
                                  </a:lnTo>
                                  <a:lnTo>
                                    <a:pt x="421" y="140"/>
                                  </a:lnTo>
                                  <a:lnTo>
                                    <a:pt x="408" y="146"/>
                                  </a:lnTo>
                                  <a:lnTo>
                                    <a:pt x="396" y="1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6C6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300"/>
                          <wps:cNvSpPr>
                            <a:spLocks/>
                          </wps:cNvSpPr>
                          <wps:spPr bwMode="auto">
                            <a:xfrm>
                              <a:off x="355" y="76"/>
                              <a:ext cx="141" cy="40"/>
                            </a:xfrm>
                            <a:custGeom>
                              <a:avLst/>
                              <a:gdLst>
                                <a:gd name="T0" fmla="*/ 448 w 564"/>
                                <a:gd name="T1" fmla="*/ 159 h 159"/>
                                <a:gd name="T2" fmla="*/ 0 w 564"/>
                                <a:gd name="T3" fmla="*/ 80 h 159"/>
                                <a:gd name="T4" fmla="*/ 13 w 564"/>
                                <a:gd name="T5" fmla="*/ 62 h 159"/>
                                <a:gd name="T6" fmla="*/ 27 w 564"/>
                                <a:gd name="T7" fmla="*/ 42 h 159"/>
                                <a:gd name="T8" fmla="*/ 43 w 564"/>
                                <a:gd name="T9" fmla="*/ 21 h 159"/>
                                <a:gd name="T10" fmla="*/ 60 w 564"/>
                                <a:gd name="T11" fmla="*/ 0 h 159"/>
                                <a:gd name="T12" fmla="*/ 564 w 564"/>
                                <a:gd name="T13" fmla="*/ 90 h 159"/>
                                <a:gd name="T14" fmla="*/ 536 w 564"/>
                                <a:gd name="T15" fmla="*/ 109 h 159"/>
                                <a:gd name="T16" fmla="*/ 507 w 564"/>
                                <a:gd name="T17" fmla="*/ 127 h 159"/>
                                <a:gd name="T18" fmla="*/ 478 w 564"/>
                                <a:gd name="T19" fmla="*/ 144 h 159"/>
                                <a:gd name="T20" fmla="*/ 448 w 564"/>
                                <a:gd name="T21" fmla="*/ 159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64" h="159">
                                  <a:moveTo>
                                    <a:pt x="448" y="159"/>
                                  </a:moveTo>
                                  <a:lnTo>
                                    <a:pt x="0" y="80"/>
                                  </a:lnTo>
                                  <a:lnTo>
                                    <a:pt x="13" y="62"/>
                                  </a:lnTo>
                                  <a:lnTo>
                                    <a:pt x="27" y="42"/>
                                  </a:lnTo>
                                  <a:lnTo>
                                    <a:pt x="43" y="21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564" y="90"/>
                                  </a:lnTo>
                                  <a:lnTo>
                                    <a:pt x="536" y="109"/>
                                  </a:lnTo>
                                  <a:lnTo>
                                    <a:pt x="507" y="127"/>
                                  </a:lnTo>
                                  <a:lnTo>
                                    <a:pt x="478" y="144"/>
                                  </a:lnTo>
                                  <a:lnTo>
                                    <a:pt x="448" y="1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06E6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301"/>
                          <wps:cNvSpPr>
                            <a:spLocks/>
                          </wps:cNvSpPr>
                          <wps:spPr bwMode="auto">
                            <a:xfrm>
                              <a:off x="362" y="66"/>
                              <a:ext cx="146" cy="41"/>
                            </a:xfrm>
                            <a:custGeom>
                              <a:avLst/>
                              <a:gdLst>
                                <a:gd name="T0" fmla="*/ 483 w 584"/>
                                <a:gd name="T1" fmla="*/ 163 h 163"/>
                                <a:gd name="T2" fmla="*/ 0 w 584"/>
                                <a:gd name="T3" fmla="*/ 78 h 163"/>
                                <a:gd name="T4" fmla="*/ 14 w 584"/>
                                <a:gd name="T5" fmla="*/ 62 h 163"/>
                                <a:gd name="T6" fmla="*/ 28 w 584"/>
                                <a:gd name="T7" fmla="*/ 44 h 163"/>
                                <a:gd name="T8" fmla="*/ 42 w 584"/>
                                <a:gd name="T9" fmla="*/ 27 h 163"/>
                                <a:gd name="T10" fmla="*/ 60 w 584"/>
                                <a:gd name="T11" fmla="*/ 9 h 163"/>
                                <a:gd name="T12" fmla="*/ 64 w 584"/>
                                <a:gd name="T13" fmla="*/ 5 h 163"/>
                                <a:gd name="T14" fmla="*/ 69 w 584"/>
                                <a:gd name="T15" fmla="*/ 0 h 163"/>
                                <a:gd name="T16" fmla="*/ 584 w 584"/>
                                <a:gd name="T17" fmla="*/ 92 h 163"/>
                                <a:gd name="T18" fmla="*/ 559 w 584"/>
                                <a:gd name="T19" fmla="*/ 110 h 163"/>
                                <a:gd name="T20" fmla="*/ 534 w 584"/>
                                <a:gd name="T21" fmla="*/ 129 h 163"/>
                                <a:gd name="T22" fmla="*/ 508 w 584"/>
                                <a:gd name="T23" fmla="*/ 146 h 163"/>
                                <a:gd name="T24" fmla="*/ 483 w 584"/>
                                <a:gd name="T25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84" h="163">
                                  <a:moveTo>
                                    <a:pt x="483" y="163"/>
                                  </a:moveTo>
                                  <a:lnTo>
                                    <a:pt x="0" y="78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28" y="44"/>
                                  </a:lnTo>
                                  <a:lnTo>
                                    <a:pt x="42" y="27"/>
                                  </a:lnTo>
                                  <a:lnTo>
                                    <a:pt x="60" y="9"/>
                                  </a:lnTo>
                                  <a:lnTo>
                                    <a:pt x="64" y="5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584" y="92"/>
                                  </a:lnTo>
                                  <a:lnTo>
                                    <a:pt x="559" y="110"/>
                                  </a:lnTo>
                                  <a:lnTo>
                                    <a:pt x="534" y="129"/>
                                  </a:lnTo>
                                  <a:lnTo>
                                    <a:pt x="508" y="146"/>
                                  </a:lnTo>
                                  <a:lnTo>
                                    <a:pt x="483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170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302"/>
                          <wps:cNvSpPr>
                            <a:spLocks/>
                          </wps:cNvSpPr>
                          <wps:spPr bwMode="auto">
                            <a:xfrm>
                              <a:off x="370" y="57"/>
                              <a:ext cx="149" cy="41"/>
                            </a:xfrm>
                            <a:custGeom>
                              <a:avLst/>
                              <a:gdLst>
                                <a:gd name="T0" fmla="*/ 504 w 596"/>
                                <a:gd name="T1" fmla="*/ 166 h 166"/>
                                <a:gd name="T2" fmla="*/ 0 w 596"/>
                                <a:gd name="T3" fmla="*/ 76 h 166"/>
                                <a:gd name="T4" fmla="*/ 14 w 596"/>
                                <a:gd name="T5" fmla="*/ 62 h 166"/>
                                <a:gd name="T6" fmla="*/ 28 w 596"/>
                                <a:gd name="T7" fmla="*/ 47 h 166"/>
                                <a:gd name="T8" fmla="*/ 39 w 596"/>
                                <a:gd name="T9" fmla="*/ 34 h 166"/>
                                <a:gd name="T10" fmla="*/ 52 w 596"/>
                                <a:gd name="T11" fmla="*/ 23 h 166"/>
                                <a:gd name="T12" fmla="*/ 64 w 596"/>
                                <a:gd name="T13" fmla="*/ 11 h 166"/>
                                <a:gd name="T14" fmla="*/ 76 w 596"/>
                                <a:gd name="T15" fmla="*/ 0 h 166"/>
                                <a:gd name="T16" fmla="*/ 596 w 596"/>
                                <a:gd name="T17" fmla="*/ 91 h 166"/>
                                <a:gd name="T18" fmla="*/ 573 w 596"/>
                                <a:gd name="T19" fmla="*/ 111 h 166"/>
                                <a:gd name="T20" fmla="*/ 551 w 596"/>
                                <a:gd name="T21" fmla="*/ 131 h 166"/>
                                <a:gd name="T22" fmla="*/ 528 w 596"/>
                                <a:gd name="T23" fmla="*/ 148 h 166"/>
                                <a:gd name="T24" fmla="*/ 504 w 596"/>
                                <a:gd name="T25" fmla="*/ 166 h 1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96" h="166">
                                  <a:moveTo>
                                    <a:pt x="504" y="166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28" y="47"/>
                                  </a:lnTo>
                                  <a:lnTo>
                                    <a:pt x="39" y="34"/>
                                  </a:lnTo>
                                  <a:lnTo>
                                    <a:pt x="52" y="23"/>
                                  </a:lnTo>
                                  <a:lnTo>
                                    <a:pt x="64" y="11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596" y="91"/>
                                  </a:lnTo>
                                  <a:lnTo>
                                    <a:pt x="573" y="111"/>
                                  </a:lnTo>
                                  <a:lnTo>
                                    <a:pt x="551" y="131"/>
                                  </a:lnTo>
                                  <a:lnTo>
                                    <a:pt x="528" y="148"/>
                                  </a:lnTo>
                                  <a:lnTo>
                                    <a:pt x="504" y="1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3717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303"/>
                          <wps:cNvSpPr>
                            <a:spLocks/>
                          </wps:cNvSpPr>
                          <wps:spPr bwMode="auto">
                            <a:xfrm>
                              <a:off x="379" y="48"/>
                              <a:ext cx="149" cy="41"/>
                            </a:xfrm>
                            <a:custGeom>
                              <a:avLst/>
                              <a:gdLst>
                                <a:gd name="T0" fmla="*/ 515 w 598"/>
                                <a:gd name="T1" fmla="*/ 168 h 168"/>
                                <a:gd name="T2" fmla="*/ 0 w 598"/>
                                <a:gd name="T3" fmla="*/ 76 h 168"/>
                                <a:gd name="T4" fmla="*/ 19 w 598"/>
                                <a:gd name="T5" fmla="*/ 56 h 168"/>
                                <a:gd name="T6" fmla="*/ 40 w 598"/>
                                <a:gd name="T7" fmla="*/ 38 h 168"/>
                                <a:gd name="T8" fmla="*/ 62 w 598"/>
                                <a:gd name="T9" fmla="*/ 19 h 168"/>
                                <a:gd name="T10" fmla="*/ 82 w 598"/>
                                <a:gd name="T11" fmla="*/ 0 h 168"/>
                                <a:gd name="T12" fmla="*/ 598 w 598"/>
                                <a:gd name="T13" fmla="*/ 92 h 168"/>
                                <a:gd name="T14" fmla="*/ 578 w 598"/>
                                <a:gd name="T15" fmla="*/ 112 h 168"/>
                                <a:gd name="T16" fmla="*/ 558 w 598"/>
                                <a:gd name="T17" fmla="*/ 131 h 168"/>
                                <a:gd name="T18" fmla="*/ 537 w 598"/>
                                <a:gd name="T19" fmla="*/ 149 h 168"/>
                                <a:gd name="T20" fmla="*/ 515 w 598"/>
                                <a:gd name="T21" fmla="*/ 168 h 1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98" h="168">
                                  <a:moveTo>
                                    <a:pt x="515" y="168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19" y="56"/>
                                  </a:lnTo>
                                  <a:lnTo>
                                    <a:pt x="40" y="38"/>
                                  </a:lnTo>
                                  <a:lnTo>
                                    <a:pt x="62" y="19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598" y="92"/>
                                  </a:lnTo>
                                  <a:lnTo>
                                    <a:pt x="578" y="112"/>
                                  </a:lnTo>
                                  <a:lnTo>
                                    <a:pt x="558" y="131"/>
                                  </a:lnTo>
                                  <a:lnTo>
                                    <a:pt x="537" y="149"/>
                                  </a:lnTo>
                                  <a:lnTo>
                                    <a:pt x="515" y="1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5737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304"/>
                          <wps:cNvSpPr>
                            <a:spLocks/>
                          </wps:cNvSpPr>
                          <wps:spPr bwMode="auto">
                            <a:xfrm>
                              <a:off x="389" y="39"/>
                              <a:ext cx="148" cy="41"/>
                            </a:xfrm>
                            <a:custGeom>
                              <a:avLst/>
                              <a:gdLst>
                                <a:gd name="T0" fmla="*/ 520 w 594"/>
                                <a:gd name="T1" fmla="*/ 165 h 165"/>
                                <a:gd name="T2" fmla="*/ 0 w 594"/>
                                <a:gd name="T3" fmla="*/ 74 h 165"/>
                                <a:gd name="T4" fmla="*/ 23 w 594"/>
                                <a:gd name="T5" fmla="*/ 55 h 165"/>
                                <a:gd name="T6" fmla="*/ 45 w 594"/>
                                <a:gd name="T7" fmla="*/ 35 h 165"/>
                                <a:gd name="T8" fmla="*/ 68 w 594"/>
                                <a:gd name="T9" fmla="*/ 18 h 165"/>
                                <a:gd name="T10" fmla="*/ 91 w 594"/>
                                <a:gd name="T11" fmla="*/ 0 h 165"/>
                                <a:gd name="T12" fmla="*/ 594 w 594"/>
                                <a:gd name="T13" fmla="*/ 90 h 165"/>
                                <a:gd name="T14" fmla="*/ 580 w 594"/>
                                <a:gd name="T15" fmla="*/ 105 h 165"/>
                                <a:gd name="T16" fmla="*/ 566 w 594"/>
                                <a:gd name="T17" fmla="*/ 121 h 165"/>
                                <a:gd name="T18" fmla="*/ 554 w 594"/>
                                <a:gd name="T19" fmla="*/ 133 h 165"/>
                                <a:gd name="T20" fmla="*/ 543 w 594"/>
                                <a:gd name="T21" fmla="*/ 145 h 165"/>
                                <a:gd name="T22" fmla="*/ 531 w 594"/>
                                <a:gd name="T23" fmla="*/ 155 h 165"/>
                                <a:gd name="T24" fmla="*/ 520 w 594"/>
                                <a:gd name="T25" fmla="*/ 165 h 1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94" h="165">
                                  <a:moveTo>
                                    <a:pt x="520" y="165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23" y="55"/>
                                  </a:lnTo>
                                  <a:lnTo>
                                    <a:pt x="45" y="35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91" y="0"/>
                                  </a:lnTo>
                                  <a:lnTo>
                                    <a:pt x="594" y="90"/>
                                  </a:lnTo>
                                  <a:lnTo>
                                    <a:pt x="580" y="105"/>
                                  </a:lnTo>
                                  <a:lnTo>
                                    <a:pt x="566" y="121"/>
                                  </a:lnTo>
                                  <a:lnTo>
                                    <a:pt x="554" y="133"/>
                                  </a:lnTo>
                                  <a:lnTo>
                                    <a:pt x="543" y="145"/>
                                  </a:lnTo>
                                  <a:lnTo>
                                    <a:pt x="531" y="155"/>
                                  </a:lnTo>
                                  <a:lnTo>
                                    <a:pt x="520" y="1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47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305"/>
                          <wps:cNvSpPr>
                            <a:spLocks/>
                          </wps:cNvSpPr>
                          <wps:spPr bwMode="auto">
                            <a:xfrm>
                              <a:off x="400" y="30"/>
                              <a:ext cx="145" cy="41"/>
                            </a:xfrm>
                            <a:custGeom>
                              <a:avLst/>
                              <a:gdLst>
                                <a:gd name="T0" fmla="*/ 516 w 583"/>
                                <a:gd name="T1" fmla="*/ 164 h 164"/>
                                <a:gd name="T2" fmla="*/ 0 w 583"/>
                                <a:gd name="T3" fmla="*/ 72 h 164"/>
                                <a:gd name="T4" fmla="*/ 26 w 583"/>
                                <a:gd name="T5" fmla="*/ 54 h 164"/>
                                <a:gd name="T6" fmla="*/ 51 w 583"/>
                                <a:gd name="T7" fmla="*/ 35 h 164"/>
                                <a:gd name="T8" fmla="*/ 76 w 583"/>
                                <a:gd name="T9" fmla="*/ 17 h 164"/>
                                <a:gd name="T10" fmla="*/ 101 w 583"/>
                                <a:gd name="T11" fmla="*/ 0 h 164"/>
                                <a:gd name="T12" fmla="*/ 583 w 583"/>
                                <a:gd name="T13" fmla="*/ 86 h 164"/>
                                <a:gd name="T14" fmla="*/ 571 w 583"/>
                                <a:gd name="T15" fmla="*/ 103 h 164"/>
                                <a:gd name="T16" fmla="*/ 556 w 583"/>
                                <a:gd name="T17" fmla="*/ 120 h 164"/>
                                <a:gd name="T18" fmla="*/ 540 w 583"/>
                                <a:gd name="T19" fmla="*/ 139 h 164"/>
                                <a:gd name="T20" fmla="*/ 523 w 583"/>
                                <a:gd name="T21" fmla="*/ 157 h 164"/>
                                <a:gd name="T22" fmla="*/ 519 w 583"/>
                                <a:gd name="T23" fmla="*/ 161 h 164"/>
                                <a:gd name="T24" fmla="*/ 516 w 583"/>
                                <a:gd name="T25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83" h="164">
                                  <a:moveTo>
                                    <a:pt x="516" y="164"/>
                                  </a:moveTo>
                                  <a:lnTo>
                                    <a:pt x="0" y="72"/>
                                  </a:lnTo>
                                  <a:lnTo>
                                    <a:pt x="26" y="54"/>
                                  </a:lnTo>
                                  <a:lnTo>
                                    <a:pt x="51" y="35"/>
                                  </a:lnTo>
                                  <a:lnTo>
                                    <a:pt x="76" y="17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583" y="86"/>
                                  </a:lnTo>
                                  <a:lnTo>
                                    <a:pt x="571" y="103"/>
                                  </a:lnTo>
                                  <a:lnTo>
                                    <a:pt x="556" y="120"/>
                                  </a:lnTo>
                                  <a:lnTo>
                                    <a:pt x="540" y="139"/>
                                  </a:lnTo>
                                  <a:lnTo>
                                    <a:pt x="523" y="157"/>
                                  </a:lnTo>
                                  <a:lnTo>
                                    <a:pt x="519" y="161"/>
                                  </a:lnTo>
                                  <a:lnTo>
                                    <a:pt x="516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8767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306"/>
                          <wps:cNvSpPr>
                            <a:spLocks/>
                          </wps:cNvSpPr>
                          <wps:spPr bwMode="auto">
                            <a:xfrm>
                              <a:off x="411" y="21"/>
                              <a:ext cx="141" cy="40"/>
                            </a:xfrm>
                            <a:custGeom>
                              <a:avLst/>
                              <a:gdLst>
                                <a:gd name="T0" fmla="*/ 503 w 563"/>
                                <a:gd name="T1" fmla="*/ 159 h 159"/>
                                <a:gd name="T2" fmla="*/ 0 w 563"/>
                                <a:gd name="T3" fmla="*/ 69 h 159"/>
                                <a:gd name="T4" fmla="*/ 28 w 563"/>
                                <a:gd name="T5" fmla="*/ 50 h 159"/>
                                <a:gd name="T6" fmla="*/ 57 w 563"/>
                                <a:gd name="T7" fmla="*/ 31 h 159"/>
                                <a:gd name="T8" fmla="*/ 86 w 563"/>
                                <a:gd name="T9" fmla="*/ 15 h 159"/>
                                <a:gd name="T10" fmla="*/ 114 w 563"/>
                                <a:gd name="T11" fmla="*/ 0 h 159"/>
                                <a:gd name="T12" fmla="*/ 563 w 563"/>
                                <a:gd name="T13" fmla="*/ 79 h 159"/>
                                <a:gd name="T14" fmla="*/ 551 w 563"/>
                                <a:gd name="T15" fmla="*/ 97 h 159"/>
                                <a:gd name="T16" fmla="*/ 538 w 563"/>
                                <a:gd name="T17" fmla="*/ 117 h 159"/>
                                <a:gd name="T18" fmla="*/ 522 w 563"/>
                                <a:gd name="T19" fmla="*/ 138 h 159"/>
                                <a:gd name="T20" fmla="*/ 503 w 563"/>
                                <a:gd name="T21" fmla="*/ 159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63" h="159">
                                  <a:moveTo>
                                    <a:pt x="503" y="159"/>
                                  </a:moveTo>
                                  <a:lnTo>
                                    <a:pt x="0" y="69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57" y="31"/>
                                  </a:lnTo>
                                  <a:lnTo>
                                    <a:pt x="86" y="15"/>
                                  </a:lnTo>
                                  <a:lnTo>
                                    <a:pt x="114" y="0"/>
                                  </a:lnTo>
                                  <a:lnTo>
                                    <a:pt x="563" y="79"/>
                                  </a:lnTo>
                                  <a:lnTo>
                                    <a:pt x="551" y="97"/>
                                  </a:lnTo>
                                  <a:lnTo>
                                    <a:pt x="538" y="117"/>
                                  </a:lnTo>
                                  <a:lnTo>
                                    <a:pt x="522" y="138"/>
                                  </a:lnTo>
                                  <a:lnTo>
                                    <a:pt x="503" y="1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A797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307"/>
                          <wps:cNvSpPr>
                            <a:spLocks/>
                          </wps:cNvSpPr>
                          <wps:spPr bwMode="auto">
                            <a:xfrm>
                              <a:off x="425" y="13"/>
                              <a:ext cx="132" cy="38"/>
                            </a:xfrm>
                            <a:custGeom>
                              <a:avLst/>
                              <a:gdLst>
                                <a:gd name="T0" fmla="*/ 482 w 529"/>
                                <a:gd name="T1" fmla="*/ 152 h 152"/>
                                <a:gd name="T2" fmla="*/ 0 w 529"/>
                                <a:gd name="T3" fmla="*/ 66 h 152"/>
                                <a:gd name="T4" fmla="*/ 19 w 529"/>
                                <a:gd name="T5" fmla="*/ 56 h 152"/>
                                <a:gd name="T6" fmla="*/ 38 w 529"/>
                                <a:gd name="T7" fmla="*/ 44 h 152"/>
                                <a:gd name="T8" fmla="*/ 57 w 529"/>
                                <a:gd name="T9" fmla="*/ 35 h 152"/>
                                <a:gd name="T10" fmla="*/ 75 w 529"/>
                                <a:gd name="T11" fmla="*/ 26 h 152"/>
                                <a:gd name="T12" fmla="*/ 90 w 529"/>
                                <a:gd name="T13" fmla="*/ 19 h 152"/>
                                <a:gd name="T14" fmla="*/ 104 w 529"/>
                                <a:gd name="T15" fmla="*/ 13 h 152"/>
                                <a:gd name="T16" fmla="*/ 119 w 529"/>
                                <a:gd name="T17" fmla="*/ 6 h 152"/>
                                <a:gd name="T18" fmla="*/ 132 w 529"/>
                                <a:gd name="T19" fmla="*/ 0 h 152"/>
                                <a:gd name="T20" fmla="*/ 529 w 529"/>
                                <a:gd name="T21" fmla="*/ 70 h 152"/>
                                <a:gd name="T22" fmla="*/ 521 w 529"/>
                                <a:gd name="T23" fmla="*/ 90 h 152"/>
                                <a:gd name="T24" fmla="*/ 511 w 529"/>
                                <a:gd name="T25" fmla="*/ 109 h 152"/>
                                <a:gd name="T26" fmla="*/ 498 w 529"/>
                                <a:gd name="T27" fmla="*/ 130 h 152"/>
                                <a:gd name="T28" fmla="*/ 482 w 529"/>
                                <a:gd name="T29" fmla="*/ 152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29" h="152">
                                  <a:moveTo>
                                    <a:pt x="482" y="152"/>
                                  </a:moveTo>
                                  <a:lnTo>
                                    <a:pt x="0" y="66"/>
                                  </a:lnTo>
                                  <a:lnTo>
                                    <a:pt x="19" y="56"/>
                                  </a:lnTo>
                                  <a:lnTo>
                                    <a:pt x="38" y="44"/>
                                  </a:lnTo>
                                  <a:lnTo>
                                    <a:pt x="57" y="35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90" y="19"/>
                                  </a:lnTo>
                                  <a:lnTo>
                                    <a:pt x="104" y="13"/>
                                  </a:lnTo>
                                  <a:lnTo>
                                    <a:pt x="119" y="6"/>
                                  </a:lnTo>
                                  <a:lnTo>
                                    <a:pt x="132" y="0"/>
                                  </a:lnTo>
                                  <a:lnTo>
                                    <a:pt x="529" y="70"/>
                                  </a:lnTo>
                                  <a:lnTo>
                                    <a:pt x="521" y="90"/>
                                  </a:lnTo>
                                  <a:lnTo>
                                    <a:pt x="511" y="109"/>
                                  </a:lnTo>
                                  <a:lnTo>
                                    <a:pt x="498" y="130"/>
                                  </a:lnTo>
                                  <a:lnTo>
                                    <a:pt x="482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C7A7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308"/>
                          <wps:cNvSpPr>
                            <a:spLocks/>
                          </wps:cNvSpPr>
                          <wps:spPr bwMode="auto">
                            <a:xfrm>
                              <a:off x="440" y="6"/>
                              <a:ext cx="119" cy="35"/>
                            </a:xfrm>
                            <a:custGeom>
                              <a:avLst/>
                              <a:gdLst>
                                <a:gd name="T0" fmla="*/ 449 w 475"/>
                                <a:gd name="T1" fmla="*/ 141 h 141"/>
                                <a:gd name="T2" fmla="*/ 0 w 475"/>
                                <a:gd name="T3" fmla="*/ 62 h 141"/>
                                <a:gd name="T4" fmla="*/ 7 w 475"/>
                                <a:gd name="T5" fmla="*/ 58 h 141"/>
                                <a:gd name="T6" fmla="*/ 14 w 475"/>
                                <a:gd name="T7" fmla="*/ 55 h 141"/>
                                <a:gd name="T8" fmla="*/ 51 w 475"/>
                                <a:gd name="T9" fmla="*/ 39 h 141"/>
                                <a:gd name="T10" fmla="*/ 87 w 475"/>
                                <a:gd name="T11" fmla="*/ 23 h 141"/>
                                <a:gd name="T12" fmla="*/ 123 w 475"/>
                                <a:gd name="T13" fmla="*/ 11 h 141"/>
                                <a:gd name="T14" fmla="*/ 159 w 475"/>
                                <a:gd name="T15" fmla="*/ 0 h 141"/>
                                <a:gd name="T16" fmla="*/ 475 w 475"/>
                                <a:gd name="T17" fmla="*/ 56 h 141"/>
                                <a:gd name="T18" fmla="*/ 475 w 475"/>
                                <a:gd name="T19" fmla="*/ 65 h 141"/>
                                <a:gd name="T20" fmla="*/ 474 w 475"/>
                                <a:gd name="T21" fmla="*/ 75 h 141"/>
                                <a:gd name="T22" fmla="*/ 472 w 475"/>
                                <a:gd name="T23" fmla="*/ 85 h 141"/>
                                <a:gd name="T24" fmla="*/ 470 w 475"/>
                                <a:gd name="T25" fmla="*/ 95 h 141"/>
                                <a:gd name="T26" fmla="*/ 466 w 475"/>
                                <a:gd name="T27" fmla="*/ 106 h 141"/>
                                <a:gd name="T28" fmla="*/ 460 w 475"/>
                                <a:gd name="T29" fmla="*/ 118 h 141"/>
                                <a:gd name="T30" fmla="*/ 456 w 475"/>
                                <a:gd name="T31" fmla="*/ 129 h 141"/>
                                <a:gd name="T32" fmla="*/ 449 w 475"/>
                                <a:gd name="T33" fmla="*/ 141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475" h="141">
                                  <a:moveTo>
                                    <a:pt x="449" y="141"/>
                                  </a:moveTo>
                                  <a:lnTo>
                                    <a:pt x="0" y="62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51" y="39"/>
                                  </a:lnTo>
                                  <a:lnTo>
                                    <a:pt x="87" y="23"/>
                                  </a:lnTo>
                                  <a:lnTo>
                                    <a:pt x="123" y="11"/>
                                  </a:lnTo>
                                  <a:lnTo>
                                    <a:pt x="159" y="0"/>
                                  </a:lnTo>
                                  <a:lnTo>
                                    <a:pt x="475" y="56"/>
                                  </a:lnTo>
                                  <a:lnTo>
                                    <a:pt x="475" y="65"/>
                                  </a:lnTo>
                                  <a:lnTo>
                                    <a:pt x="474" y="75"/>
                                  </a:lnTo>
                                  <a:lnTo>
                                    <a:pt x="472" y="85"/>
                                  </a:lnTo>
                                  <a:lnTo>
                                    <a:pt x="470" y="95"/>
                                  </a:lnTo>
                                  <a:lnTo>
                                    <a:pt x="466" y="106"/>
                                  </a:lnTo>
                                  <a:lnTo>
                                    <a:pt x="460" y="118"/>
                                  </a:lnTo>
                                  <a:lnTo>
                                    <a:pt x="456" y="129"/>
                                  </a:lnTo>
                                  <a:lnTo>
                                    <a:pt x="449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E7D7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309"/>
                          <wps:cNvSpPr>
                            <a:spLocks/>
                          </wps:cNvSpPr>
                          <wps:spPr bwMode="auto">
                            <a:xfrm>
                              <a:off x="458" y="0"/>
                              <a:ext cx="101" cy="30"/>
                            </a:xfrm>
                            <a:custGeom>
                              <a:avLst/>
                              <a:gdLst>
                                <a:gd name="T0" fmla="*/ 397 w 404"/>
                                <a:gd name="T1" fmla="*/ 121 h 121"/>
                                <a:gd name="T2" fmla="*/ 0 w 404"/>
                                <a:gd name="T3" fmla="*/ 51 h 121"/>
                                <a:gd name="T4" fmla="*/ 28 w 404"/>
                                <a:gd name="T5" fmla="*/ 41 h 121"/>
                                <a:gd name="T6" fmla="*/ 55 w 404"/>
                                <a:gd name="T7" fmla="*/ 32 h 121"/>
                                <a:gd name="T8" fmla="*/ 83 w 404"/>
                                <a:gd name="T9" fmla="*/ 23 h 121"/>
                                <a:gd name="T10" fmla="*/ 111 w 404"/>
                                <a:gd name="T11" fmla="*/ 16 h 121"/>
                                <a:gd name="T12" fmla="*/ 137 w 404"/>
                                <a:gd name="T13" fmla="*/ 11 h 121"/>
                                <a:gd name="T14" fmla="*/ 165 w 404"/>
                                <a:gd name="T15" fmla="*/ 6 h 121"/>
                                <a:gd name="T16" fmla="*/ 191 w 404"/>
                                <a:gd name="T17" fmla="*/ 2 h 121"/>
                                <a:gd name="T18" fmla="*/ 217 w 404"/>
                                <a:gd name="T19" fmla="*/ 0 h 121"/>
                                <a:gd name="T20" fmla="*/ 369 w 404"/>
                                <a:gd name="T21" fmla="*/ 27 h 121"/>
                                <a:gd name="T22" fmla="*/ 381 w 404"/>
                                <a:gd name="T23" fmla="*/ 36 h 121"/>
                                <a:gd name="T24" fmla="*/ 391 w 404"/>
                                <a:gd name="T25" fmla="*/ 47 h 121"/>
                                <a:gd name="T26" fmla="*/ 399 w 404"/>
                                <a:gd name="T27" fmla="*/ 57 h 121"/>
                                <a:gd name="T28" fmla="*/ 403 w 404"/>
                                <a:gd name="T29" fmla="*/ 70 h 121"/>
                                <a:gd name="T30" fmla="*/ 404 w 404"/>
                                <a:gd name="T31" fmla="*/ 81 h 121"/>
                                <a:gd name="T32" fmla="*/ 403 w 404"/>
                                <a:gd name="T33" fmla="*/ 94 h 121"/>
                                <a:gd name="T34" fmla="*/ 401 w 404"/>
                                <a:gd name="T35" fmla="*/ 107 h 121"/>
                                <a:gd name="T36" fmla="*/ 397 w 404"/>
                                <a:gd name="T37" fmla="*/ 121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04" h="121">
                                  <a:moveTo>
                                    <a:pt x="397" y="121"/>
                                  </a:moveTo>
                                  <a:lnTo>
                                    <a:pt x="0" y="5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55" y="32"/>
                                  </a:lnTo>
                                  <a:lnTo>
                                    <a:pt x="83" y="23"/>
                                  </a:lnTo>
                                  <a:lnTo>
                                    <a:pt x="111" y="16"/>
                                  </a:lnTo>
                                  <a:lnTo>
                                    <a:pt x="137" y="11"/>
                                  </a:lnTo>
                                  <a:lnTo>
                                    <a:pt x="165" y="6"/>
                                  </a:lnTo>
                                  <a:lnTo>
                                    <a:pt x="191" y="2"/>
                                  </a:lnTo>
                                  <a:lnTo>
                                    <a:pt x="217" y="0"/>
                                  </a:lnTo>
                                  <a:lnTo>
                                    <a:pt x="369" y="27"/>
                                  </a:lnTo>
                                  <a:lnTo>
                                    <a:pt x="381" y="36"/>
                                  </a:lnTo>
                                  <a:lnTo>
                                    <a:pt x="391" y="47"/>
                                  </a:lnTo>
                                  <a:lnTo>
                                    <a:pt x="399" y="57"/>
                                  </a:lnTo>
                                  <a:lnTo>
                                    <a:pt x="403" y="70"/>
                                  </a:lnTo>
                                  <a:lnTo>
                                    <a:pt x="404" y="81"/>
                                  </a:lnTo>
                                  <a:lnTo>
                                    <a:pt x="403" y="94"/>
                                  </a:lnTo>
                                  <a:lnTo>
                                    <a:pt x="401" y="107"/>
                                  </a:lnTo>
                                  <a:lnTo>
                                    <a:pt x="397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F7E7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310"/>
                          <wps:cNvSpPr>
                            <a:spLocks/>
                          </wps:cNvSpPr>
                          <wps:spPr bwMode="auto">
                            <a:xfrm>
                              <a:off x="480" y="0"/>
                              <a:ext cx="79" cy="20"/>
                            </a:xfrm>
                            <a:custGeom>
                              <a:avLst/>
                              <a:gdLst>
                                <a:gd name="T0" fmla="*/ 316 w 316"/>
                                <a:gd name="T1" fmla="*/ 79 h 79"/>
                                <a:gd name="T2" fmla="*/ 0 w 316"/>
                                <a:gd name="T3" fmla="*/ 23 h 79"/>
                                <a:gd name="T4" fmla="*/ 20 w 316"/>
                                <a:gd name="T5" fmla="*/ 17 h 79"/>
                                <a:gd name="T6" fmla="*/ 41 w 316"/>
                                <a:gd name="T7" fmla="*/ 13 h 79"/>
                                <a:gd name="T8" fmla="*/ 62 w 316"/>
                                <a:gd name="T9" fmla="*/ 9 h 79"/>
                                <a:gd name="T10" fmla="*/ 81 w 316"/>
                                <a:gd name="T11" fmla="*/ 6 h 79"/>
                                <a:gd name="T12" fmla="*/ 102 w 316"/>
                                <a:gd name="T13" fmla="*/ 3 h 79"/>
                                <a:gd name="T14" fmla="*/ 121 w 316"/>
                                <a:gd name="T15" fmla="*/ 1 h 79"/>
                                <a:gd name="T16" fmla="*/ 141 w 316"/>
                                <a:gd name="T17" fmla="*/ 0 h 79"/>
                                <a:gd name="T18" fmla="*/ 160 w 316"/>
                                <a:gd name="T19" fmla="*/ 0 h 79"/>
                                <a:gd name="T20" fmla="*/ 177 w 316"/>
                                <a:gd name="T21" fmla="*/ 0 h 79"/>
                                <a:gd name="T22" fmla="*/ 192 w 316"/>
                                <a:gd name="T23" fmla="*/ 1 h 79"/>
                                <a:gd name="T24" fmla="*/ 207 w 316"/>
                                <a:gd name="T25" fmla="*/ 3 h 79"/>
                                <a:gd name="T26" fmla="*/ 221 w 316"/>
                                <a:gd name="T27" fmla="*/ 5 h 79"/>
                                <a:gd name="T28" fmla="*/ 234 w 316"/>
                                <a:gd name="T29" fmla="*/ 8 h 79"/>
                                <a:gd name="T30" fmla="*/ 245 w 316"/>
                                <a:gd name="T31" fmla="*/ 12 h 79"/>
                                <a:gd name="T32" fmla="*/ 257 w 316"/>
                                <a:gd name="T33" fmla="*/ 15 h 79"/>
                                <a:gd name="T34" fmla="*/ 267 w 316"/>
                                <a:gd name="T35" fmla="*/ 20 h 79"/>
                                <a:gd name="T36" fmla="*/ 275 w 316"/>
                                <a:gd name="T37" fmla="*/ 24 h 79"/>
                                <a:gd name="T38" fmla="*/ 284 w 316"/>
                                <a:gd name="T39" fmla="*/ 30 h 79"/>
                                <a:gd name="T40" fmla="*/ 291 w 316"/>
                                <a:gd name="T41" fmla="*/ 36 h 79"/>
                                <a:gd name="T42" fmla="*/ 298 w 316"/>
                                <a:gd name="T43" fmla="*/ 42 h 79"/>
                                <a:gd name="T44" fmla="*/ 304 w 316"/>
                                <a:gd name="T45" fmla="*/ 49 h 79"/>
                                <a:gd name="T46" fmla="*/ 308 w 316"/>
                                <a:gd name="T47" fmla="*/ 56 h 79"/>
                                <a:gd name="T48" fmla="*/ 312 w 316"/>
                                <a:gd name="T49" fmla="*/ 63 h 79"/>
                                <a:gd name="T50" fmla="*/ 315 w 316"/>
                                <a:gd name="T51" fmla="*/ 71 h 79"/>
                                <a:gd name="T52" fmla="*/ 316 w 316"/>
                                <a:gd name="T53" fmla="*/ 74 h 79"/>
                                <a:gd name="T54" fmla="*/ 316 w 316"/>
                                <a:gd name="T55" fmla="*/ 79 h 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316" h="79">
                                  <a:moveTo>
                                    <a:pt x="316" y="79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20" y="17"/>
                                  </a:lnTo>
                                  <a:lnTo>
                                    <a:pt x="41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81" y="6"/>
                                  </a:lnTo>
                                  <a:lnTo>
                                    <a:pt x="102" y="3"/>
                                  </a:lnTo>
                                  <a:lnTo>
                                    <a:pt x="121" y="1"/>
                                  </a:lnTo>
                                  <a:lnTo>
                                    <a:pt x="141" y="0"/>
                                  </a:lnTo>
                                  <a:lnTo>
                                    <a:pt x="160" y="0"/>
                                  </a:lnTo>
                                  <a:lnTo>
                                    <a:pt x="177" y="0"/>
                                  </a:lnTo>
                                  <a:lnTo>
                                    <a:pt x="192" y="1"/>
                                  </a:lnTo>
                                  <a:lnTo>
                                    <a:pt x="207" y="3"/>
                                  </a:lnTo>
                                  <a:lnTo>
                                    <a:pt x="221" y="5"/>
                                  </a:lnTo>
                                  <a:lnTo>
                                    <a:pt x="234" y="8"/>
                                  </a:lnTo>
                                  <a:lnTo>
                                    <a:pt x="245" y="12"/>
                                  </a:lnTo>
                                  <a:lnTo>
                                    <a:pt x="257" y="15"/>
                                  </a:lnTo>
                                  <a:lnTo>
                                    <a:pt x="267" y="20"/>
                                  </a:lnTo>
                                  <a:lnTo>
                                    <a:pt x="275" y="24"/>
                                  </a:lnTo>
                                  <a:lnTo>
                                    <a:pt x="284" y="30"/>
                                  </a:lnTo>
                                  <a:lnTo>
                                    <a:pt x="291" y="36"/>
                                  </a:lnTo>
                                  <a:lnTo>
                                    <a:pt x="298" y="42"/>
                                  </a:lnTo>
                                  <a:lnTo>
                                    <a:pt x="304" y="49"/>
                                  </a:lnTo>
                                  <a:lnTo>
                                    <a:pt x="308" y="56"/>
                                  </a:lnTo>
                                  <a:lnTo>
                                    <a:pt x="312" y="63"/>
                                  </a:lnTo>
                                  <a:lnTo>
                                    <a:pt x="315" y="71"/>
                                  </a:lnTo>
                                  <a:lnTo>
                                    <a:pt x="316" y="74"/>
                                  </a:lnTo>
                                  <a:lnTo>
                                    <a:pt x="316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807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311"/>
                          <wps:cNvSpPr>
                            <a:spLocks/>
                          </wps:cNvSpPr>
                          <wps:spPr bwMode="auto">
                            <a:xfrm>
                              <a:off x="512" y="0"/>
                              <a:ext cx="38" cy="7"/>
                            </a:xfrm>
                            <a:custGeom>
                              <a:avLst/>
                              <a:gdLst>
                                <a:gd name="T0" fmla="*/ 152 w 152"/>
                                <a:gd name="T1" fmla="*/ 28 h 28"/>
                                <a:gd name="T2" fmla="*/ 0 w 152"/>
                                <a:gd name="T3" fmla="*/ 1 h 28"/>
                                <a:gd name="T4" fmla="*/ 16 w 152"/>
                                <a:gd name="T5" fmla="*/ 0 h 28"/>
                                <a:gd name="T6" fmla="*/ 31 w 152"/>
                                <a:gd name="T7" fmla="*/ 0 h 28"/>
                                <a:gd name="T8" fmla="*/ 52 w 152"/>
                                <a:gd name="T9" fmla="*/ 0 h 28"/>
                                <a:gd name="T10" fmla="*/ 70 w 152"/>
                                <a:gd name="T11" fmla="*/ 2 h 28"/>
                                <a:gd name="T12" fmla="*/ 86 w 152"/>
                                <a:gd name="T13" fmla="*/ 5 h 28"/>
                                <a:gd name="T14" fmla="*/ 102 w 152"/>
                                <a:gd name="T15" fmla="*/ 7 h 28"/>
                                <a:gd name="T16" fmla="*/ 117 w 152"/>
                                <a:gd name="T17" fmla="*/ 12 h 28"/>
                                <a:gd name="T18" fmla="*/ 130 w 152"/>
                                <a:gd name="T19" fmla="*/ 16 h 28"/>
                                <a:gd name="T20" fmla="*/ 141 w 152"/>
                                <a:gd name="T21" fmla="*/ 22 h 28"/>
                                <a:gd name="T22" fmla="*/ 152 w 152"/>
                                <a:gd name="T23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52" h="28">
                                  <a:moveTo>
                                    <a:pt x="152" y="28"/>
                                  </a:moveTo>
                                  <a:lnTo>
                                    <a:pt x="0" y="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6" y="5"/>
                                  </a:lnTo>
                                  <a:lnTo>
                                    <a:pt x="102" y="7"/>
                                  </a:lnTo>
                                  <a:lnTo>
                                    <a:pt x="117" y="12"/>
                                  </a:lnTo>
                                  <a:lnTo>
                                    <a:pt x="130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52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48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312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53" cy="459"/>
                            </a:xfrm>
                            <a:custGeom>
                              <a:avLst/>
                              <a:gdLst>
                                <a:gd name="T0" fmla="*/ 612 w 614"/>
                                <a:gd name="T1" fmla="*/ 307 h 1835"/>
                                <a:gd name="T2" fmla="*/ 606 w 614"/>
                                <a:gd name="T3" fmla="*/ 350 h 1835"/>
                                <a:gd name="T4" fmla="*/ 592 w 614"/>
                                <a:gd name="T5" fmla="*/ 390 h 1835"/>
                                <a:gd name="T6" fmla="*/ 574 w 614"/>
                                <a:gd name="T7" fmla="*/ 425 h 1835"/>
                                <a:gd name="T8" fmla="*/ 550 w 614"/>
                                <a:gd name="T9" fmla="*/ 455 h 1835"/>
                                <a:gd name="T10" fmla="*/ 519 w 614"/>
                                <a:gd name="T11" fmla="*/ 482 h 1835"/>
                                <a:gd name="T12" fmla="*/ 484 w 614"/>
                                <a:gd name="T13" fmla="*/ 506 h 1835"/>
                                <a:gd name="T14" fmla="*/ 445 w 614"/>
                                <a:gd name="T15" fmla="*/ 525 h 1835"/>
                                <a:gd name="T16" fmla="*/ 403 w 614"/>
                                <a:gd name="T17" fmla="*/ 539 h 1835"/>
                                <a:gd name="T18" fmla="*/ 357 w 614"/>
                                <a:gd name="T19" fmla="*/ 547 h 1835"/>
                                <a:gd name="T20" fmla="*/ 306 w 614"/>
                                <a:gd name="T21" fmla="*/ 551 h 1835"/>
                                <a:gd name="T22" fmla="*/ 257 w 614"/>
                                <a:gd name="T23" fmla="*/ 548 h 1835"/>
                                <a:gd name="T24" fmla="*/ 211 w 614"/>
                                <a:gd name="T25" fmla="*/ 539 h 1835"/>
                                <a:gd name="T26" fmla="*/ 169 w 614"/>
                                <a:gd name="T27" fmla="*/ 526 h 1835"/>
                                <a:gd name="T28" fmla="*/ 130 w 614"/>
                                <a:gd name="T29" fmla="*/ 509 h 1835"/>
                                <a:gd name="T30" fmla="*/ 94 w 614"/>
                                <a:gd name="T31" fmla="*/ 488 h 1835"/>
                                <a:gd name="T32" fmla="*/ 64 w 614"/>
                                <a:gd name="T33" fmla="*/ 460 h 1835"/>
                                <a:gd name="T34" fmla="*/ 39 w 614"/>
                                <a:gd name="T35" fmla="*/ 427 h 1835"/>
                                <a:gd name="T36" fmla="*/ 21 w 614"/>
                                <a:gd name="T37" fmla="*/ 391 h 1835"/>
                                <a:gd name="T38" fmla="*/ 8 w 614"/>
                                <a:gd name="T39" fmla="*/ 351 h 1835"/>
                                <a:gd name="T40" fmla="*/ 1 w 614"/>
                                <a:gd name="T41" fmla="*/ 307 h 1835"/>
                                <a:gd name="T42" fmla="*/ 0 w 614"/>
                                <a:gd name="T43" fmla="*/ 259 h 1835"/>
                                <a:gd name="T44" fmla="*/ 5 w 614"/>
                                <a:gd name="T45" fmla="*/ 215 h 1835"/>
                                <a:gd name="T46" fmla="*/ 15 w 614"/>
                                <a:gd name="T47" fmla="*/ 173 h 1835"/>
                                <a:gd name="T48" fmla="*/ 31 w 614"/>
                                <a:gd name="T49" fmla="*/ 136 h 1835"/>
                                <a:gd name="T50" fmla="*/ 52 w 614"/>
                                <a:gd name="T51" fmla="*/ 105 h 1835"/>
                                <a:gd name="T52" fmla="*/ 77 w 614"/>
                                <a:gd name="T53" fmla="*/ 78 h 1835"/>
                                <a:gd name="T54" fmla="*/ 110 w 614"/>
                                <a:gd name="T55" fmla="*/ 52 h 1835"/>
                                <a:gd name="T56" fmla="*/ 148 w 614"/>
                                <a:gd name="T57" fmla="*/ 31 h 1835"/>
                                <a:gd name="T58" fmla="*/ 190 w 614"/>
                                <a:gd name="T59" fmla="*/ 15 h 1835"/>
                                <a:gd name="T60" fmla="*/ 238 w 614"/>
                                <a:gd name="T61" fmla="*/ 5 h 1835"/>
                                <a:gd name="T62" fmla="*/ 289 w 614"/>
                                <a:gd name="T63" fmla="*/ 0 h 1835"/>
                                <a:gd name="T64" fmla="*/ 340 w 614"/>
                                <a:gd name="T65" fmla="*/ 1 h 1835"/>
                                <a:gd name="T66" fmla="*/ 388 w 614"/>
                                <a:gd name="T67" fmla="*/ 8 h 1835"/>
                                <a:gd name="T68" fmla="*/ 431 w 614"/>
                                <a:gd name="T69" fmla="*/ 20 h 1835"/>
                                <a:gd name="T70" fmla="*/ 508 w 614"/>
                                <a:gd name="T71" fmla="*/ 56 h 1835"/>
                                <a:gd name="T72" fmla="*/ 550 w 614"/>
                                <a:gd name="T73" fmla="*/ 91 h 1835"/>
                                <a:gd name="T74" fmla="*/ 574 w 614"/>
                                <a:gd name="T75" fmla="*/ 123 h 1835"/>
                                <a:gd name="T76" fmla="*/ 592 w 614"/>
                                <a:gd name="T77" fmla="*/ 159 h 1835"/>
                                <a:gd name="T78" fmla="*/ 606 w 614"/>
                                <a:gd name="T79" fmla="*/ 200 h 1835"/>
                                <a:gd name="T80" fmla="*/ 612 w 614"/>
                                <a:gd name="T81" fmla="*/ 244 h 1835"/>
                                <a:gd name="T82" fmla="*/ 28 w 614"/>
                                <a:gd name="T83" fmla="*/ 1835 h 1835"/>
                                <a:gd name="T84" fmla="*/ 600 w 614"/>
                                <a:gd name="T85" fmla="*/ 1835 h 18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614" h="1835">
                                  <a:moveTo>
                                    <a:pt x="614" y="275"/>
                                  </a:moveTo>
                                  <a:lnTo>
                                    <a:pt x="613" y="290"/>
                                  </a:lnTo>
                                  <a:lnTo>
                                    <a:pt x="612" y="307"/>
                                  </a:lnTo>
                                  <a:lnTo>
                                    <a:pt x="610" y="322"/>
                                  </a:lnTo>
                                  <a:lnTo>
                                    <a:pt x="608" y="336"/>
                                  </a:lnTo>
                                  <a:lnTo>
                                    <a:pt x="606" y="350"/>
                                  </a:lnTo>
                                  <a:lnTo>
                                    <a:pt x="601" y="364"/>
                                  </a:lnTo>
                                  <a:lnTo>
                                    <a:pt x="598" y="377"/>
                                  </a:lnTo>
                                  <a:lnTo>
                                    <a:pt x="592" y="390"/>
                                  </a:lnTo>
                                  <a:lnTo>
                                    <a:pt x="588" y="402"/>
                                  </a:lnTo>
                                  <a:lnTo>
                                    <a:pt x="581" y="415"/>
                                  </a:lnTo>
                                  <a:lnTo>
                                    <a:pt x="574" y="425"/>
                                  </a:lnTo>
                                  <a:lnTo>
                                    <a:pt x="567" y="437"/>
                                  </a:lnTo>
                                  <a:lnTo>
                                    <a:pt x="559" y="446"/>
                                  </a:lnTo>
                                  <a:lnTo>
                                    <a:pt x="550" y="455"/>
                                  </a:lnTo>
                                  <a:lnTo>
                                    <a:pt x="540" y="465"/>
                                  </a:lnTo>
                                  <a:lnTo>
                                    <a:pt x="530" y="473"/>
                                  </a:lnTo>
                                  <a:lnTo>
                                    <a:pt x="519" y="482"/>
                                  </a:lnTo>
                                  <a:lnTo>
                                    <a:pt x="508" y="490"/>
                                  </a:lnTo>
                                  <a:lnTo>
                                    <a:pt x="497" y="498"/>
                                  </a:lnTo>
                                  <a:lnTo>
                                    <a:pt x="484" y="506"/>
                                  </a:lnTo>
                                  <a:lnTo>
                                    <a:pt x="472" y="513"/>
                                  </a:lnTo>
                                  <a:lnTo>
                                    <a:pt x="459" y="519"/>
                                  </a:lnTo>
                                  <a:lnTo>
                                    <a:pt x="445" y="525"/>
                                  </a:lnTo>
                                  <a:lnTo>
                                    <a:pt x="431" y="531"/>
                                  </a:lnTo>
                                  <a:lnTo>
                                    <a:pt x="418" y="535"/>
                                  </a:lnTo>
                                  <a:lnTo>
                                    <a:pt x="403" y="539"/>
                                  </a:lnTo>
                                  <a:lnTo>
                                    <a:pt x="388" y="542"/>
                                  </a:lnTo>
                                  <a:lnTo>
                                    <a:pt x="372" y="546"/>
                                  </a:lnTo>
                                  <a:lnTo>
                                    <a:pt x="357" y="547"/>
                                  </a:lnTo>
                                  <a:lnTo>
                                    <a:pt x="340" y="549"/>
                                  </a:lnTo>
                                  <a:lnTo>
                                    <a:pt x="324" y="551"/>
                                  </a:lnTo>
                                  <a:lnTo>
                                    <a:pt x="306" y="551"/>
                                  </a:lnTo>
                                  <a:lnTo>
                                    <a:pt x="290" y="551"/>
                                  </a:lnTo>
                                  <a:lnTo>
                                    <a:pt x="273" y="549"/>
                                  </a:lnTo>
                                  <a:lnTo>
                                    <a:pt x="257" y="548"/>
                                  </a:lnTo>
                                  <a:lnTo>
                                    <a:pt x="241" y="546"/>
                                  </a:lnTo>
                                  <a:lnTo>
                                    <a:pt x="226" y="542"/>
                                  </a:lnTo>
                                  <a:lnTo>
                                    <a:pt x="211" y="539"/>
                                  </a:lnTo>
                                  <a:lnTo>
                                    <a:pt x="196" y="535"/>
                                  </a:lnTo>
                                  <a:lnTo>
                                    <a:pt x="182" y="531"/>
                                  </a:lnTo>
                                  <a:lnTo>
                                    <a:pt x="169" y="526"/>
                                  </a:lnTo>
                                  <a:lnTo>
                                    <a:pt x="155" y="522"/>
                                  </a:lnTo>
                                  <a:lnTo>
                                    <a:pt x="142" y="516"/>
                                  </a:lnTo>
                                  <a:lnTo>
                                    <a:pt x="130" y="509"/>
                                  </a:lnTo>
                                  <a:lnTo>
                                    <a:pt x="117" y="502"/>
                                  </a:lnTo>
                                  <a:lnTo>
                                    <a:pt x="106" y="495"/>
                                  </a:lnTo>
                                  <a:lnTo>
                                    <a:pt x="94" y="488"/>
                                  </a:lnTo>
                                  <a:lnTo>
                                    <a:pt x="84" y="480"/>
                                  </a:lnTo>
                                  <a:lnTo>
                                    <a:pt x="73" y="470"/>
                                  </a:lnTo>
                                  <a:lnTo>
                                    <a:pt x="64" y="460"/>
                                  </a:lnTo>
                                  <a:lnTo>
                                    <a:pt x="55" y="451"/>
                                  </a:lnTo>
                                  <a:lnTo>
                                    <a:pt x="47" y="439"/>
                                  </a:lnTo>
                                  <a:lnTo>
                                    <a:pt x="39" y="427"/>
                                  </a:lnTo>
                                  <a:lnTo>
                                    <a:pt x="32" y="416"/>
                                  </a:lnTo>
                                  <a:lnTo>
                                    <a:pt x="26" y="404"/>
                                  </a:lnTo>
                                  <a:lnTo>
                                    <a:pt x="21" y="391"/>
                                  </a:lnTo>
                                  <a:lnTo>
                                    <a:pt x="16" y="377"/>
                                  </a:lnTo>
                                  <a:lnTo>
                                    <a:pt x="11" y="365"/>
                                  </a:lnTo>
                                  <a:lnTo>
                                    <a:pt x="8" y="351"/>
                                  </a:lnTo>
                                  <a:lnTo>
                                    <a:pt x="6" y="336"/>
                                  </a:lnTo>
                                  <a:lnTo>
                                    <a:pt x="3" y="322"/>
                                  </a:lnTo>
                                  <a:lnTo>
                                    <a:pt x="1" y="307"/>
                                  </a:lnTo>
                                  <a:lnTo>
                                    <a:pt x="0" y="290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259"/>
                                  </a:lnTo>
                                  <a:lnTo>
                                    <a:pt x="1" y="244"/>
                                  </a:lnTo>
                                  <a:lnTo>
                                    <a:pt x="2" y="229"/>
                                  </a:lnTo>
                                  <a:lnTo>
                                    <a:pt x="5" y="215"/>
                                  </a:lnTo>
                                  <a:lnTo>
                                    <a:pt x="8" y="200"/>
                                  </a:lnTo>
                                  <a:lnTo>
                                    <a:pt x="11" y="187"/>
                                  </a:lnTo>
                                  <a:lnTo>
                                    <a:pt x="15" y="173"/>
                                  </a:lnTo>
                                  <a:lnTo>
                                    <a:pt x="20" y="160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31" y="136"/>
                                  </a:lnTo>
                                  <a:lnTo>
                                    <a:pt x="37" y="125"/>
                                  </a:lnTo>
                                  <a:lnTo>
                                    <a:pt x="44" y="115"/>
                                  </a:lnTo>
                                  <a:lnTo>
                                    <a:pt x="52" y="105"/>
                                  </a:lnTo>
                                  <a:lnTo>
                                    <a:pt x="60" y="95"/>
                                  </a:lnTo>
                                  <a:lnTo>
                                    <a:pt x="68" y="86"/>
                                  </a:lnTo>
                                  <a:lnTo>
                                    <a:pt x="77" y="78"/>
                                  </a:lnTo>
                                  <a:lnTo>
                                    <a:pt x="87" y="69"/>
                                  </a:lnTo>
                                  <a:lnTo>
                                    <a:pt x="99" y="60"/>
                                  </a:lnTo>
                                  <a:lnTo>
                                    <a:pt x="110" y="52"/>
                                  </a:lnTo>
                                  <a:lnTo>
                                    <a:pt x="123" y="44"/>
                                  </a:lnTo>
                                  <a:lnTo>
                                    <a:pt x="135" y="38"/>
                                  </a:lnTo>
                                  <a:lnTo>
                                    <a:pt x="148" y="31"/>
                                  </a:lnTo>
                                  <a:lnTo>
                                    <a:pt x="162" y="26"/>
                                  </a:lnTo>
                                  <a:lnTo>
                                    <a:pt x="176" y="20"/>
                                  </a:lnTo>
                                  <a:lnTo>
                                    <a:pt x="190" y="15"/>
                                  </a:lnTo>
                                  <a:lnTo>
                                    <a:pt x="205" y="12"/>
                                  </a:lnTo>
                                  <a:lnTo>
                                    <a:pt x="221" y="8"/>
                                  </a:lnTo>
                                  <a:lnTo>
                                    <a:pt x="238" y="5"/>
                                  </a:lnTo>
                                  <a:lnTo>
                                    <a:pt x="254" y="3"/>
                                  </a:lnTo>
                                  <a:lnTo>
                                    <a:pt x="271" y="1"/>
                                  </a:lnTo>
                                  <a:lnTo>
                                    <a:pt x="289" y="0"/>
                                  </a:lnTo>
                                  <a:lnTo>
                                    <a:pt x="306" y="0"/>
                                  </a:lnTo>
                                  <a:lnTo>
                                    <a:pt x="324" y="0"/>
                                  </a:lnTo>
                                  <a:lnTo>
                                    <a:pt x="340" y="1"/>
                                  </a:lnTo>
                                  <a:lnTo>
                                    <a:pt x="357" y="3"/>
                                  </a:lnTo>
                                  <a:lnTo>
                                    <a:pt x="372" y="5"/>
                                  </a:lnTo>
                                  <a:lnTo>
                                    <a:pt x="388" y="8"/>
                                  </a:lnTo>
                                  <a:lnTo>
                                    <a:pt x="403" y="12"/>
                                  </a:lnTo>
                                  <a:lnTo>
                                    <a:pt x="418" y="15"/>
                                  </a:lnTo>
                                  <a:lnTo>
                                    <a:pt x="431" y="20"/>
                                  </a:lnTo>
                                  <a:lnTo>
                                    <a:pt x="459" y="30"/>
                                  </a:lnTo>
                                  <a:lnTo>
                                    <a:pt x="484" y="42"/>
                                  </a:lnTo>
                                  <a:lnTo>
                                    <a:pt x="508" y="56"/>
                                  </a:lnTo>
                                  <a:lnTo>
                                    <a:pt x="530" y="71"/>
                                  </a:lnTo>
                                  <a:lnTo>
                                    <a:pt x="540" y="80"/>
                                  </a:lnTo>
                                  <a:lnTo>
                                    <a:pt x="550" y="91"/>
                                  </a:lnTo>
                                  <a:lnTo>
                                    <a:pt x="559" y="101"/>
                                  </a:lnTo>
                                  <a:lnTo>
                                    <a:pt x="567" y="112"/>
                                  </a:lnTo>
                                  <a:lnTo>
                                    <a:pt x="574" y="123"/>
                                  </a:lnTo>
                                  <a:lnTo>
                                    <a:pt x="581" y="135"/>
                                  </a:lnTo>
                                  <a:lnTo>
                                    <a:pt x="588" y="148"/>
                                  </a:lnTo>
                                  <a:lnTo>
                                    <a:pt x="592" y="159"/>
                                  </a:lnTo>
                                  <a:lnTo>
                                    <a:pt x="598" y="173"/>
                                  </a:lnTo>
                                  <a:lnTo>
                                    <a:pt x="601" y="186"/>
                                  </a:lnTo>
                                  <a:lnTo>
                                    <a:pt x="606" y="200"/>
                                  </a:lnTo>
                                  <a:lnTo>
                                    <a:pt x="608" y="215"/>
                                  </a:lnTo>
                                  <a:lnTo>
                                    <a:pt x="610" y="229"/>
                                  </a:lnTo>
                                  <a:lnTo>
                                    <a:pt x="612" y="244"/>
                                  </a:lnTo>
                                  <a:lnTo>
                                    <a:pt x="613" y="259"/>
                                  </a:lnTo>
                                  <a:lnTo>
                                    <a:pt x="614" y="275"/>
                                  </a:lnTo>
                                  <a:close/>
                                  <a:moveTo>
                                    <a:pt x="28" y="1835"/>
                                  </a:moveTo>
                                  <a:lnTo>
                                    <a:pt x="28" y="649"/>
                                  </a:lnTo>
                                  <a:lnTo>
                                    <a:pt x="600" y="649"/>
                                  </a:lnTo>
                                  <a:lnTo>
                                    <a:pt x="600" y="1835"/>
                                  </a:lnTo>
                                  <a:lnTo>
                                    <a:pt x="28" y="18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1CCCDF" id="Kanwa 85" o:spid="_x0000_s1026" editas="canvas" style="position:absolute;margin-left:17.35pt;margin-top:118.6pt;width:62.35pt;height:697.45pt;z-index:251658240;mso-position-horizontal-relative:page;mso-position-vertical-relative:page" coordsize="7918,8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918;height:88576;visibility:visible;mso-wrap-style:square" filled="t">
                  <v:fill color2="#ccc" rotate="t" o:detectmouseclick="t" focus="100%" type="gradient"/>
                  <v:path o:connecttype="none"/>
                </v:shape>
                <v:group id="Group 313" o:spid="_x0000_s1028" style="position:absolute;left:1555;top:83439;width:4934;height:4044" coordsize="559,4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262" o:spid="_x0000_s1029" style="position:absolute;left:7;top:442;width:113;height:17;visibility:visible;mso-wrap-style:square;v-text-anchor:top" coordsize="453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1QCsAA&#10;AADbAAAADwAAAGRycy9kb3ducmV2LnhtbERPTYvCMBC9C/6HMII3TRWp0jWKCoKgF7ursLehmW3L&#10;NpPSRFv/vREEb/N4n7Ncd6YSd2pcaVnBZByBIM6sLjlX8PO9Hy1AOI+ssbJMCh7kYL3q95aYaNvy&#10;me6pz0UIYZeggsL7OpHSZQUZdGNbEwfuzzYGfYBNLnWDbQg3lZxGUSwNlhwaCqxpV1D2n96Mgkub&#10;buXOHG/X38U5ns8Op0p2J6WGg27zBcJT5z/it/ugw/wYXr+E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d1QCsAAAADbAAAADwAAAAAAAAAAAAAAAACYAgAAZHJzL2Rvd25y&#10;ZXYueG1sUEsFBgAAAAAEAAQA9QAAAIUDAAAAAA==&#10;" path="m66,l453,68,,68,66,xe" fillcolor="#1f1a17" stroked="f">
                    <v:path arrowok="t" o:connecttype="custom" o:connectlocs="16,0;113,17;0,17;16,0" o:connectangles="0,0,0,0"/>
                  </v:shape>
                  <v:shape id="Freeform 263" o:spid="_x0000_s1030" style="position:absolute;left:14;top:432;width:141;height:27;visibility:visible;mso-wrap-style:square;v-text-anchor:top" coordsize="563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2+TsEA&#10;AADbAAAADwAAAGRycy9kb3ducmV2LnhtbERPTWvCQBC9F/wPywheim4qpUp0FakKxZNGBY9jdkxC&#10;srMhu8b033eFgrd5vM+ZLztTiZYaV1hW8DGKQBCnVhecKTgdt8MpCOeRNVaWScEvOVguem9zjLV9&#10;8IHaxGcihLCLUUHufR1L6dKcDLqRrYkDd7ONQR9gk0nd4COEm0qOo+hLGiw4NORY03dOaZncjYL1&#10;ppMp7uSpfD9f20PSXvbl7lOpQb9bzUB46vxL/O/+0WH+BJ6/h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dvk7BAAAA2wAAAA8AAAAAAAAAAAAAAAAAmAIAAGRycy9kb3du&#10;cmV2LnhtbFBLBQYAAAAABAAEAPUAAACGAwAAAAA=&#10;" path="m171,107l,77,75,,563,86r-20,21l171,107xe" fillcolor="#221d1b" stroked="f">
                    <v:path arrowok="t" o:connecttype="custom" o:connectlocs="43,27;0,19;19,0;141,22;136,27;43,27" o:connectangles="0,0,0,0,0,0"/>
                  </v:shape>
                  <v:shape id="Freeform 264" o:spid="_x0000_s1031" style="position:absolute;left:24;top:422;width:140;height:37;visibility:visible;mso-wrap-style:square;v-text-anchor:top" coordsize="562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CYSMQA&#10;AADbAAAADwAAAGRycy9kb3ducmV2LnhtbESPTWvCQBCG74L/YRmhN7NpC1Wiq5RCbRFyqIoftyE7&#10;JrHZ2ZDdavrvO4eCtxnm/Xhmvuxdo67UhdqzgcckBUVceFtzaWC3fR9PQYWIbLHxTAZ+KcByMRzM&#10;MbP+xl903cRSSQiHDA1UMbaZ1qGoyGFIfEsst7PvHEZZu1LbDm8S7hr9lKYv2mHN0lBhS28VFd+b&#10;Hye9+T5fTy7r0yQPz6tVqvlwxA9jHkb96wxUpD7exf/uTyv4Aiu/yAB6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wmEjEAAAA2wAAAA8AAAAAAAAAAAAAAAAAmAIAAGRycy9k&#10;b3ducmV2LnhtbFBLBQYAAAAABAAEAPUAAACJAwAAAAA=&#10;" path="m387,145l,77,74,,562,86r-57,59l387,145xe" fillcolor="#26211f" stroked="f">
                    <v:path arrowok="t" o:connecttype="custom" o:connectlocs="96,37;0,20;18,0;140,22;126,37;96,37" o:connectangles="0,0,0,0,0,0"/>
                  </v:shape>
                  <v:shape id="Freeform 265" o:spid="_x0000_s1032" style="position:absolute;left:33;top:413;width:140;height:41;visibility:visible;mso-wrap-style:square;v-text-anchor:top" coordsize="562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ajIL8A&#10;AADbAAAADwAAAGRycy9kb3ducmV2LnhtbERPS4vCMBC+C/6HMMJeRFNFFq1GUXFhva0PPI/N2Bab&#10;SW2itv9+Iwje5uN7zmxRm0I8qHK5ZQWDfgSCOLE651TB8fDTG4NwHlljYZkUNORgMW+3Zhhr++Qd&#10;PfY+FSGEXYwKMu/LWEqXZGTQ9W1JHLiLrQz6AKtU6gqfIdwUchhF39JgzqEhw5LWGSXX/d0osKP7&#10;udvw5rTKt3xs/vg2utJNqa9OvZyC8FT7j/jt/tVh/gRev4QD5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RqMgvwAAANsAAAAPAAAAAAAAAAAAAAAAAJgCAABkcnMvZG93bnJl&#10;di54bWxQSwUGAAAAAAQABAD1AAAAhAMAAAAA&#10;" path="m488,162l,76,73,,562,86r-74,76xe" fillcolor="#282422" stroked="f">
                    <v:path arrowok="t" o:connecttype="custom" o:connectlocs="122,41;0,19;18,0;140,22;122,41" o:connectangles="0,0,0,0,0"/>
                  </v:shape>
                  <v:shape id="Freeform 266" o:spid="_x0000_s1033" style="position:absolute;left:42;top:403;width:140;height:41;visibility:visible;mso-wrap-style:square;v-text-anchor:top" coordsize="56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jyEsAA&#10;AADbAAAADwAAAGRycy9kb3ducmV2LnhtbERPy4rCMBTdD/gP4QqzG9MpIlqNMggDLkTwsXF3ae6k&#10;HZub2mTazN+bheDycN6rTbSN6KnztWMFn5MMBHHpdM1GweX8/TEH4QOyxsYxKfgnD5v16G2FhXYD&#10;H6k/BSNSCPsCFVQhtIWUvqzIop+4ljhxP66zGBLsjNQdDincNjLPspm0WHNqqLClbUXl7fRnFUyv&#10;19j2l9vvYMz9sDfNPi5yr9T7OH4tQQSK4SV+undaQZ7Wpy/pB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jyEsAAAADbAAAADwAAAAAAAAAAAAAAAACYAgAAZHJzL2Rvd25y&#10;ZXYueG1sUEsFBgAAAAAEAAQA9QAAAIUDAAAAAA==&#10;" path="m488,163l,77,74,,562,86r-74,77xe" fillcolor="#2c2726" stroked="f">
                    <v:path arrowok="t" o:connecttype="custom" o:connectlocs="122,41;0,19;18,0;140,22;122,41" o:connectangles="0,0,0,0,0"/>
                  </v:shape>
                  <v:shape id="Freeform 267" o:spid="_x0000_s1034" style="position:absolute;left:51;top:394;width:141;height:40;visibility:visible;mso-wrap-style:square;v-text-anchor:top" coordsize="564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sjasUA&#10;AADbAAAADwAAAGRycy9kb3ducmV2LnhtbESPT4vCMBTE74LfITxhb5rqwZWuUUTwL6KuLsLeHs2z&#10;LTYvpclq109vBMHjMDO/YYbj2hTiSpXLLSvodiIQxInVOacKfo6z9gCE88gaC8uk4J8cjEfNxhBj&#10;bW/8TdeDT0WAsItRQeZ9GUvpkowMuo4tiYN3tpVBH2SVSl3hLcBNIXtR1JcGcw4LGZY0zSi5HP6M&#10;gtWpXM9Wm+19b3afx+1ifUqi37lSH6168gXCU+3f4Vd7qRX0uvD8En6AH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ayNqxQAAANsAAAAPAAAAAAAAAAAAAAAAAJgCAABkcnMv&#10;ZG93bnJldi54bWxQSwUGAAAAAAQABAD1AAAAigMAAAAA&#10;" path="m489,163l,77,75,,564,86r-75,77xe" fillcolor="#2e2a27" stroked="f">
                    <v:path arrowok="t" o:connecttype="custom" o:connectlocs="122,40;0,19;19,0;141,21;122,40" o:connectangles="0,0,0,0,0"/>
                  </v:shape>
                  <v:shape id="Freeform 268" o:spid="_x0000_s1035" style="position:absolute;left:61;top:384;width:140;height:41;visibility:visible;mso-wrap-style:square;v-text-anchor:top" coordsize="562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iwxMQA&#10;AADbAAAADwAAAGRycy9kb3ducmV2LnhtbESPQWvCQBSE7wX/w/KE3pqNOZQSs4oo1vZUm4rnR/aZ&#10;RLNv0+w2Sf31rlDocZiZb5hsOZpG9NS52rKCWRSDIC6srrlUcPjaPr2AcB5ZY2OZFPySg+Vi8pBh&#10;qu3An9TnvhQBwi5FBZX3bSqlKyoy6CLbEgfvZDuDPsiulLrDIcBNI5M4fpYGaw4LFba0rqi45D9G&#10;wbnY72p8verjx3e8s6tBb5J3rdTjdFzNQXga/X/4r/2mFSQJ3L+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YsMTEAAAA2wAAAA8AAAAAAAAAAAAAAAAAmAIAAGRycy9k&#10;b3ducmV2LnhtbFBLBQYAAAAABAAEAPUAAACJAwAAAAA=&#10;" path="m488,162l,76,74,,562,86r-74,76xe" fillcolor="#302c2b" stroked="f">
                    <v:path arrowok="t" o:connecttype="custom" o:connectlocs="122,41;0,19;18,0;140,22;122,41" o:connectangles="0,0,0,0,0"/>
                  </v:shape>
                  <v:shape id="Freeform 269" o:spid="_x0000_s1036" style="position:absolute;left:70;top:375;width:140;height:40;visibility:visible;mso-wrap-style:square;v-text-anchor:top" coordsize="56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qssEA&#10;AADbAAAADwAAAGRycy9kb3ducmV2LnhtbESPQYvCMBSE78L+h/AWvIimKuhSm4qsLnq1uvdH82yL&#10;zUu3ibX++40geBxm5hsmWfemFh21rrKsYDqJQBDnVldcKDiffsZfIJxH1lhbJgUPcrBOPwYJxtre&#10;+Uhd5gsRIOxiVFB638RSurwkg25iG+LgXWxr0AfZFlK3eA9wU8tZFC2kwYrDQokNfZeUX7ObUdB3&#10;52g/crh7sP/73Y2WxXxLG6WGn/1mBcJT79/hV/ugFczm8PwSfoBM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F6rLBAAAA2wAAAA8AAAAAAAAAAAAAAAAAmAIAAGRycy9kb3du&#10;cmV2LnhtbFBLBQYAAAAABAAEAPUAAACGAwAAAAA=&#10;" path="m489,163l,77,74,,562,86r-73,77xe" fillcolor="#33302e" stroked="f">
                    <v:path arrowok="t" o:connecttype="custom" o:connectlocs="122,40;0,19;18,0;140,21;122,40" o:connectangles="0,0,0,0,0"/>
                  </v:shape>
                  <v:shape id="Freeform 270" o:spid="_x0000_s1037" style="position:absolute;left:79;top:365;width:141;height:41;visibility:visible;mso-wrap-style:square;v-text-anchor:top" coordsize="563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JGRcUA&#10;AADbAAAADwAAAGRycy9kb3ducmV2LnhtbESPT2vCQBTE70K/w/IK3nQTa/+QuglaERQ8WFvE4yP7&#10;mgSzb0N21eTbuwXB4zAzv2FmWWdqcaHWVZYVxOMIBHFudcWFgt+f1egDhPPIGmvLpKAnB1n6NJhh&#10;ou2Vv+my94UIEHYJKii9bxIpXV6SQTe2DXHw/mxr0AfZFlK3eA1wU8tJFL1JgxWHhRIb+iopP+3P&#10;RsHxPY7NQfcv5/lus10ufD+1r5VSw+du/gnCU+cf4Xt7rRVMpvD/JfwAm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EkZFxQAAANsAAAAPAAAAAAAAAAAAAAAAAJgCAABkcnMv&#10;ZG93bnJldi54bWxQSwUGAAAAAAQABAD1AAAAigMAAAAA&#10;" path="m488,163l,77,74,,563,86r-75,77xe" fillcolor="#35322f" stroked="f">
                    <v:path arrowok="t" o:connecttype="custom" o:connectlocs="122,41;0,19;19,0;141,22;122,41" o:connectangles="0,0,0,0,0"/>
                  </v:shape>
                  <v:shape id="Freeform 271" o:spid="_x0000_s1038" style="position:absolute;left:88;top:355;width:141;height:41;visibility:visible;mso-wrap-style:square;v-text-anchor:top" coordsize="563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944sYA&#10;AADbAAAADwAAAGRycy9kb3ducmV2LnhtbESPQWvCQBSE74X+h+UVeqsbAy0huopEhFjooamg3h7Z&#10;ZxLNvg3ZNUn/fbdQ6HGYmW+Y5XoyrRiod41lBfNZBIK4tLrhSsHha/eSgHAeWWNrmRR8k4P16vFh&#10;iam2I3/SUPhKBAi7FBXU3neplK6syaCb2Y44eBfbG/RB9pXUPY4BbloZR9GbNNhwWKixo6ym8lbc&#10;jYLd6b4vPt6baDh0+TnX22t2TK5KPT9NmwUIT5P/D/+1c60gfoXfL+EH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944sYAAADbAAAADwAAAAAAAAAAAAAAAACYAgAAZHJz&#10;L2Rvd25yZXYueG1sUEsFBgAAAAAEAAQA9QAAAIsDAAAAAA==&#10;" path="m488,162l,76,74,,563,86r-75,76xe" fillcolor="#373432" stroked="f">
                    <v:path arrowok="t" o:connecttype="custom" o:connectlocs="122,41;0,19;19,0;141,22;122,41" o:connectangles="0,0,0,0,0"/>
                  </v:shape>
                  <v:shape id="Freeform 272" o:spid="_x0000_s1039" style="position:absolute;left:98;top:346;width:140;height:40;visibility:visible;mso-wrap-style:square;v-text-anchor:top" coordsize="56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NqhMQA&#10;AADbAAAADwAAAGRycy9kb3ducmV2LnhtbESPQWvCQBSE70L/w/IKXkQ3xiI1dZUiCB56sLE/4Jl9&#10;JqnZt2F3m8R/3xUEj8PMfMOst4NpREfO15YVzGcJCOLC6ppLBT+n/fQdhA/IGhvLpOBGHrabl9Ea&#10;M217/qYuD6WIEPYZKqhCaDMpfVGRQT+zLXH0LtYZDFG6UmqHfYSbRqZJspQGa44LFba0q6i45n9G&#10;wWQu364pLo4r7/zvebHru6+6V2r8Onx+gAg0hGf40T5oBekS7l/iD5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jaoTEAAAA2wAAAA8AAAAAAAAAAAAAAAAAmAIAAGRycy9k&#10;b3ducmV2LnhtbFBLBQYAAAAABAAEAPUAAACJAwAAAAA=&#10;" path="m489,163l,77,75,,562,86r-73,77xe" fillcolor="#393633" stroked="f">
                    <v:path arrowok="t" o:connecttype="custom" o:connectlocs="122,40;0,19;19,0;140,21;122,40" o:connectangles="0,0,0,0,0"/>
                  </v:shape>
                  <v:shape id="Freeform 273" o:spid="_x0000_s1040" style="position:absolute;left:107;top:336;width:140;height:41;visibility:visible;mso-wrap-style:square;v-text-anchor:top" coordsize="56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2J9cYA&#10;AADbAAAADwAAAGRycy9kb3ducmV2LnhtbESPT2vCQBTE7wW/w/KEXopuzKGW6Cr+weKhglURj4/s&#10;MwnJvg27q8Zv3y0Uehxm5jfMdN6ZRtzJ+cqygtEwAUGcW11xoeB03Aw+QPiArLGxTAqe5GE+671M&#10;MdP2wd90P4RCRAj7DBWUIbSZlD4vyaAf2pY4elfrDIYoXSG1w0eEm0amSfIuDVYcF0psaVVSXh9u&#10;RsFSPtf7dV1/nlzyddvZdPt23lyUeu13iwmIQF34D/+1t1pBOobfL/EHy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2J9cYAAADbAAAADwAAAAAAAAAAAAAAAACYAgAAZHJz&#10;L2Rvd25yZXYueG1sUEsFBgAAAAAEAAQA9QAAAIsDAAAAAA==&#10;" path="m489,163l,77,74,,562,86r-73,77xe" fillcolor="#3c3836" stroked="f">
                    <v:path arrowok="t" o:connecttype="custom" o:connectlocs="122,41;0,19;18,0;140,22;122,41" o:connectangles="0,0,0,0,0"/>
                  </v:shape>
                  <v:shape id="Freeform 274" o:spid="_x0000_s1041" style="position:absolute;left:116;top:327;width:141;height:40;visibility:visible;mso-wrap-style:square;v-text-anchor:top" coordsize="562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TussEA&#10;AADbAAAADwAAAGRycy9kb3ducmV2LnhtbERPz2vCMBS+D/Y/hDfwMjRpEZ2dUcZAFPGybhdvj+bZ&#10;lDUvpYla/3tzEDx+fL+X68G14kJ9aDxryCYKBHHlTcO1hr/fzfgDRIjIBlvPpOFGAdar15clFsZf&#10;+YcuZaxFCuFQoAYbY1dIGSpLDsPEd8SJO/neYUywr6Xp8ZrCXStzpWbSYcOpwWJH35aq//LsNOxt&#10;mWVTt5jPh0O+V9u2e1f+qPXobfj6BBFpiE/xw70zGvI0Nn1JP0C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07rLBAAAA2wAAAA8AAAAAAAAAAAAAAAAAmAIAAGRycy9kb3du&#10;cmV2LnhtbFBLBQYAAAAABAAEAPUAAACGAwAAAAA=&#10;" path="m487,162l,76,73,,562,86r-75,76xe" fillcolor="#3e3a39" stroked="f">
                    <v:path arrowok="t" o:connecttype="custom" o:connectlocs="122,40;0,19;18,0;141,21;122,40" o:connectangles="0,0,0,0,0"/>
                  </v:shape>
                  <v:shape id="Freeform 275" o:spid="_x0000_s1042" style="position:absolute;left:125;top:317;width:141;height:41;visibility:visible;mso-wrap-style:square;v-text-anchor:top" coordsize="563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AU3cIA&#10;AADbAAAADwAAAGRycy9kb3ducmV2LnhtbESPT4vCMBTE74LfITzBm6arKG63qYiwdD36B/f6aJ5t&#10;afNSmqyt334jCB6HmfkNk2wH04g7da6yrOBjHoEgzq2uuFBwOX/PNiCcR9bYWCYFD3KwTcejBGNt&#10;ez7S/eQLESDsYlRQet/GUrq8JINublvi4N1sZ9AH2RVSd9gHuGnkIorW0mDFYaHElvYl5fXpzyi4&#10;ZfV1WGe/B7fKa9vThh/Lc6bUdDLsvkB4Gvw7/Gr/aAWLT3h+CT9Ap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cBTdwgAAANsAAAAPAAAAAAAAAAAAAAAAAJgCAABkcnMvZG93&#10;bnJldi54bWxQSwUGAAAAAAQABAD1AAAAhwMAAAAA&#10;" path="m488,163l,77,75,,563,86r-75,77xe" fillcolor="#3f3c3a" stroked="f">
                    <v:path arrowok="t" o:connecttype="custom" o:connectlocs="122,41;0,19;19,0;141,22;122,41" o:connectangles="0,0,0,0,0"/>
                  </v:shape>
                  <v:shape id="Freeform 276" o:spid="_x0000_s1043" style="position:absolute;left:135;top:308;width:140;height:40;visibility:visible;mso-wrap-style:square;v-text-anchor:top" coordsize="56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r0rr8A&#10;AADbAAAADwAAAGRycy9kb3ducmV2LnhtbERPTWvCQBC9F/wPywi91Y1Wi0RXKYVAejR6qLchOybB&#10;7GzY3Wr8951DwePjfW/3o+vVjULsPBuYzzJQxLW3HTcGTsfibQ0qJmSLvWcy8KAI+93kZYu59Xc+&#10;0K1KjZIQjjkaaFMacq1j3ZLDOPMDsXAXHxwmgaHRNuBdwl2vF1n2oR12LA0tDvTVUn2tfp2B1SkL&#10;j+taepfF9+LnXPbLqiyMeZ2OnxtQicb0FP+7S2vgXdbLF/kBevc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2vSuvwAAANsAAAAPAAAAAAAAAAAAAAAAAJgCAABkcnMvZG93bnJl&#10;di54bWxQSwUGAAAAAAQABAD1AAAAhAMAAAAA&#10;" path="m489,163l,77,75,,562,86r-73,77xe" fillcolor="#413e3c" stroked="f">
                    <v:path arrowok="t" o:connecttype="custom" o:connectlocs="122,40;0,19;19,0;140,21;122,40" o:connectangles="0,0,0,0,0"/>
                  </v:shape>
                  <v:shape id="Freeform 277" o:spid="_x0000_s1044" style="position:absolute;left:144;top:298;width:141;height:41;visibility:visible;mso-wrap-style:square;v-text-anchor:top" coordsize="56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eep8MA&#10;AADbAAAADwAAAGRycy9kb3ducmV2LnhtbESPQWsCMRSE70L/Q3iF3jRrCyJbo7RCqeChaNXzY/Pc&#10;LCYvS5K6u/++EQSPw8x8wyxWvbPiSiE2nhVMJwUI4srrhmsFh9+v8RxETMgarWdSMFCE1fJptMBS&#10;+453dN2nWmQIxxIVmJTaUspYGXIYJ74lzt7ZB4cpy1BLHbDLcGfla1HMpMOG84LBltaGqsv+zymQ&#10;6+PmZOzngY/N9/Bjh2132galXp77j3cQifr0CN/bG63gbQq3L/k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eep8MAAADbAAAADwAAAAAAAAAAAAAAAACYAgAAZHJzL2Rv&#10;d25yZXYueG1sUEsFBgAAAAAEAAQA9QAAAIgDAAAAAA==&#10;" path="m488,163l,77,73,,562,87r-74,76xe" fillcolor="#43403e" stroked="f">
                    <v:path arrowok="t" o:connecttype="custom" o:connectlocs="122,41;0,19;18,0;141,22;122,41" o:connectangles="0,0,0,0,0"/>
                  </v:shape>
                  <v:shape id="Freeform 278" o:spid="_x0000_s1045" style="position:absolute;left:153;top:288;width:141;height:41;visibility:visible;mso-wrap-style:square;v-text-anchor:top" coordsize="562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ySYcMA&#10;AADbAAAADwAAAGRycy9kb3ducmV2LnhtbESPzWrDMBCE74G+g9hCb4nclITGiWxKodAe89OcN9LG&#10;cmqtjKXEbp6+KgRyHGbmG2ZVDq4RF+pC7VnB8yQDQay9qblSsNt+jF9BhIhssPFMCn4pQFk8jFaY&#10;G9/zmi6bWIkE4ZCjAhtjm0sZtCWHYeJb4uQdfecwJtlV0nTYJ7hr5DTL5tJhzWnBYkvvlvTP5uwU&#10;HHB/+ta9vlbO7o/rr1k8m2ah1NPj8LYEEWmI9/Ct/WkUvEzh/0v6Ab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ySYcMAAADbAAAADwAAAAAAAAAAAAAAAACYAgAAZHJzL2Rv&#10;d25yZXYueG1sUEsFBgAAAAAEAAQA9QAAAIgDAAAAAA==&#10;" path="m487,164l,78,73,,562,87r-75,77xe" fillcolor="#464341" stroked="f">
                    <v:path arrowok="t" o:connecttype="custom" o:connectlocs="122,41;0,20;18,0;141,22;122,41" o:connectangles="0,0,0,0,0"/>
                  </v:shape>
                  <v:shape id="Freeform 279" o:spid="_x0000_s1046" style="position:absolute;left:162;top:278;width:141;height:41;visibility:visible;mso-wrap-style:square;v-text-anchor:top" coordsize="563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OcTcIA&#10;AADbAAAADwAAAGRycy9kb3ducmV2LnhtbESPQYvCMBSE74L/ITzBm6auINI1iooLHrysCtXb2+Zt&#10;U7Z5qU3U7r83guBxmJlvmNmitZW4UeNLxwpGwwQEce50yYWC4+FrMAXhA7LGyjEp+CcPi3m3M8NU&#10;uzt/020fChEh7FNUYEKoUyl9bsiiH7qaOHq/rrEYomwKqRu8R7it5EeSTKTFkuOCwZrWhvK//dUq&#10;OGWu3pzN5WdVErLZXXchq7xS/V67/AQRqA3v8Ku91QrGY3h+iT9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05xNwgAAANsAAAAPAAAAAAAAAAAAAAAAAJgCAABkcnMvZG93&#10;bnJldi54bWxQSwUGAAAAAAQABAD1AAAAhwMAAAAA&#10;" path="m489,164l,77,75,,563,87r-74,77xe" fillcolor="#484544" stroked="f">
                    <v:path arrowok="t" o:connecttype="custom" o:connectlocs="122,41;0,19;19,0;141,22;122,41" o:connectangles="0,0,0,0,0"/>
                  </v:shape>
                  <v:shape id="Freeform 280" o:spid="_x0000_s1047" style="position:absolute;left:172;top:269;width:140;height:41;visibility:visible;mso-wrap-style:square;v-text-anchor:top" coordsize="564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d2/sUA&#10;AADbAAAADwAAAGRycy9kb3ducmV2LnhtbESP0WrCQBRE3wv+w3KFvjUb2yKauoqWFmsh2Np8wCV7&#10;TYLZuzG7mvj3rlDwcZiZM8xs0ZtanKl1lWUFoygGQZxbXXGhIPv7fJqAcB5ZY22ZFFzIwWI+eJhh&#10;om3Hv3Te+UIECLsEFZTeN4mULi/JoItsQxy8vW0N+iDbQuoWuwA3tXyO47E0WHFYKLGh95Lyw+5k&#10;FNjJeM0/2Qdn6fZw3KTTb7maHpV6HPbLNxCeen8P/7e/tIKXV7h9CT9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3b+xQAAANsAAAAPAAAAAAAAAAAAAAAAAJgCAABkcnMv&#10;ZG93bnJldi54bWxQSwUGAAAAAAQABAD1AAAAigMAAAAA&#10;" path="m489,163l,76,75,,564,87r-75,76xe" fillcolor="#4a4745" stroked="f">
                    <v:path arrowok="t" o:connecttype="custom" o:connectlocs="121,41;0,19;19,0;140,22;121,41" o:connectangles="0,0,0,0,0"/>
                  </v:shape>
                  <v:shape id="Freeform 281" o:spid="_x0000_s1048" style="position:absolute;left:181;top:259;width:141;height:41;visibility:visible;mso-wrap-style:square;v-text-anchor:top" coordsize="562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uPDsIA&#10;AADbAAAADwAAAGRycy9kb3ducmV2LnhtbESPQWsCMRSE7wX/Q3iCt5pVcZHVKCIIvYnboh4fm+fu&#10;6uYlJKmu/74pFHocZuYbZrXpTSce5ENrWcFknIEgrqxuuVbw9bl/X4AIEVljZ5kUvCjAZj14W2Gh&#10;7ZOP9ChjLRKEQ4EKmhhdIWWoGjIYxtYRJ+9qvcGYpK+l9vhMcNPJaZbl0mDLaaFBR7uGqnv5bRS4&#10;i+txnl/r135xwLzc+tPt7JUaDfvtEkSkPv6H/9ofWsFsDr9f0g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q48OwgAAANsAAAAPAAAAAAAAAAAAAAAAAJgCAABkcnMvZG93&#10;bnJldi54bWxQSwUGAAAAAAQABAD1AAAAhwMAAAAA&#10;" path="m488,164l,77,74,,562,87r-74,77xe" fillcolor="#4d4a48" stroked="f">
                    <v:path arrowok="t" o:connecttype="custom" o:connectlocs="122,41;0,19;19,0;141,22;122,41" o:connectangles="0,0,0,0,0"/>
                  </v:shape>
                  <v:shape id="Freeform 282" o:spid="_x0000_s1049" style="position:absolute;left:190;top:250;width:141;height:41;visibility:visible;mso-wrap-style:square;v-text-anchor:top" coordsize="562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0vXMUA&#10;AADbAAAADwAAAGRycy9kb3ducmV2LnhtbESPQWvCQBSE7wX/w/KEXkrd2NJQoquIEPFQEaOg3h7Z&#10;1yQ0+zZkVxP/vSsUPA4z8w0znfemFldqXWVZwXgUgSDOra64UHDYp+/fIJxH1lhbJgU3cjCfDV6m&#10;mGjb8Y6umS9EgLBLUEHpfZNI6fKSDLqRbYiD92tbgz7ItpC6xS7ATS0/oiiWBisOCyU2tCwp/8su&#10;RkEa7U/Ht5/UmVhvttwdzje7+lLqddgvJiA89f4Z/m+vtYLPGB5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nS9cxQAAANsAAAAPAAAAAAAAAAAAAAAAAJgCAABkcnMv&#10;ZG93bnJldi54bWxQSwUGAAAAAAQABAD1AAAAigMAAAAA&#10;" path="m489,164l,77,74,,562,87r-73,77xe" fillcolor="#4e4b4a" stroked="f">
                    <v:path arrowok="t" o:connecttype="custom" o:connectlocs="123,41;0,19;19,0;141,22;123,41" o:connectangles="0,0,0,0,0"/>
                  </v:shape>
                  <v:shape id="Freeform 283" o:spid="_x0000_s1050" style="position:absolute;left:199;top:240;width:141;height:41;visibility:visible;mso-wrap-style:square;v-text-anchor:top" coordsize="563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0XYMMA&#10;AADbAAAADwAAAGRycy9kb3ducmV2LnhtbESPzarCMBSE9xd8h3AEN6KpXvyrRhFF0IULqwuXh+bY&#10;FpuT0kStb38jCHc5zMw3zGLVmFI8qXaFZQWDfgSCOLW64EzB5bzrTUE4j6yxtEwK3uRgtWz9LDDW&#10;9sUneiY+EwHCLkYFufdVLKVLczLo+rYiDt7N1gZ9kHUmdY2vADelHEbRWBosOCzkWNEmp/SePIwC&#10;0310D+/qrkdXez5uh4fNLPKFUp12s56D8NT4//C3vdcKfifw+RJ+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0XYMMAAADbAAAADwAAAAAAAAAAAAAAAACYAgAAZHJzL2Rv&#10;d25yZXYueG1sUEsFBgAAAAAEAAQA9QAAAIgDAAAAAA==&#10;" path="m488,163l,76,74,,563,87r-75,76xe" fillcolor="#514e4c" stroked="f">
                    <v:path arrowok="t" o:connecttype="custom" o:connectlocs="122,41;0,19;19,0;141,22;122,41" o:connectangles="0,0,0,0,0"/>
                  </v:shape>
                  <v:shape id="Freeform 284" o:spid="_x0000_s1051" style="position:absolute;left:209;top:231;width:140;height:40;visibility:visible;mso-wrap-style:square;v-text-anchor:top" coordsize="563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e9AMIA&#10;AADbAAAADwAAAGRycy9kb3ducmV2LnhtbERPW2vCMBR+H/gfwhF8GTZxgzFqo6ggVAbDeQEfD82x&#10;LW1OSpPV7t8vD4M9fnz3bD3aVgzU+9qxhkWiQBAXztRcaric9/N3ED4gG2wdk4Yf8rBeTZ4yTI17&#10;8BcNp1CKGMI+RQ1VCF0qpS8qsugT1xFH7u56iyHCvpSmx0cMt618UepNWqw5NlTY0a6iojl9Ww23&#10;unm+frQH89lsx+Pe50otjkrr2XTcLEEEGsO/+M+dGw2vcWz8En+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B70AwgAAANsAAAAPAAAAAAAAAAAAAAAAAJgCAABkcnMvZG93&#10;bnJldi54bWxQSwUGAAAAAAQABAD1AAAAhwMAAAAA&#10;" path="m488,164l,77,74,,563,87r-75,77xe" fillcolor="#53504e" stroked="f">
                    <v:path arrowok="t" o:connecttype="custom" o:connectlocs="121,40;0,19;18,0;140,21;121,40" o:connectangles="0,0,0,0,0"/>
                  </v:shape>
                  <v:shape id="Freeform 285" o:spid="_x0000_s1052" style="position:absolute;left:218;top:221;width:141;height:41;visibility:visible;mso-wrap-style:square;v-text-anchor:top" coordsize="562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FqIcMA&#10;AADbAAAADwAAAGRycy9kb3ducmV2LnhtbESPQWvCQBSE7wX/w/KE3uqmFluNWUVaWrw2EePxkX1m&#10;Q7NvQ3aj8d+7hUKPw8x8w2Tb0bbiQr1vHCt4niUgiCunG64VHIrPpyUIH5A1to5JwY08bDeThwxT&#10;7a78TZc81CJC2KeowITQpVL6ypBFP3MdcfTOrrcYouxrqXu8Rrht5TxJXqXFhuOCwY7eDVU/+WAV&#10;lDjw4m1fHL8GmxsqP9ztUJ+UepyOuzWIQGP4D/+191rBywp+v8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FqIcMAAADbAAAADwAAAAAAAAAAAAAAAACYAgAAZHJzL2Rv&#10;d25yZXYueG1sUEsFBgAAAAAEAAQA9QAAAIgDAAAAAA==&#10;" path="m489,164l,77,75,,562,87r-73,77xe" fillcolor="#545250" stroked="f">
                    <v:path arrowok="t" o:connecttype="custom" o:connectlocs="123,41;0,19;19,0;141,22;123,41" o:connectangles="0,0,0,0,0"/>
                  </v:shape>
                  <v:shape id="Freeform 286" o:spid="_x0000_s1053" style="position:absolute;left:227;top:211;width:141;height:41;visibility:visible;mso-wrap-style:square;v-text-anchor:top" coordsize="56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9GFL8A&#10;AADbAAAADwAAAGRycy9kb3ducmV2LnhtbERPzWoCMRC+C32HMII3zVqKyGoUFVq8VPDnAYbNdBO6&#10;mSybqbu+vTkUPH58/+vtEBp1py75yAbmswIUcRWt59rA7fo5XYJKgmyxiUwGHpRgu3kbrbG0secz&#10;3S9SqxzCqUQDTqQttU6Vo4BpFlvizP3ELqBk2NXadtjn8NDo96JY6ICec4PDlg6Oqt/LXzCw72Nx&#10;Fal2t+Pj6/vg3fx88o0xk/GwW4ESGuQl/ncfrYGPvD5/yT9Ab5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z0YUvwAAANsAAAAPAAAAAAAAAAAAAAAAAJgCAABkcnMvZG93bnJl&#10;di54bWxQSwUGAAAAAAQABAD1AAAAhAMAAAAA&#10;" path="m489,163l,76,74,,562,86r-73,77xe" fillcolor="#565452" stroked="f">
                    <v:path arrowok="t" o:connecttype="custom" o:connectlocs="123,41;0,19;19,0;141,22;123,41" o:connectangles="0,0,0,0,0"/>
                  </v:shape>
                  <v:shape id="Freeform 287" o:spid="_x0000_s1054" style="position:absolute;left:237;top:202;width:140;height:41;visibility:visible;mso-wrap-style:square;v-text-anchor:top" coordsize="562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SkicMA&#10;AADbAAAADwAAAGRycy9kb3ducmV2LnhtbESPQWvCQBSE7wX/w/IEb80mobQSXUUbiqXQQ6K5P7LP&#10;JJh9G7Jbjf/eLRR6HGbmG2a9nUwvrjS6zrKCJIpBENdWd9woOB0/npcgnEfW2FsmBXdysN3MntaY&#10;aXvjgq6lb0SAsMtQQev9kEnp6pYMusgOxME729GgD3JspB7xFuCml2kcv0qDHYeFFgd6b6m+lD9G&#10;QV4lFSX49V2+uf2Bi2WR73Sh1GI+7VYgPE3+P/zX/tQKXlL4/RJ+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SkicMAAADbAAAADwAAAAAAAAAAAAAAAACYAgAAZHJzL2Rv&#10;d25yZXYueG1sUEsFBgAAAAAEAAQA9QAAAIgDAAAAAA==&#10;" path="m487,164l,77,73,,562,86r-75,78xe" fillcolor="#585554" stroked="f">
                    <v:path arrowok="t" o:connecttype="custom" o:connectlocs="121,41;0,19;18,0;140,22;121,41" o:connectangles="0,0,0,0,0"/>
                  </v:shape>
                  <v:shape id="Freeform 288" o:spid="_x0000_s1055" style="position:absolute;left:246;top:192;width:140;height:41;visibility:visible;mso-wrap-style:square;v-text-anchor:top" coordsize="563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xqJMUA&#10;AADbAAAADwAAAGRycy9kb3ducmV2LnhtbESPQWvCQBSE7wX/w/KE3uqmtkiJbkREiT2VpKV4fGRf&#10;sqHZtyG7atpf3xUEj8PMfMOs1qPtxJkG3zpW8DxLQBBXTrfcKPj63D+9gfABWWPnmBT8kod1NnlY&#10;YardhQs6l6EREcI+RQUmhD6V0leGLPqZ64mjV7vBYohyaKQe8BLhtpPzJFlIiy3HBYM9bQ1VP+XJ&#10;Ktgc5ftfmee7KgmL4nufm0P9USj1OB03SxCBxnAP39oHreD1Ba5f4g+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7GokxQAAANsAAAAPAAAAAAAAAAAAAAAAAJgCAABkcnMv&#10;ZG93bnJldi54bWxQSwUGAAAAAAQABAD1AAAAigMAAAAA&#10;" path="m488,163l,77,75,,563,86r-75,77xe" fillcolor="#5a5756" stroked="f">
                    <v:path arrowok="t" o:connecttype="custom" o:connectlocs="121,41;0,19;19,0;140,22;121,41" o:connectangles="0,0,0,0,0"/>
                  </v:shape>
                  <v:shape id="Freeform 289" o:spid="_x0000_s1056" style="position:absolute;left:255;top:183;width:141;height:40;visibility:visible;mso-wrap-style:square;v-text-anchor:top" coordsize="562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uiq8IA&#10;AADbAAAADwAAAGRycy9kb3ducmV2LnhtbESPUWvCQBCE3wv+h2MF3+rFKiLRU0QqlhYKRn/AkluT&#10;YG4vZk9N/n2vUOjjMDPfMKtN52r1oFYqzwYm4wQUce5txYWB82n/ugAlAdli7ZkM9CSwWQ9eVpha&#10;/+QjPbJQqAhhSdFAGUKTai15SQ5l7Bvi6F186zBE2RbatviMcFfrtySZa4cVx4USG9qVlF+zuzMg&#10;5/5zMu/ptm8O0+8vfs8kkcqY0bDbLkEF6sJ/+K/9YQ3MZvD7Jf4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q6KrwgAAANsAAAAPAAAAAAAAAAAAAAAAAJgCAABkcnMvZG93&#10;bnJldi54bWxQSwUGAAAAAAQABAD1AAAAhwMAAAAA&#10;" path="m489,162l,76,75,,562,86r-73,76xe" fillcolor="#5b5957" stroked="f">
                    <v:path arrowok="t" o:connecttype="custom" o:connectlocs="123,40;0,19;19,0;141,21;123,40" o:connectangles="0,0,0,0,0"/>
                  </v:shape>
                  <v:shape id="Freeform 290" o:spid="_x0000_s1057" style="position:absolute;left:264;top:173;width:141;height:41;visibility:visible;mso-wrap-style:square;v-text-anchor:top" coordsize="56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WLnsQA&#10;AADbAAAADwAAAGRycy9kb3ducmV2LnhtbESPQWsCMRSE70L/Q3iF3rqJxS2yGkUKXbwVrR56e908&#10;d7fdvGyTqOu/N0LB4zAz3zDz5WA7cSIfWscaxpkCQVw503KtYff5/jwFESKywc4xabhQgOXiYTTH&#10;wrgzb+i0jbVIEA4Famhi7AspQ9WQxZC5njh5B+ctxiR9LY3Hc4LbTr4o9SottpwWGuzpraHqd3u0&#10;GqqJ2pe5Uz9/5bo8du23zL/8h9ZPj8NqBiLSEO/h//baaJjkcPuSfoB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li57EAAAA2wAAAA8AAAAAAAAAAAAAAAAAmAIAAGRycy9k&#10;b3ducmV2LnhtbFBLBQYAAAAABAAEAPUAAACJAwAAAAA=&#10;" path="m488,163l,77,73,,562,86r-74,77xe" fillcolor="#5d5a59" stroked="f">
                    <v:path arrowok="t" o:connecttype="custom" o:connectlocs="122,41;0,19;18,0;141,22;122,41" o:connectangles="0,0,0,0,0"/>
                  </v:shape>
                  <v:shape id="Freeform 291" o:spid="_x0000_s1058" style="position:absolute;left:274;top:163;width:140;height:41;visibility:visible;mso-wrap-style:square;v-text-anchor:top" coordsize="56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j4d8UA&#10;AADbAAAADwAAAGRycy9kb3ducmV2LnhtbESPW2sCMRSE34X+h3AEX6RmFZGyGkVaFC9Y8IL08bA5&#10;3V26OVmTqOu/bwoFH4eZ+YaZzBpTiRs5X1pW0O8lIIgzq0vOFZyOi9c3ED4ga6wsk4IHeZhNX1oT&#10;TLW9855uh5CLCGGfooIihDqV0mcFGfQ9WxNH79s6gyFKl0vt8B7hppKDJBlJgyXHhQJrei8o+zlc&#10;jQLaLTe47X5u167cnffry9dH16+U6rSb+RhEoCY8w//tlVYwHMHfl/gD5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+Ph3xQAAANsAAAAPAAAAAAAAAAAAAAAAAJgCAABkcnMv&#10;ZG93bnJldi54bWxQSwUGAAAAAAQABAD1AAAAigMAAAAA&#10;" path="m487,163l,77,73,,562,86r-75,77xe" fillcolor="#5f5d5c" stroked="f">
                    <v:path arrowok="t" o:connecttype="custom" o:connectlocs="121,41;0,19;18,0;140,22;121,41" o:connectangles="0,0,0,0,0"/>
                  </v:shape>
                  <v:shape id="Freeform 292" o:spid="_x0000_s1059" style="position:absolute;left:283;top:162;width:140;height:33;visibility:visible;mso-wrap-style:square;v-text-anchor:top" coordsize="563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WMd8UA&#10;AADbAAAADwAAAGRycy9kb3ducmV2LnhtbESPQWvCQBSE7wX/w/IEL0U3lhI1uooIpaUe1Cg5P7LP&#10;JJh9G7JrjP++Wyj0OMzMN8xq05tadNS6yrKC6SQCQZxbXXGh4HL+GM9BOI+ssbZMCp7kYLMevKww&#10;0fbBJ+pSX4gAYZeggtL7JpHS5SUZdBPbEAfvaluDPsi2kLrFR4CbWr5FUSwNVhwWSmxoV1J+S+9G&#10;QTd/TfVxdzzE+8/TvvleZHH2zJQaDfvtEoSn3v+H/9pfWsH7DH6/h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NYx3xQAAANsAAAAPAAAAAAAAAAAAAAAAAJgCAABkcnMv&#10;ZG93bnJldi54bWxQSwUGAAAAAAQABAD1AAAAigMAAAAA&#10;" path="m489,129l,43,42,,266,,563,53r-74,76xe" fillcolor="#615e5d" stroked="f">
                    <v:path arrowok="t" o:connecttype="custom" o:connectlocs="122,33;0,11;10,0;66,0;140,14;122,33" o:connectangles="0,0,0,0,0,0"/>
                  </v:shape>
                  <v:shape id="Freeform 293" o:spid="_x0000_s1060" style="position:absolute;left:292;top:162;width:141;height:23;visibility:visible;mso-wrap-style:square;v-text-anchor:top" coordsize="564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a9qL4A&#10;AADbAAAADwAAAGRycy9kb3ducmV2LnhtbERPS2rDMBDdB3IHMYHuEjlpCcWNEkxoobuQzwGm1tQy&#10;sUbGmsju7atFocvH++8Ok+9UoiG2gQ2sVwUo4jrYlhsDt+vH8hVUFGSLXWAy8EMRDvv5bIelDSOf&#10;KV2kUTmEY4kGnEhfah1rRx7jKvTEmfsOg0fJcGi0HXDM4b7Tm6LYao8t5waHPR0d1ffLwxvodaqq&#10;tAnn03P9NZ5SI+/OizFPi6l6AyU0yb/4z/1pDbzksflL/gF6/w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zGvai+AAAA2wAAAA8AAAAAAAAAAAAAAAAAmAIAAGRycy9kb3ducmV2&#10;LnhtbFBLBQYAAAAABAAEAPUAAACDAwAAAAA=&#10;" path="m489,91l,5,5,,482,r82,14l489,91xe" fillcolor="#636160" stroked="f">
                    <v:path arrowok="t" o:connecttype="custom" o:connectlocs="122,23;0,1;1,0;121,0;141,4;122,23" o:connectangles="0,0,0,0,0,0"/>
                  </v:shape>
                  <v:shape id="Freeform 294" o:spid="_x0000_s1061" style="position:absolute;left:349;top:162;width:87;height:13;visibility:visible;mso-wrap-style:square;v-text-anchor:top" coordsize="348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RI8UA&#10;AADbAAAADwAAAGRycy9kb3ducmV2LnhtbESPW2sCMRSE3wv9D+EU+iKatJSiq1GKvdCCCt7eD5vj&#10;7urmZNnEuP77piD0cZiZb5jJrLO1iNT6yrGGp4ECQZw7U3GhYbf97A9B+IBssHZMGq7kYTa9v5tg&#10;ZtyF1xQ3oRAJwj5DDWUITSalz0uy6AeuIU7ewbUWQ5JtIU2LlwS3tXxW6lVarDgtlNjQvKT8tDlb&#10;DfP9h4pqcT0X0W57Py6+r76WR60fH7q3MYhAXfgP39rfRsPLCP6+pB8gp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+JEjxQAAANsAAAAPAAAAAAAAAAAAAAAAAJgCAABkcnMv&#10;ZG93bnJldi54bWxQSwUGAAAAAAQABAD1AAAAigMAAAAA&#10;" path="m297,53l,,348,,297,53xe" fillcolor="#656261" stroked="f">
                    <v:path arrowok="t" o:connecttype="custom" o:connectlocs="74,13;0,0;87,0;74,13" o:connectangles="0,0,0,0"/>
                  </v:shape>
                  <v:shape id="Freeform 295" o:spid="_x0000_s1062" style="position:absolute;left:355;top:130;width:81;height:36;visibility:visible;mso-wrap-style:square;v-text-anchor:top" coordsize="323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hvwbsA&#10;AADbAAAADwAAAGRycy9kb3ducmV2LnhtbERPSwrCMBDdC94hjODOpgqKVqNIoVDc+QG3QzO2xWZS&#10;m6j19mYhuHy8/2bXm0a8qHO1ZQXTKAZBXFhdc6ngcs4mSxDOI2tsLJOCDznYbYeDDSbavvlIr5Mv&#10;RQhhl6CCyvs2kdIVFRl0kW2JA3eznUEfYFdK3eE7hJtGzuJ4IQ3WHBoqbCmtqLifnkaBzAubO15l&#10;jzK9ts09Sw80rZUaj/r9GoSn3v/FP3euFczD+vAl/AC5/Q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uIb8G7AAAA2wAAAA8AAAAAAAAAAAAAAAAAmAIAAGRycy9kb3ducmV2Lnht&#10;bFBLBQYAAAAABAAEAPUAAACAAwAAAAA=&#10;" path="m310,144l228,130r95,l310,144xm,l167,29r-10,1l147,32r-11,l126,32r-22,l85,29,66,27,50,23,35,19,22,13,10,7,,xe" fillcolor="#676563" stroked="f">
                    <v:path arrowok="t" o:connecttype="custom" o:connectlocs="78,36;57,33;81,33;78,36;0,0;42,7;39,8;37,8;34,8;32,8;26,8;21,7;17,7;13,6;9,5;6,3;3,2;0,0" o:connectangles="0,0,0,0,0,0,0,0,0,0,0,0,0,0,0,0,0,0"/>
                    <o:lock v:ext="edit" verticies="t"/>
                  </v:shape>
                  <v:shape id="Freeform 296" o:spid="_x0000_s1063" style="position:absolute;left:348;top:117;width:80;height:21;visibility:visible;mso-wrap-style:square;v-text-anchor:top" coordsize="319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GsQMcA&#10;AADbAAAADwAAAGRycy9kb3ducmV2LnhtbESPT2vCQBTE7wW/w/IKvZS6saDY1FWsVcghHvwD0tsj&#10;+0xCs2/D7mpiP31XKPQ4zMxvmNmiN424kvO1ZQWjYQKCuLC65lLB8bB5mYLwAVljY5kU3MjDYj54&#10;mGGqbcc7uu5DKSKEfYoKqhDaVEpfVGTQD21LHL2zdQZDlK6U2mEX4aaRr0kykQZrjgsVtrSqqPje&#10;X4yCVXZa543Ln7uvrTznm7efjyT7VOrpsV++gwjUh//wXzvTCsYjuH+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xrEDHAAAA2wAAAA8AAAAAAAAAAAAAAAAAmAIAAGRy&#10;cy9kb3ducmV2LnhtbFBLBQYAAAAABAAEAPUAAACMAwAAAAA=&#10;" path="m,l319,56r-22,6l276,68r-20,3l235,75r-20,3l195,80r-21,2l156,82r-17,l124,80,109,79,95,77,83,73,70,70,60,66,49,62,40,57,32,53,25,47,18,40,13,33,8,26,3,19,1,11,,6,,xe" fillcolor="#696766" stroked="f">
                    <v:path arrowok="t" o:connecttype="custom" o:connectlocs="0,0;80,14;74,16;69,17;64,18;59,19;54,20;49,20;44,21;39,21;35,21;31,20;27,20;24,20;21,19;18,18;15,17;12,16;10,15;8,14;6,12;5,10;3,8;2,7;1,5;0,3;0,2;0,0" o:connectangles="0,0,0,0,0,0,0,0,0,0,0,0,0,0,0,0,0,0,0,0,0,0,0,0,0,0,0,0"/>
                  </v:shape>
                  <v:shape id="Freeform 297" o:spid="_x0000_s1064" style="position:absolute;left:348;top:106;width:101;height:31;visibility:visible;mso-wrap-style:square;v-text-anchor:top" coordsize="404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gY7MQA&#10;AADbAAAADwAAAGRycy9kb3ducmV2LnhtbESPT2sCMRTE70K/Q3gFL1KTKpayGqUUBA+9+A/p7bF5&#10;blY3L2GTruu3bwoFj8PM/IZZrHrXiI7aWHvW8DpWIIhLb2quNBz265d3EDEhG2w8k4Y7RVgtnwYL&#10;LIy/8Za6XapEhnAsUINNKRRSxtKSwzj2gTh7Z986TFm2lTQt3jLcNXKi1Jt0WHNesBjo01J53f04&#10;DZfu/nVeT3F2vJxOTRhZ9R2OSuvhc/8xB5GoT4/wf3tjNMwm8Pcl/w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YGOzEAAAA2wAAAA8AAAAAAAAAAAAAAAAAmAIAAGRycy9k&#10;b3ducmV2LnhtbFBLBQYAAAAABAAEAPUAAACJAwAAAAA=&#10;" path="m197,123l30,94,19,86,11,76,6,66,1,55,,43,,29,3,15,8,,404,70,377,80,350,90r-25,9l298,106r-26,6l247,117r-24,4l197,123xe" fillcolor="#6a6867" stroked="f">
                    <v:path arrowok="t" o:connecttype="custom" o:connectlocs="49,31;8,24;5,22;3,19;2,17;0,14;0,11;0,7;1,4;2,0;101,18;94,20;88,23;81,25;75,27;68,28;62,29;56,30;49,31" o:connectangles="0,0,0,0,0,0,0,0,0,0,0,0,0,0,0,0,0,0,0"/>
                  </v:shape>
                  <v:shape id="Freeform 298" o:spid="_x0000_s1065" style="position:absolute;left:348;top:96;width:119;height:35;visibility:visible;mso-wrap-style:square;v-text-anchor:top" coordsize="475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CDIcYA&#10;AADbAAAADwAAAGRycy9kb3ducmV2LnhtbESPQWvCQBSE74L/YXlCL6IbFatNXUVbbITiwdhLb4/s&#10;Mwlm34bsVpN/3y0IPQ4z8w2z2rSmEjdqXGlZwWQcgSDOrC45V/B13o+WIJxH1lhZJgUdOdis+70V&#10;xtre+US31OciQNjFqKDwvo6ldFlBBt3Y1sTBu9jGoA+yyaVu8B7gppLTKHqWBksOCwXW9FZQdk1/&#10;jIJEdru8Sr5nw2RfpotDd/z4fH9R6mnQbl9BeGr9f/jRPmgF8xn8fQk/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ACDIcYAAADbAAAADwAAAAAAAAAAAAAAAACYAgAAZHJz&#10;L2Rvd25yZXYueG1sUEsFBgAAAAAEAAQA9QAAAIsDAAAAAA==&#10;" path="m319,141l,85,,76,1,65,3,56,7,46,10,34,15,24,22,12,27,,475,79r-10,5l453,89r-33,16l385,118r-33,13l319,141xe" fillcolor="#6c6a69" stroked="f">
                    <v:path arrowok="t" o:connecttype="custom" o:connectlocs="80,35;0,21;0,19;0,16;1,14;2,11;3,8;4,6;6,3;7,0;119,20;116,21;113,22;105,26;96,29;88,33;80,35" o:connectangles="0,0,0,0,0,0,0,0,0,0,0,0,0,0,0,0,0"/>
                  </v:shape>
                  <v:shape id="Freeform 299" o:spid="_x0000_s1066" style="position:absolute;left:350;top:86;width:133;height:38;visibility:visible;mso-wrap-style:square;v-text-anchor:top" coordsize="530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YUv8UA&#10;AADbAAAADwAAAGRycy9kb3ducmV2LnhtbESP3WrCQBSE74W+w3IKvdNNrFpJXUUKRaEg+AOhd6fZ&#10;YxLMng27q8Y+fbcgeDnMzDfMbNGZRlzI+dqygnSQgCAurK65VHDYf/anIHxA1thYJgU38rCYP/Vm&#10;mGl75S1ddqEUEcI+QwVVCG0mpS8qMugHtiWO3tE6gyFKV0rt8BrhppHDJJlIgzXHhQpb+qioOO3O&#10;RoH9yc/p6+rbbVODb5tp7nz++6XUy3O3fAcRqAuP8L291grGI/j/En+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hhS/xQAAANsAAAAPAAAAAAAAAAAAAAAAAJgCAABkcnMv&#10;ZG93bnJldi54bWxQSwUGAAAAAAQABAD1AAAAigMAAAAA&#10;" path="m396,151l,81,8,63,18,43,32,22,47,,530,85,508,97r-20,12l467,119r-22,10l433,135r-12,5l408,146r-12,5xe" fillcolor="#6e6c6b" stroked="f">
                    <v:path arrowok="t" o:connecttype="custom" o:connectlocs="99,38;0,20;2,16;5,11;8,6;12,0;133,21;127,24;122,27;117,30;112,32;109,34;106,35;102,37;99,38" o:connectangles="0,0,0,0,0,0,0,0,0,0,0,0,0,0,0"/>
                  </v:shape>
                  <v:shape id="Freeform 300" o:spid="_x0000_s1067" style="position:absolute;left:355;top:76;width:141;height:40;visibility:visible;mso-wrap-style:square;v-text-anchor:top" coordsize="564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H/wsMA&#10;AADbAAAADwAAAGRycy9kb3ducmV2LnhtbESPS4vCQBCE7wv+h6EFL7JODPgg6ygi+MSLcQ97bDJt&#10;Esz0hMyo8d87grDHoqq+omaL1lTiTo0rLSsYDiIQxJnVJecKfs/r7ykI55E1VpZJwZMcLOadrxkm&#10;2j74RPfU5yJA2CWooPC+TqR0WUEG3cDWxMG72MagD7LJpW7wEeCmknEUjaXBksNCgTWtCsqu6c0o&#10;OJzdxownx76cpFv5t2cTX1exUr1uu/wB4an1/+FPe6cVjEb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H/wsMAAADbAAAADwAAAAAAAAAAAAAAAACYAgAAZHJzL2Rv&#10;d25yZXYueG1sUEsFBgAAAAAEAAQA9QAAAIgDAAAAAA==&#10;" path="m448,159l,80,13,62,27,42,43,21,60,,564,90r-28,19l507,127r-29,17l448,159xe" fillcolor="#706e6d" stroked="f">
                    <v:path arrowok="t" o:connecttype="custom" o:connectlocs="112,40;0,20;3,16;7,11;11,5;15,0;141,23;134,27;127,32;120,36;112,40" o:connectangles="0,0,0,0,0,0,0,0,0,0,0"/>
                  </v:shape>
                  <v:shape id="Freeform 301" o:spid="_x0000_s1068" style="position:absolute;left:362;top:66;width:146;height:41;visibility:visible;mso-wrap-style:square;v-text-anchor:top" coordsize="584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9HasMA&#10;AADbAAAADwAAAGRycy9kb3ducmV2LnhtbESPQWsCMRSE7wX/Q3hCb92sRUW3RtGCtaeCq3Svj83r&#10;bujmZUmirv++KRR6HOabGWa1GWwnruSDcaxgkuUgiGunDTcKzqf90wJEiMgaO8ek4E4BNuvRwwoL&#10;7W58pGsZG5FKOBSooI2xL6QMdUsWQ+Z64uR9OW8xJukbqT3eUrnt5HOez6VFw2mhxZ5eW6q/y4tV&#10;8DnrDrR7q0yViP1k+mGWTSyVehwP2xcQkYb4D/+l37WC2Rx+v6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9HasMAAADbAAAADwAAAAAAAAAAAAAAAACYAgAAZHJzL2Rv&#10;d25yZXYueG1sUEsFBgAAAAAEAAQA9QAAAIgDAAAAAA==&#10;" path="m483,163l,78,14,62,28,44,42,27,60,9,64,5,69,,584,92r-25,18l534,129r-26,17l483,163xe" fillcolor="#71706f" stroked="f">
                    <v:path arrowok="t" o:connecttype="custom" o:connectlocs="121,41;0,20;4,16;7,11;11,7;15,2;16,1;17,0;146,23;140,28;134,32;127,37;121,41" o:connectangles="0,0,0,0,0,0,0,0,0,0,0,0,0"/>
                  </v:shape>
                  <v:shape id="Freeform 302" o:spid="_x0000_s1069" style="position:absolute;left:370;top:57;width:149;height:41;visibility:visible;mso-wrap-style:square;v-text-anchor:top" coordsize="596,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08dsIA&#10;AADbAAAADwAAAGRycy9kb3ducmV2LnhtbESPQWsCMRSE74X+h/AKvdVsRatsjeIKFi9StPX+SF43&#10;SzcvSxLdbX+9EQo9DjPzDbNYDa4VFwqx8azgeVSAINbeNFwr+PzYPs1BxIRssPVMCn4owmp5f7fA&#10;0vieD3Q5plpkCMcSFdiUulLKqC05jCPfEWfvyweHKctQSxOwz3DXynFRvEiHDecFix1tLOnv49kp&#10;qPv9uzZ71tXk1Cd8c1UVfq1Sjw/D+hVEoiH9h//aO6NgOoPbl/wD5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XTx2wgAAANsAAAAPAAAAAAAAAAAAAAAAAJgCAABkcnMvZG93&#10;bnJldi54bWxQSwUGAAAAAAQABAD1AAAAhwMAAAAA&#10;" path="m504,166l,76,14,62,28,47,39,34,52,23,64,11,76,,596,91r-23,20l551,131r-23,17l504,166xe" fillcolor="#737170" stroked="f">
                    <v:path arrowok="t" o:connecttype="custom" o:connectlocs="126,41;0,19;4,15;7,12;10,8;13,6;16,3;19,0;149,22;143,27;138,32;132,37;126,41" o:connectangles="0,0,0,0,0,0,0,0,0,0,0,0,0"/>
                  </v:shape>
                  <v:shape id="Freeform 303" o:spid="_x0000_s1070" style="position:absolute;left:379;top:48;width:149;height:41;visibility:visible;mso-wrap-style:square;v-text-anchor:top" coordsize="598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zRf78A&#10;AADbAAAADwAAAGRycy9kb3ducmV2LnhtbERPTYvCMBC9C/6HMMLebKqwi1SjqOyCBw/WXfQ6NGNb&#10;bCa1iab++81B8Ph434tVbxrxoM7VlhVMkhQEcWF1zaWCv9+f8QyE88gaG8uk4EkOVsvhYIGZtoFz&#10;ehx9KWIIuwwVVN63mZSuqMigS2xLHLmL7Qz6CLtS6g5DDDeNnKbplzRYc2yosKVtRcX1eDcKXH77&#10;npEtD+Fc5JvDKezDtHZKfYz69RyEp96/xS/3Tiv4jGPjl/g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7NF/vwAAANsAAAAPAAAAAAAAAAAAAAAAAJgCAABkcnMvZG93bnJl&#10;di54bWxQSwUGAAAAAAQABAD1AAAAhAMAAAAA&#10;" path="m515,168l,76,19,56,40,38,62,19,82,,598,92r-20,20l558,131r-21,18l515,168xe" fillcolor="#757372" stroked="f">
                    <v:path arrowok="t" o:connecttype="custom" o:connectlocs="128,41;0,19;5,14;10,9;15,5;20,0;149,22;144,27;139,32;134,36;128,41" o:connectangles="0,0,0,0,0,0,0,0,0,0,0"/>
                  </v:shape>
                  <v:shape id="Freeform 304" o:spid="_x0000_s1071" style="position:absolute;left:389;top:39;width:148;height:41;visibility:visible;mso-wrap-style:square;v-text-anchor:top" coordsize="594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Nz5sYA&#10;AADbAAAADwAAAGRycy9kb3ducmV2LnhtbESPQWvCQBSE7wX/w/IEb3VTwaLRVYpSrWChRg96e82+&#10;JsHs2zS7mvjvXaHQ4zAz3zDTeWtKcaXaFZYVvPQjEMSp1QVnCg779+cRCOeRNZaWScGNHMxnnacp&#10;xto2vKNr4jMRIOxiVJB7X8VSujQng65vK+Lg/djaoA+yzqSusQlwU8pBFL1KgwWHhRwrWuSUnpOL&#10;UbDaJMfl+osO2+/P/W8z3janKMmU6nXbtwkIT63/D/+1P7SC4RgeX8IP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Nz5sYAAADbAAAADwAAAAAAAAAAAAAAAACYAgAAZHJz&#10;L2Rvd25yZXYueG1sUEsFBgAAAAAEAAQA9QAAAIsDAAAAAA==&#10;" path="m520,165l,74,23,55,45,35,68,18,91,,594,90r-14,15l566,121r-12,12l543,145r-12,10l520,165xe" fillcolor="#767473" stroked="f">
                    <v:path arrowok="t" o:connecttype="custom" o:connectlocs="130,41;0,18;6,14;11,9;17,4;23,0;148,22;145,26;141,30;138,33;135,36;132,39;130,41" o:connectangles="0,0,0,0,0,0,0,0,0,0,0,0,0"/>
                  </v:shape>
                  <v:shape id="Freeform 305" o:spid="_x0000_s1072" style="position:absolute;left:400;top:30;width:145;height:41;visibility:visible;mso-wrap-style:square;v-text-anchor:top" coordsize="583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uCtL8A&#10;AADbAAAADwAAAGRycy9kb3ducmV2LnhtbERPTYvCMBC9C/6HMAt703Q9iFSjyMKCoMuiVs9DM22K&#10;zaQ2ae3+e3MQPD7e92oz2Fr01PrKsYKvaQKCOHe64lJBdv6ZLED4gKyxdkwK/snDZj0erTDV7sFH&#10;6k+hFDGEfYoKTAhNKqXPDVn0U9cQR65wrcUQYVtK3eIjhttazpJkLi1WHBsMNvRtKL+dOqvgd3bv&#10;D13hs324JKbo+r9hf5VKfX4M2yWIQEN4i1/unVYwj+vjl/gD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K4K0vwAAANsAAAAPAAAAAAAAAAAAAAAAAJgCAABkcnMvZG93bnJl&#10;di54bWxQSwUGAAAAAAQABAD1AAAAhAMAAAAA&#10;" path="m516,164l,72,26,54,51,35,76,17,101,,583,86r-12,17l556,120r-16,19l523,157r-4,4l516,164xe" fillcolor="#787676" stroked="f">
                    <v:path arrowok="t" o:connecttype="custom" o:connectlocs="128,41;0,18;6,14;13,9;19,4;25,0;145,22;142,26;138,30;134,35;130,39;129,40;128,41" o:connectangles="0,0,0,0,0,0,0,0,0,0,0,0,0"/>
                  </v:shape>
                  <v:shape id="Freeform 306" o:spid="_x0000_s1073" style="position:absolute;left:411;top:21;width:141;height:40;visibility:visible;mso-wrap-style:square;v-text-anchor:top" coordsize="563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7TrMUA&#10;AADbAAAADwAAAGRycy9kb3ducmV2LnhtbESPQWvCQBSE74L/YXlCL1I3MRBKdBWxDZRWkNp6f2Sf&#10;STD7NmS3Mfn3XUHocZiZb5j1djCN6KlztWUF8SICQVxYXXOp4Oc7f34B4TyyxsYyKRjJwXYznawx&#10;0/bGX9SffCkChF2GCirv20xKV1Rk0C1sSxy8i+0M+iC7UuoObwFuGrmMolQarDksVNjSvqLievo1&#10;Cj7Oh8S+HpfjPHHzXfp27vP086jU02zYrUB4Gvx/+NF+1wrSGO5fwg+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DtOsxQAAANsAAAAPAAAAAAAAAAAAAAAAAJgCAABkcnMv&#10;ZG93bnJldi54bWxQSwUGAAAAAAQABAD1AAAAigMAAAAA&#10;" path="m503,159l,69,28,50,57,31,86,15,114,,563,79,551,97r-13,20l522,138r-19,21xe" fillcolor="#7a7978" stroked="f">
                    <v:path arrowok="t" o:connecttype="custom" o:connectlocs="126,40;0,17;7,13;14,8;22,4;29,0;141,20;138,24;135,29;131,35;126,40" o:connectangles="0,0,0,0,0,0,0,0,0,0,0"/>
                  </v:shape>
                  <v:shape id="Freeform 307" o:spid="_x0000_s1074" style="position:absolute;left:425;top:13;width:132;height:38;visibility:visible;mso-wrap-style:square;v-text-anchor:top" coordsize="529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XO78MA&#10;AADbAAAADwAAAGRycy9kb3ducmV2LnhtbESPQWvCQBSE7wX/w/KE3urGHESiq4go2F5aE8HrI/vM&#10;BrNvw+42pv++Wyh4HGbmG2a9HW0nBvKhdaxgPstAENdOt9wouFTHtyWIEJE1do5JwQ8F2G4mL2ss&#10;tHvwmYYyNiJBOBSowMTYF1KG2pDFMHM9cfJuzluMSfpGao+PBLedzLNsIS22nBYM9rQ3VN/Lb6vg&#10;uvv8uB/eda+r45drKxPMoVwq9ToddysQkcb4DP+3T1rBIoe/L+k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XO78MAAADbAAAADwAAAAAAAAAAAAAAAACYAgAAZHJzL2Rv&#10;d25yZXYueG1sUEsFBgAAAAAEAAQA9QAAAIgDAAAAAA==&#10;" path="m482,152l,66,19,56,38,44,57,35,75,26,90,19r14,-6l119,6,132,,529,70r-8,20l511,109r-13,21l482,152xe" fillcolor="#7c7a79" stroked="f">
                    <v:path arrowok="t" o:connecttype="custom" o:connectlocs="120,38;0,17;5,14;9,11;14,9;19,7;22,5;26,3;30,2;33,0;132,18;130,23;128,27;124,33;120,38" o:connectangles="0,0,0,0,0,0,0,0,0,0,0,0,0,0,0"/>
                  </v:shape>
                  <v:shape id="Freeform 308" o:spid="_x0000_s1075" style="position:absolute;left:440;top:6;width:119;height:35;visibility:visible;mso-wrap-style:square;v-text-anchor:top" coordsize="475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kOQMUA&#10;AADbAAAADwAAAGRycy9kb3ducmV2LnhtbESPT2vCQBTE70K/w/KE3nQTBVuiawgtFg8V6h/0+pp9&#10;TWKzb0N2TdJv7xYKPQ4z8xtmlQ6mFh21rrKsIJ5GIIhzqysuFJyOm8kzCOeRNdaWScEPOUjXD6MV&#10;Jtr2vKfu4AsRIOwSVFB63yRSurwkg25qG+LgfdnWoA+yLaRusQ9wU8tZFC2kwYrDQokNvZSUfx9u&#10;RsGnz096d77w0/UtLubvXZ+9fmRKPY6HbAnC0+D/w3/trVawmMPvl/AD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qQ5AxQAAANsAAAAPAAAAAAAAAAAAAAAAAJgCAABkcnMv&#10;ZG93bnJldi54bWxQSwUGAAAAAAQABAD1AAAAigMAAAAA&#10;" path="m449,141l,62,7,58r7,-3l51,39,87,23,123,11,159,,475,56r,9l474,75r-2,10l470,95r-4,11l460,118r-4,11l449,141xe" fillcolor="#7e7d7c" stroked="f">
                    <v:path arrowok="t" o:connecttype="custom" o:connectlocs="112,35;0,15;2,14;4,14;13,10;22,6;31,3;40,0;119,14;119,16;119,19;118,21;118,24;117,26;115,29;114,32;112,35" o:connectangles="0,0,0,0,0,0,0,0,0,0,0,0,0,0,0,0,0"/>
                  </v:shape>
                  <v:shape id="Freeform 309" o:spid="_x0000_s1076" style="position:absolute;left:458;width:101;height:30;visibility:visible;mso-wrap-style:square;v-text-anchor:top" coordsize="404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hL5sMA&#10;AADbAAAADwAAAGRycy9kb3ducmV2LnhtbESPX2vCMBTF3wd+h3CFva3pZBTpjGUKgg9DXDcQ3y7N&#10;XVPa3JQm0/jtzWCwx8P58+OsqmgHcaHJd44VPGc5COLG6Y5bBV+fu6clCB+QNQ6OScGNPFTr2cMK&#10;S+2u/EGXOrQijbAvUYEJYSyl9I0hiz5zI3Hyvt1kMSQ5tVJPeE3jdpCLPC+kxY4TweBIW0NNX//Y&#10;xD3b+H7Y7OXm1C37WB/RmEWh1OM8vr2CCBTDf/ivvdcKihf4/Z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hL5sMAAADbAAAADwAAAAAAAAAAAAAAAACYAgAAZHJzL2Rv&#10;d25yZXYueG1sUEsFBgAAAAAEAAQA9QAAAIgDAAAAAA==&#10;" path="m397,121l,51,28,41,55,32,83,23r28,-7l137,11,165,6,191,2,217,,369,27r12,9l391,47r8,10l403,70r1,11l403,94r-2,13l397,121xe" fillcolor="#7f7e7d" stroked="f">
                    <v:path arrowok="t" o:connecttype="custom" o:connectlocs="99,30;0,13;7,10;14,8;21,6;28,4;34,3;41,1;48,0;54,0;92,7;95,9;98,12;100,14;101,17;101,20;101,23;100,27;99,30" o:connectangles="0,0,0,0,0,0,0,0,0,0,0,0,0,0,0,0,0,0,0"/>
                  </v:shape>
                  <v:shape id="Freeform 310" o:spid="_x0000_s1077" style="position:absolute;left:480;width:79;height:20;visibility:visible;mso-wrap-style:square;v-text-anchor:top" coordsize="316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2nwMEA&#10;AADbAAAADwAAAGRycy9kb3ducmV2LnhtbESPzarCMBSE9xd8h3CEu7loqqCUahQRBBdu/NsfmmNT&#10;25yUJtb69jeC4HKYmW+Y5bq3teio9aVjBZNxAoI4d7rkQsHlvBulIHxA1lg7JgUv8rBeDX6WmGn3&#10;5CN1p1CICGGfoQITQpNJ6XNDFv3YNcTRu7nWYoiyLaRu8RnhtpbTJJlLiyXHBYMNbQ3l1elhFdz+&#10;DsdUTq7T+3lXVY/g085cvFK/w36zABGoD9/wp73XCuYzeH+JP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tp8DBAAAA2wAAAA8AAAAAAAAAAAAAAAAAmAIAAGRycy9kb3du&#10;cmV2LnhtbFBLBQYAAAAABAAEAPUAAACGAwAAAAA=&#10;" path="m316,79l,23,20,17,41,13,62,9,81,6,102,3,121,1,141,r19,l177,r15,1l207,3r14,2l234,8r11,4l257,15r10,5l275,24r9,6l291,36r7,6l304,49r4,7l312,63r3,8l316,74r,5xe" fillcolor="#82807f" stroked="f">
                    <v:path arrowok="t" o:connecttype="custom" o:connectlocs="79,20;0,6;5,4;10,3;16,2;20,2;26,1;30,0;35,0;40,0;44,0;48,0;52,1;55,1;59,2;61,3;64,4;67,5;69,6;71,8;73,9;75,11;76,12;77,14;78,16;79,18;79,19;79,20" o:connectangles="0,0,0,0,0,0,0,0,0,0,0,0,0,0,0,0,0,0,0,0,0,0,0,0,0,0,0,0"/>
                  </v:shape>
                  <v:shape id="Freeform 311" o:spid="_x0000_s1078" style="position:absolute;left:512;width:38;height:7;visibility:visible;mso-wrap-style:square;v-text-anchor:top" coordsize="152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Yn0MMA&#10;AADbAAAADwAAAGRycy9kb3ducmV2LnhtbESPUWvCMBSF3wf7D+EO9jJmOoUyOqOIMBAZgqk/4K65&#10;tsXmpiSxrf9+GQg+Hs453+Es15PtxEA+tI4VfMwyEMSVMy3XCk7l9/sniBCRDXaOScGNAqxXz09L&#10;LIwb+UiDjrVIEA4FKmhi7AspQ9WQxTBzPXHyzs5bjEn6WhqPY4LbTs6zLJcWW04LDfa0bai66KtV&#10;8Ftuzduw0PrnsBjG8uYve6czpV5fps0XiEhTfITv7Z1RkOfw/yX9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Yn0MMAAADbAAAADwAAAAAAAAAAAAAAAACYAgAAZHJzL2Rv&#10;d25yZXYueG1sUEsFBgAAAAAEAAQA9QAAAIgDAAAAAA==&#10;" path="m152,28l,1,16,,31,,52,,70,2,86,5r16,2l117,12r13,4l141,22r11,6xe" fillcolor="#848282" stroked="f">
                    <v:path arrowok="t" o:connecttype="custom" o:connectlocs="38,7;0,0;4,0;8,0;13,0;18,1;22,1;26,2;29,3;33,4;35,6;38,7" o:connectangles="0,0,0,0,0,0,0,0,0,0,0,0"/>
                  </v:shape>
                  <v:shape id="Freeform 312" o:spid="_x0000_s1079" style="position:absolute;width:153;height:459;visibility:visible;mso-wrap-style:square;v-text-anchor:top" coordsize="614,1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N7D8QA&#10;AADbAAAADwAAAGRycy9kb3ducmV2LnhtbESPT2vCQBTE7wW/w/KE3upGKaakrqJCa2+i8WBvj+xr&#10;NjX7NmQ3f/rt3UKhx2FmfsOsNqOtRU+trxwrmM8SEMSF0xWXCi7529MLCB+QNdaOScEPedisJw8r&#10;zLQb+ET9OZQiQthnqMCE0GRS+sKQRT9zDXH0vlxrMUTZllK3OES4reUiSZbSYsVxwWBDe0PF7dxZ&#10;Bfozfw+lORy/D8/59dSl6djvUqUep+P2FUSgMfyH/9ofWsEyhd8v8Qf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zew/EAAAA2wAAAA8AAAAAAAAAAAAAAAAAmAIAAGRycy9k&#10;b3ducmV2LnhtbFBLBQYAAAAABAAEAPUAAACJAwAAAAA=&#10;" path="m614,275r-1,15l612,307r-2,15l608,336r-2,14l601,364r-3,13l592,390r-4,12l581,415r-7,10l567,437r-8,9l550,455r-10,10l530,473r-11,9l508,490r-11,8l484,506r-12,7l459,519r-14,6l431,531r-13,4l403,539r-15,3l372,546r-15,1l340,549r-16,2l306,551r-16,l273,549r-16,-1l241,546r-15,-4l211,539r-15,-4l182,531r-13,-5l155,522r-13,-6l130,509r-13,-7l106,495,94,488,84,480,73,470,64,460r-9,-9l47,439,39,427,32,416,26,404,21,391,16,377,11,365,8,351,6,336,3,322,1,307,,290,,275,,259,1,244,2,229,5,215,8,200r3,-13l15,173r5,-13l25,149r6,-13l37,125r7,-10l52,105,60,95r8,-9l77,78,87,69,99,60r11,-8l123,44r12,-6l148,31r14,-5l176,20r14,-5l205,12,221,8,238,5,254,3,271,1,289,r17,l324,r16,1l357,3r15,2l388,8r15,4l418,15r13,5l459,30r25,12l508,56r22,15l540,80r10,11l559,101r8,11l574,123r7,12l588,148r4,11l598,173r3,13l606,200r2,15l610,229r2,15l613,259r1,16xm28,1835l28,649r572,l600,1835r-572,xe" fillcolor="#1f1a17" stroked="f">
                    <v:path arrowok="t" o:connecttype="custom" o:connectlocs="153,77;151,88;148,98;143,106;137,114;129,121;121,127;111,131;100,135;89,137;76,138;64,137;53,135;42,132;32,127;23,122;16,115;10,107;5,98;2,88;0,77;0,65;1,54;4,43;8,34;13,26;19,20;27,13;37,8;47,4;59,1;72,0;85,0;97,2;107,5;127,14;137,23;143,31;148,40;151,50;153,61;7,459;150,459" o:connectangles="0,0,0,0,0,0,0,0,0,0,0,0,0,0,0,0,0,0,0,0,0,0,0,0,0,0,0,0,0,0,0,0,0,0,0,0,0,0,0,0,0,0,0"/>
                    <o:lock v:ext="edit" verticies="t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219710</wp:posOffset>
                </wp:positionH>
                <wp:positionV relativeFrom="page">
                  <wp:posOffset>234315</wp:posOffset>
                </wp:positionV>
                <wp:extent cx="791845" cy="1271905"/>
                <wp:effectExtent l="635" t="0" r="0" b="0"/>
                <wp:wrapNone/>
                <wp:docPr id="41" name="Kanwa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5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91845" cy="1256883"/>
                            <a:chOff x="347" y="392"/>
                            <a:chExt cx="1265" cy="2008"/>
                          </a:xfrm>
                        </wpg:grpSpPr>
                        <wps:wsp>
                          <wps:cNvPr id="2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347" y="392"/>
                              <a:ext cx="1265" cy="2008"/>
                            </a:xfrm>
                            <a:prstGeom prst="rect">
                              <a:avLst/>
                            </a:prstGeom>
                            <a:solidFill>
                              <a:srgbClr val="8B00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565" y="1293"/>
                              <a:ext cx="861" cy="847"/>
                            </a:xfrm>
                            <a:custGeom>
                              <a:avLst/>
                              <a:gdLst>
                                <a:gd name="T0" fmla="*/ 5496 w 7749"/>
                                <a:gd name="T1" fmla="*/ 288 h 6771"/>
                                <a:gd name="T2" fmla="*/ 6080 w 7749"/>
                                <a:gd name="T3" fmla="*/ 569 h 6771"/>
                                <a:gd name="T4" fmla="*/ 6606 w 7749"/>
                                <a:gd name="T5" fmla="*/ 1615 h 6771"/>
                                <a:gd name="T6" fmla="*/ 7101 w 7749"/>
                                <a:gd name="T7" fmla="*/ 2513 h 6771"/>
                                <a:gd name="T8" fmla="*/ 7248 w 7749"/>
                                <a:gd name="T9" fmla="*/ 3522 h 6771"/>
                                <a:gd name="T10" fmla="*/ 7019 w 7749"/>
                                <a:gd name="T11" fmla="*/ 4524 h 6771"/>
                                <a:gd name="T12" fmla="*/ 6442 w 7749"/>
                                <a:gd name="T13" fmla="*/ 5397 h 6771"/>
                                <a:gd name="T14" fmla="*/ 5507 w 7749"/>
                                <a:gd name="T15" fmla="*/ 6097 h 6771"/>
                                <a:gd name="T16" fmla="*/ 4263 w 7749"/>
                                <a:gd name="T17" fmla="*/ 6474 h 6771"/>
                                <a:gd name="T18" fmla="*/ 3145 w 7749"/>
                                <a:gd name="T19" fmla="*/ 6442 h 6771"/>
                                <a:gd name="T20" fmla="*/ 2039 w 7749"/>
                                <a:gd name="T21" fmla="*/ 6057 h 6771"/>
                                <a:gd name="T22" fmla="*/ 1175 w 7749"/>
                                <a:gd name="T23" fmla="*/ 5391 h 6771"/>
                                <a:gd name="T24" fmla="*/ 598 w 7749"/>
                                <a:gd name="T25" fmla="*/ 4510 h 6771"/>
                                <a:gd name="T26" fmla="*/ 375 w 7749"/>
                                <a:gd name="T27" fmla="*/ 3508 h 6771"/>
                                <a:gd name="T28" fmla="*/ 536 w 7749"/>
                                <a:gd name="T29" fmla="*/ 2476 h 6771"/>
                                <a:gd name="T30" fmla="*/ 1080 w 7749"/>
                                <a:gd name="T31" fmla="*/ 1540 h 6771"/>
                                <a:gd name="T32" fmla="*/ 1992 w 7749"/>
                                <a:gd name="T33" fmla="*/ 793 h 6771"/>
                                <a:gd name="T34" fmla="*/ 3055 w 7749"/>
                                <a:gd name="T35" fmla="*/ 398 h 6771"/>
                                <a:gd name="T36" fmla="*/ 3972 w 7749"/>
                                <a:gd name="T37" fmla="*/ 382 h 6771"/>
                                <a:gd name="T38" fmla="*/ 2957 w 7749"/>
                                <a:gd name="T39" fmla="*/ 451 h 6771"/>
                                <a:gd name="T40" fmla="*/ 1930 w 7749"/>
                                <a:gd name="T41" fmla="*/ 895 h 6771"/>
                                <a:gd name="T42" fmla="*/ 1134 w 7749"/>
                                <a:gd name="T43" fmla="*/ 1568 h 6771"/>
                                <a:gd name="T44" fmla="*/ 601 w 7749"/>
                                <a:gd name="T45" fmla="*/ 2476 h 6771"/>
                                <a:gd name="T46" fmla="*/ 436 w 7749"/>
                                <a:gd name="T47" fmla="*/ 3475 h 6771"/>
                                <a:gd name="T48" fmla="*/ 647 w 7749"/>
                                <a:gd name="T49" fmla="*/ 4467 h 6771"/>
                                <a:gd name="T50" fmla="*/ 1200 w 7749"/>
                                <a:gd name="T51" fmla="*/ 5330 h 6771"/>
                                <a:gd name="T52" fmla="*/ 2037 w 7749"/>
                                <a:gd name="T53" fmla="*/ 5991 h 6771"/>
                                <a:gd name="T54" fmla="*/ 3089 w 7749"/>
                                <a:gd name="T55" fmla="*/ 6374 h 6771"/>
                                <a:gd name="T56" fmla="*/ 4200 w 7749"/>
                                <a:gd name="T57" fmla="*/ 6424 h 6771"/>
                                <a:gd name="T58" fmla="*/ 5444 w 7749"/>
                                <a:gd name="T59" fmla="*/ 6066 h 6771"/>
                                <a:gd name="T60" fmla="*/ 6296 w 7749"/>
                                <a:gd name="T61" fmla="*/ 5461 h 6771"/>
                                <a:gd name="T62" fmla="*/ 6892 w 7749"/>
                                <a:gd name="T63" fmla="*/ 4654 h 6771"/>
                                <a:gd name="T64" fmla="*/ 7178 w 7749"/>
                                <a:gd name="T65" fmla="*/ 3650 h 6771"/>
                                <a:gd name="T66" fmla="*/ 7596 w 7749"/>
                                <a:gd name="T67" fmla="*/ 2573 h 6771"/>
                                <a:gd name="T68" fmla="*/ 6912 w 7749"/>
                                <a:gd name="T69" fmla="*/ 2145 h 6771"/>
                                <a:gd name="T70" fmla="*/ 6256 w 7749"/>
                                <a:gd name="T71" fmla="*/ 1322 h 6771"/>
                                <a:gd name="T72" fmla="*/ 5334 w 7749"/>
                                <a:gd name="T73" fmla="*/ 706 h 6771"/>
                                <a:gd name="T74" fmla="*/ 5747 w 7749"/>
                                <a:gd name="T75" fmla="*/ 1397 h 6771"/>
                                <a:gd name="T76" fmla="*/ 4397 w 7749"/>
                                <a:gd name="T77" fmla="*/ 802 h 6771"/>
                                <a:gd name="T78" fmla="*/ 2880 w 7749"/>
                                <a:gd name="T79" fmla="*/ 884 h 6771"/>
                                <a:gd name="T80" fmla="*/ 1617 w 7749"/>
                                <a:gd name="T81" fmla="*/ 1625 h 6771"/>
                                <a:gd name="T82" fmla="*/ 920 w 7749"/>
                                <a:gd name="T83" fmla="*/ 2823 h 6771"/>
                                <a:gd name="T84" fmla="*/ 976 w 7749"/>
                                <a:gd name="T85" fmla="*/ 4187 h 6771"/>
                                <a:gd name="T86" fmla="*/ 1769 w 7749"/>
                                <a:gd name="T87" fmla="*/ 5339 h 6771"/>
                                <a:gd name="T88" fmla="*/ 3086 w 7749"/>
                                <a:gd name="T89" fmla="*/ 5994 h 6771"/>
                                <a:gd name="T90" fmla="*/ 4607 w 7749"/>
                                <a:gd name="T91" fmla="*/ 5978 h 6771"/>
                                <a:gd name="T92" fmla="*/ 5906 w 7749"/>
                                <a:gd name="T93" fmla="*/ 5293 h 6771"/>
                                <a:gd name="T94" fmla="*/ 6667 w 7749"/>
                                <a:gd name="T95" fmla="*/ 4126 h 6771"/>
                                <a:gd name="T96" fmla="*/ 6686 w 7749"/>
                                <a:gd name="T97" fmla="*/ 2760 h 6771"/>
                                <a:gd name="T98" fmla="*/ 5957 w 7749"/>
                                <a:gd name="T99" fmla="*/ 1577 h 6771"/>
                                <a:gd name="T100" fmla="*/ 6101 w 7749"/>
                                <a:gd name="T101" fmla="*/ 1637 h 6771"/>
                                <a:gd name="T102" fmla="*/ 6779 w 7749"/>
                                <a:gd name="T103" fmla="*/ 2875 h 6771"/>
                                <a:gd name="T104" fmla="*/ 6685 w 7749"/>
                                <a:gd name="T105" fmla="*/ 4267 h 6771"/>
                                <a:gd name="T106" fmla="*/ 5843 w 7749"/>
                                <a:gd name="T107" fmla="*/ 5424 h 6771"/>
                                <a:gd name="T108" fmla="*/ 4481 w 7749"/>
                                <a:gd name="T109" fmla="*/ 6063 h 6771"/>
                                <a:gd name="T110" fmla="*/ 2930 w 7749"/>
                                <a:gd name="T111" fmla="*/ 6013 h 6771"/>
                                <a:gd name="T112" fmla="*/ 1621 w 7749"/>
                                <a:gd name="T113" fmla="*/ 5285 h 6771"/>
                                <a:gd name="T114" fmla="*/ 877 w 7749"/>
                                <a:gd name="T115" fmla="*/ 4077 h 6771"/>
                                <a:gd name="T116" fmla="*/ 896 w 7749"/>
                                <a:gd name="T117" fmla="*/ 2683 h 6771"/>
                                <a:gd name="T118" fmla="*/ 1674 w 7749"/>
                                <a:gd name="T119" fmla="*/ 1492 h 6771"/>
                                <a:gd name="T120" fmla="*/ 3000 w 7749"/>
                                <a:gd name="T121" fmla="*/ 793 h 6771"/>
                                <a:gd name="T122" fmla="*/ 4552 w 7749"/>
                                <a:gd name="T123" fmla="*/ 776 h 67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749" h="6771">
                                  <a:moveTo>
                                    <a:pt x="3812" y="323"/>
                                  </a:moveTo>
                                  <a:lnTo>
                                    <a:pt x="3866" y="324"/>
                                  </a:lnTo>
                                  <a:lnTo>
                                    <a:pt x="3921" y="325"/>
                                  </a:lnTo>
                                  <a:lnTo>
                                    <a:pt x="3974" y="327"/>
                                  </a:lnTo>
                                  <a:lnTo>
                                    <a:pt x="4028" y="329"/>
                                  </a:lnTo>
                                  <a:lnTo>
                                    <a:pt x="4082" y="333"/>
                                  </a:lnTo>
                                  <a:lnTo>
                                    <a:pt x="4135" y="337"/>
                                  </a:lnTo>
                                  <a:lnTo>
                                    <a:pt x="4188" y="342"/>
                                  </a:lnTo>
                                  <a:lnTo>
                                    <a:pt x="4241" y="347"/>
                                  </a:lnTo>
                                  <a:lnTo>
                                    <a:pt x="4292" y="353"/>
                                  </a:lnTo>
                                  <a:lnTo>
                                    <a:pt x="4342" y="360"/>
                                  </a:lnTo>
                                  <a:lnTo>
                                    <a:pt x="4392" y="367"/>
                                  </a:lnTo>
                                  <a:lnTo>
                                    <a:pt x="4442" y="375"/>
                                  </a:lnTo>
                                  <a:lnTo>
                                    <a:pt x="4491" y="384"/>
                                  </a:lnTo>
                                  <a:lnTo>
                                    <a:pt x="4541" y="393"/>
                                  </a:lnTo>
                                  <a:lnTo>
                                    <a:pt x="4590" y="403"/>
                                  </a:lnTo>
                                  <a:lnTo>
                                    <a:pt x="4638" y="413"/>
                                  </a:lnTo>
                                  <a:lnTo>
                                    <a:pt x="4864" y="25"/>
                                  </a:lnTo>
                                  <a:lnTo>
                                    <a:pt x="4879" y="0"/>
                                  </a:lnTo>
                                  <a:lnTo>
                                    <a:pt x="4905" y="13"/>
                                  </a:lnTo>
                                  <a:lnTo>
                                    <a:pt x="5496" y="288"/>
                                  </a:lnTo>
                                  <a:lnTo>
                                    <a:pt x="5524" y="301"/>
                                  </a:lnTo>
                                  <a:lnTo>
                                    <a:pt x="5509" y="325"/>
                                  </a:lnTo>
                                  <a:lnTo>
                                    <a:pt x="5327" y="640"/>
                                  </a:lnTo>
                                  <a:lnTo>
                                    <a:pt x="5355" y="653"/>
                                  </a:lnTo>
                                  <a:lnTo>
                                    <a:pt x="5384" y="666"/>
                                  </a:lnTo>
                                  <a:lnTo>
                                    <a:pt x="5412" y="679"/>
                                  </a:lnTo>
                                  <a:lnTo>
                                    <a:pt x="5440" y="692"/>
                                  </a:lnTo>
                                  <a:lnTo>
                                    <a:pt x="5468" y="707"/>
                                  </a:lnTo>
                                  <a:lnTo>
                                    <a:pt x="5496" y="721"/>
                                  </a:lnTo>
                                  <a:lnTo>
                                    <a:pt x="5524" y="735"/>
                                  </a:lnTo>
                                  <a:lnTo>
                                    <a:pt x="5552" y="749"/>
                                  </a:lnTo>
                                  <a:lnTo>
                                    <a:pt x="5579" y="764"/>
                                  </a:lnTo>
                                  <a:lnTo>
                                    <a:pt x="5607" y="780"/>
                                  </a:lnTo>
                                  <a:lnTo>
                                    <a:pt x="5635" y="795"/>
                                  </a:lnTo>
                                  <a:lnTo>
                                    <a:pt x="5662" y="811"/>
                                  </a:lnTo>
                                  <a:lnTo>
                                    <a:pt x="5690" y="827"/>
                                  </a:lnTo>
                                  <a:lnTo>
                                    <a:pt x="5717" y="843"/>
                                  </a:lnTo>
                                  <a:lnTo>
                                    <a:pt x="5744" y="859"/>
                                  </a:lnTo>
                                  <a:lnTo>
                                    <a:pt x="5771" y="875"/>
                                  </a:lnTo>
                                  <a:lnTo>
                                    <a:pt x="6060" y="590"/>
                                  </a:lnTo>
                                  <a:lnTo>
                                    <a:pt x="6080" y="569"/>
                                  </a:lnTo>
                                  <a:lnTo>
                                    <a:pt x="6104" y="588"/>
                                  </a:lnTo>
                                  <a:lnTo>
                                    <a:pt x="6596" y="990"/>
                                  </a:lnTo>
                                  <a:lnTo>
                                    <a:pt x="6619" y="1008"/>
                                  </a:lnTo>
                                  <a:lnTo>
                                    <a:pt x="6598" y="1029"/>
                                  </a:lnTo>
                                  <a:lnTo>
                                    <a:pt x="6321" y="1303"/>
                                  </a:lnTo>
                                  <a:lnTo>
                                    <a:pt x="6340" y="1321"/>
                                  </a:lnTo>
                                  <a:lnTo>
                                    <a:pt x="6359" y="1340"/>
                                  </a:lnTo>
                                  <a:lnTo>
                                    <a:pt x="6376" y="1358"/>
                                  </a:lnTo>
                                  <a:lnTo>
                                    <a:pt x="6395" y="1377"/>
                                  </a:lnTo>
                                  <a:lnTo>
                                    <a:pt x="6413" y="1396"/>
                                  </a:lnTo>
                                  <a:lnTo>
                                    <a:pt x="6432" y="1415"/>
                                  </a:lnTo>
                                  <a:lnTo>
                                    <a:pt x="6450" y="1434"/>
                                  </a:lnTo>
                                  <a:lnTo>
                                    <a:pt x="6468" y="1454"/>
                                  </a:lnTo>
                                  <a:lnTo>
                                    <a:pt x="6486" y="1474"/>
                                  </a:lnTo>
                                  <a:lnTo>
                                    <a:pt x="6504" y="1494"/>
                                  </a:lnTo>
                                  <a:lnTo>
                                    <a:pt x="6521" y="1514"/>
                                  </a:lnTo>
                                  <a:lnTo>
                                    <a:pt x="6539" y="1534"/>
                                  </a:lnTo>
                                  <a:lnTo>
                                    <a:pt x="6555" y="1554"/>
                                  </a:lnTo>
                                  <a:lnTo>
                                    <a:pt x="6572" y="1574"/>
                                  </a:lnTo>
                                  <a:lnTo>
                                    <a:pt x="6589" y="1594"/>
                                  </a:lnTo>
                                  <a:lnTo>
                                    <a:pt x="6606" y="1615"/>
                                  </a:lnTo>
                                  <a:lnTo>
                                    <a:pt x="7004" y="1437"/>
                                  </a:lnTo>
                                  <a:lnTo>
                                    <a:pt x="7032" y="1425"/>
                                  </a:lnTo>
                                  <a:lnTo>
                                    <a:pt x="7046" y="1451"/>
                                  </a:lnTo>
                                  <a:lnTo>
                                    <a:pt x="7340" y="1986"/>
                                  </a:lnTo>
                                  <a:lnTo>
                                    <a:pt x="7355" y="2011"/>
                                  </a:lnTo>
                                  <a:lnTo>
                                    <a:pt x="7327" y="2023"/>
                                  </a:lnTo>
                                  <a:lnTo>
                                    <a:pt x="6966" y="2183"/>
                                  </a:lnTo>
                                  <a:lnTo>
                                    <a:pt x="6977" y="2207"/>
                                  </a:lnTo>
                                  <a:lnTo>
                                    <a:pt x="6988" y="2230"/>
                                  </a:lnTo>
                                  <a:lnTo>
                                    <a:pt x="6998" y="2253"/>
                                  </a:lnTo>
                                  <a:lnTo>
                                    <a:pt x="7009" y="2276"/>
                                  </a:lnTo>
                                  <a:lnTo>
                                    <a:pt x="7019" y="2299"/>
                                  </a:lnTo>
                                  <a:lnTo>
                                    <a:pt x="7029" y="2322"/>
                                  </a:lnTo>
                                  <a:lnTo>
                                    <a:pt x="7038" y="2346"/>
                                  </a:lnTo>
                                  <a:lnTo>
                                    <a:pt x="7048" y="2369"/>
                                  </a:lnTo>
                                  <a:lnTo>
                                    <a:pt x="7057" y="2392"/>
                                  </a:lnTo>
                                  <a:lnTo>
                                    <a:pt x="7066" y="2416"/>
                                  </a:lnTo>
                                  <a:lnTo>
                                    <a:pt x="7075" y="2440"/>
                                  </a:lnTo>
                                  <a:lnTo>
                                    <a:pt x="7084" y="2465"/>
                                  </a:lnTo>
                                  <a:lnTo>
                                    <a:pt x="7093" y="2489"/>
                                  </a:lnTo>
                                  <a:lnTo>
                                    <a:pt x="7101" y="2513"/>
                                  </a:lnTo>
                                  <a:lnTo>
                                    <a:pt x="7110" y="2537"/>
                                  </a:lnTo>
                                  <a:lnTo>
                                    <a:pt x="7118" y="2561"/>
                                  </a:lnTo>
                                  <a:lnTo>
                                    <a:pt x="7621" y="2515"/>
                                  </a:lnTo>
                                  <a:lnTo>
                                    <a:pt x="7651" y="2512"/>
                                  </a:lnTo>
                                  <a:lnTo>
                                    <a:pt x="7654" y="2540"/>
                                  </a:lnTo>
                                  <a:lnTo>
                                    <a:pt x="7722" y="3134"/>
                                  </a:lnTo>
                                  <a:lnTo>
                                    <a:pt x="7726" y="3161"/>
                                  </a:lnTo>
                                  <a:lnTo>
                                    <a:pt x="7695" y="3164"/>
                                  </a:lnTo>
                                  <a:lnTo>
                                    <a:pt x="7243" y="3207"/>
                                  </a:lnTo>
                                  <a:lnTo>
                                    <a:pt x="7244" y="3229"/>
                                  </a:lnTo>
                                  <a:lnTo>
                                    <a:pt x="7246" y="3251"/>
                                  </a:lnTo>
                                  <a:lnTo>
                                    <a:pt x="7247" y="3274"/>
                                  </a:lnTo>
                                  <a:lnTo>
                                    <a:pt x="7248" y="3296"/>
                                  </a:lnTo>
                                  <a:lnTo>
                                    <a:pt x="7249" y="3325"/>
                                  </a:lnTo>
                                  <a:lnTo>
                                    <a:pt x="7249" y="3354"/>
                                  </a:lnTo>
                                  <a:lnTo>
                                    <a:pt x="7251" y="3383"/>
                                  </a:lnTo>
                                  <a:lnTo>
                                    <a:pt x="7251" y="3412"/>
                                  </a:lnTo>
                                  <a:lnTo>
                                    <a:pt x="7251" y="3439"/>
                                  </a:lnTo>
                                  <a:lnTo>
                                    <a:pt x="7249" y="3468"/>
                                  </a:lnTo>
                                  <a:lnTo>
                                    <a:pt x="7249" y="3495"/>
                                  </a:lnTo>
                                  <a:lnTo>
                                    <a:pt x="7248" y="3522"/>
                                  </a:lnTo>
                                  <a:lnTo>
                                    <a:pt x="7247" y="3544"/>
                                  </a:lnTo>
                                  <a:lnTo>
                                    <a:pt x="7246" y="3566"/>
                                  </a:lnTo>
                                  <a:lnTo>
                                    <a:pt x="7245" y="3588"/>
                                  </a:lnTo>
                                  <a:lnTo>
                                    <a:pt x="7244" y="3609"/>
                                  </a:lnTo>
                                  <a:lnTo>
                                    <a:pt x="7719" y="3725"/>
                                  </a:lnTo>
                                  <a:lnTo>
                                    <a:pt x="7749" y="3732"/>
                                  </a:lnTo>
                                  <a:lnTo>
                                    <a:pt x="7741" y="3759"/>
                                  </a:lnTo>
                                  <a:lnTo>
                                    <a:pt x="7568" y="4335"/>
                                  </a:lnTo>
                                  <a:lnTo>
                                    <a:pt x="7559" y="4362"/>
                                  </a:lnTo>
                                  <a:lnTo>
                                    <a:pt x="7530" y="4355"/>
                                  </a:lnTo>
                                  <a:lnTo>
                                    <a:pt x="7120" y="4255"/>
                                  </a:lnTo>
                                  <a:lnTo>
                                    <a:pt x="7111" y="4283"/>
                                  </a:lnTo>
                                  <a:lnTo>
                                    <a:pt x="7102" y="4310"/>
                                  </a:lnTo>
                                  <a:lnTo>
                                    <a:pt x="7092" y="4337"/>
                                  </a:lnTo>
                                  <a:lnTo>
                                    <a:pt x="7083" y="4363"/>
                                  </a:lnTo>
                                  <a:lnTo>
                                    <a:pt x="7073" y="4390"/>
                                  </a:lnTo>
                                  <a:lnTo>
                                    <a:pt x="7063" y="4417"/>
                                  </a:lnTo>
                                  <a:lnTo>
                                    <a:pt x="7053" y="4444"/>
                                  </a:lnTo>
                                  <a:lnTo>
                                    <a:pt x="7042" y="4471"/>
                                  </a:lnTo>
                                  <a:lnTo>
                                    <a:pt x="7030" y="4498"/>
                                  </a:lnTo>
                                  <a:lnTo>
                                    <a:pt x="7019" y="4524"/>
                                  </a:lnTo>
                                  <a:lnTo>
                                    <a:pt x="7008" y="4550"/>
                                  </a:lnTo>
                                  <a:lnTo>
                                    <a:pt x="6996" y="4577"/>
                                  </a:lnTo>
                                  <a:lnTo>
                                    <a:pt x="6983" y="4603"/>
                                  </a:lnTo>
                                  <a:lnTo>
                                    <a:pt x="6971" y="4629"/>
                                  </a:lnTo>
                                  <a:lnTo>
                                    <a:pt x="6959" y="4655"/>
                                  </a:lnTo>
                                  <a:lnTo>
                                    <a:pt x="6945" y="4681"/>
                                  </a:lnTo>
                                  <a:lnTo>
                                    <a:pt x="7317" y="4849"/>
                                  </a:lnTo>
                                  <a:lnTo>
                                    <a:pt x="7345" y="4861"/>
                                  </a:lnTo>
                                  <a:lnTo>
                                    <a:pt x="7330" y="4886"/>
                                  </a:lnTo>
                                  <a:lnTo>
                                    <a:pt x="7032" y="5419"/>
                                  </a:lnTo>
                                  <a:lnTo>
                                    <a:pt x="7018" y="5444"/>
                                  </a:lnTo>
                                  <a:lnTo>
                                    <a:pt x="6990" y="5432"/>
                                  </a:lnTo>
                                  <a:lnTo>
                                    <a:pt x="6577" y="5245"/>
                                  </a:lnTo>
                                  <a:lnTo>
                                    <a:pt x="6560" y="5265"/>
                                  </a:lnTo>
                                  <a:lnTo>
                                    <a:pt x="6544" y="5284"/>
                                  </a:lnTo>
                                  <a:lnTo>
                                    <a:pt x="6527" y="5303"/>
                                  </a:lnTo>
                                  <a:lnTo>
                                    <a:pt x="6511" y="5322"/>
                                  </a:lnTo>
                                  <a:lnTo>
                                    <a:pt x="6494" y="5341"/>
                                  </a:lnTo>
                                  <a:lnTo>
                                    <a:pt x="6477" y="5360"/>
                                  </a:lnTo>
                                  <a:lnTo>
                                    <a:pt x="6460" y="5378"/>
                                  </a:lnTo>
                                  <a:lnTo>
                                    <a:pt x="6442" y="5397"/>
                                  </a:lnTo>
                                  <a:lnTo>
                                    <a:pt x="6408" y="5433"/>
                                  </a:lnTo>
                                  <a:lnTo>
                                    <a:pt x="6373" y="5470"/>
                                  </a:lnTo>
                                  <a:lnTo>
                                    <a:pt x="6336" y="5505"/>
                                  </a:lnTo>
                                  <a:lnTo>
                                    <a:pt x="6299" y="5541"/>
                                  </a:lnTo>
                                  <a:lnTo>
                                    <a:pt x="6573" y="5842"/>
                                  </a:lnTo>
                                  <a:lnTo>
                                    <a:pt x="6593" y="5864"/>
                                  </a:lnTo>
                                  <a:lnTo>
                                    <a:pt x="6569" y="5881"/>
                                  </a:lnTo>
                                  <a:lnTo>
                                    <a:pt x="6053" y="6259"/>
                                  </a:lnTo>
                                  <a:lnTo>
                                    <a:pt x="6029" y="6276"/>
                                  </a:lnTo>
                                  <a:lnTo>
                                    <a:pt x="6010" y="6255"/>
                                  </a:lnTo>
                                  <a:lnTo>
                                    <a:pt x="5746" y="5963"/>
                                  </a:lnTo>
                                  <a:lnTo>
                                    <a:pt x="5723" y="5978"/>
                                  </a:lnTo>
                                  <a:lnTo>
                                    <a:pt x="5699" y="5992"/>
                                  </a:lnTo>
                                  <a:lnTo>
                                    <a:pt x="5676" y="6006"/>
                                  </a:lnTo>
                                  <a:lnTo>
                                    <a:pt x="5652" y="6019"/>
                                  </a:lnTo>
                                  <a:lnTo>
                                    <a:pt x="5629" y="6033"/>
                                  </a:lnTo>
                                  <a:lnTo>
                                    <a:pt x="5604" y="6046"/>
                                  </a:lnTo>
                                  <a:lnTo>
                                    <a:pt x="5581" y="6059"/>
                                  </a:lnTo>
                                  <a:lnTo>
                                    <a:pt x="5556" y="6072"/>
                                  </a:lnTo>
                                  <a:lnTo>
                                    <a:pt x="5531" y="6085"/>
                                  </a:lnTo>
                                  <a:lnTo>
                                    <a:pt x="5507" y="6097"/>
                                  </a:lnTo>
                                  <a:lnTo>
                                    <a:pt x="5482" y="6110"/>
                                  </a:lnTo>
                                  <a:lnTo>
                                    <a:pt x="5458" y="6122"/>
                                  </a:lnTo>
                                  <a:lnTo>
                                    <a:pt x="5433" y="6134"/>
                                  </a:lnTo>
                                  <a:lnTo>
                                    <a:pt x="5408" y="6146"/>
                                  </a:lnTo>
                                  <a:lnTo>
                                    <a:pt x="5383" y="6158"/>
                                  </a:lnTo>
                                  <a:lnTo>
                                    <a:pt x="5358" y="6169"/>
                                  </a:lnTo>
                                  <a:lnTo>
                                    <a:pt x="5479" y="6541"/>
                                  </a:lnTo>
                                  <a:lnTo>
                                    <a:pt x="5488" y="6568"/>
                                  </a:lnTo>
                                  <a:lnTo>
                                    <a:pt x="5458" y="6576"/>
                                  </a:lnTo>
                                  <a:lnTo>
                                    <a:pt x="4819" y="6744"/>
                                  </a:lnTo>
                                  <a:lnTo>
                                    <a:pt x="4789" y="6752"/>
                                  </a:lnTo>
                                  <a:lnTo>
                                    <a:pt x="4781" y="6725"/>
                                  </a:lnTo>
                                  <a:lnTo>
                                    <a:pt x="4676" y="6401"/>
                                  </a:lnTo>
                                  <a:lnTo>
                                    <a:pt x="4625" y="6413"/>
                                  </a:lnTo>
                                  <a:lnTo>
                                    <a:pt x="4575" y="6423"/>
                                  </a:lnTo>
                                  <a:lnTo>
                                    <a:pt x="4523" y="6433"/>
                                  </a:lnTo>
                                  <a:lnTo>
                                    <a:pt x="4472" y="6443"/>
                                  </a:lnTo>
                                  <a:lnTo>
                                    <a:pt x="4419" y="6452"/>
                                  </a:lnTo>
                                  <a:lnTo>
                                    <a:pt x="4368" y="6459"/>
                                  </a:lnTo>
                                  <a:lnTo>
                                    <a:pt x="4315" y="6468"/>
                                  </a:lnTo>
                                  <a:lnTo>
                                    <a:pt x="4263" y="6474"/>
                                  </a:lnTo>
                                  <a:lnTo>
                                    <a:pt x="4207" y="6481"/>
                                  </a:lnTo>
                                  <a:lnTo>
                                    <a:pt x="4151" y="6486"/>
                                  </a:lnTo>
                                  <a:lnTo>
                                    <a:pt x="4095" y="6491"/>
                                  </a:lnTo>
                                  <a:lnTo>
                                    <a:pt x="4039" y="6494"/>
                                  </a:lnTo>
                                  <a:lnTo>
                                    <a:pt x="3982" y="6497"/>
                                  </a:lnTo>
                                  <a:lnTo>
                                    <a:pt x="3926" y="6499"/>
                                  </a:lnTo>
                                  <a:lnTo>
                                    <a:pt x="3869" y="6501"/>
                                  </a:lnTo>
                                  <a:lnTo>
                                    <a:pt x="3812" y="6501"/>
                                  </a:lnTo>
                                  <a:lnTo>
                                    <a:pt x="3759" y="6501"/>
                                  </a:lnTo>
                                  <a:lnTo>
                                    <a:pt x="3705" y="6500"/>
                                  </a:lnTo>
                                  <a:lnTo>
                                    <a:pt x="3651" y="6498"/>
                                  </a:lnTo>
                                  <a:lnTo>
                                    <a:pt x="3599" y="6495"/>
                                  </a:lnTo>
                                  <a:lnTo>
                                    <a:pt x="3546" y="6492"/>
                                  </a:lnTo>
                                  <a:lnTo>
                                    <a:pt x="3494" y="6488"/>
                                  </a:lnTo>
                                  <a:lnTo>
                                    <a:pt x="3441" y="6483"/>
                                  </a:lnTo>
                                  <a:lnTo>
                                    <a:pt x="3390" y="6478"/>
                                  </a:lnTo>
                                  <a:lnTo>
                                    <a:pt x="3339" y="6472"/>
                                  </a:lnTo>
                                  <a:lnTo>
                                    <a:pt x="3290" y="6465"/>
                                  </a:lnTo>
                                  <a:lnTo>
                                    <a:pt x="3242" y="6458"/>
                                  </a:lnTo>
                                  <a:lnTo>
                                    <a:pt x="3193" y="6450"/>
                                  </a:lnTo>
                                  <a:lnTo>
                                    <a:pt x="3145" y="6442"/>
                                  </a:lnTo>
                                  <a:lnTo>
                                    <a:pt x="3097" y="6433"/>
                                  </a:lnTo>
                                  <a:lnTo>
                                    <a:pt x="3049" y="6423"/>
                                  </a:lnTo>
                                  <a:lnTo>
                                    <a:pt x="3002" y="6413"/>
                                  </a:lnTo>
                                  <a:lnTo>
                                    <a:pt x="2873" y="6745"/>
                                  </a:lnTo>
                                  <a:lnTo>
                                    <a:pt x="2863" y="6771"/>
                                  </a:lnTo>
                                  <a:lnTo>
                                    <a:pt x="2833" y="6762"/>
                                  </a:lnTo>
                                  <a:lnTo>
                                    <a:pt x="2206" y="6565"/>
                                  </a:lnTo>
                                  <a:lnTo>
                                    <a:pt x="2176" y="6556"/>
                                  </a:lnTo>
                                  <a:lnTo>
                                    <a:pt x="2187" y="6530"/>
                                  </a:lnTo>
                                  <a:lnTo>
                                    <a:pt x="2318" y="6192"/>
                                  </a:lnTo>
                                  <a:lnTo>
                                    <a:pt x="2292" y="6181"/>
                                  </a:lnTo>
                                  <a:lnTo>
                                    <a:pt x="2266" y="6169"/>
                                  </a:lnTo>
                                  <a:lnTo>
                                    <a:pt x="2241" y="6158"/>
                                  </a:lnTo>
                                  <a:lnTo>
                                    <a:pt x="2215" y="6146"/>
                                  </a:lnTo>
                                  <a:lnTo>
                                    <a:pt x="2189" y="6134"/>
                                  </a:lnTo>
                                  <a:lnTo>
                                    <a:pt x="2165" y="6121"/>
                                  </a:lnTo>
                                  <a:lnTo>
                                    <a:pt x="2139" y="6109"/>
                                  </a:lnTo>
                                  <a:lnTo>
                                    <a:pt x="2114" y="6096"/>
                                  </a:lnTo>
                                  <a:lnTo>
                                    <a:pt x="2090" y="6083"/>
                                  </a:lnTo>
                                  <a:lnTo>
                                    <a:pt x="2064" y="6070"/>
                                  </a:lnTo>
                                  <a:lnTo>
                                    <a:pt x="2039" y="6057"/>
                                  </a:lnTo>
                                  <a:lnTo>
                                    <a:pt x="2015" y="6043"/>
                                  </a:lnTo>
                                  <a:lnTo>
                                    <a:pt x="1990" y="6030"/>
                                  </a:lnTo>
                                  <a:lnTo>
                                    <a:pt x="1966" y="6016"/>
                                  </a:lnTo>
                                  <a:lnTo>
                                    <a:pt x="1942" y="6002"/>
                                  </a:lnTo>
                                  <a:lnTo>
                                    <a:pt x="1917" y="5988"/>
                                  </a:lnTo>
                                  <a:lnTo>
                                    <a:pt x="1601" y="6271"/>
                                  </a:lnTo>
                                  <a:lnTo>
                                    <a:pt x="1579" y="6290"/>
                                  </a:lnTo>
                                  <a:lnTo>
                                    <a:pt x="1558" y="6270"/>
                                  </a:lnTo>
                                  <a:lnTo>
                                    <a:pt x="1088" y="5847"/>
                                  </a:lnTo>
                                  <a:lnTo>
                                    <a:pt x="1067" y="5827"/>
                                  </a:lnTo>
                                  <a:lnTo>
                                    <a:pt x="1088" y="5808"/>
                                  </a:lnTo>
                                  <a:lnTo>
                                    <a:pt x="1355" y="5570"/>
                                  </a:lnTo>
                                  <a:lnTo>
                                    <a:pt x="1334" y="5550"/>
                                  </a:lnTo>
                                  <a:lnTo>
                                    <a:pt x="1314" y="5531"/>
                                  </a:lnTo>
                                  <a:lnTo>
                                    <a:pt x="1293" y="5512"/>
                                  </a:lnTo>
                                  <a:lnTo>
                                    <a:pt x="1273" y="5492"/>
                                  </a:lnTo>
                                  <a:lnTo>
                                    <a:pt x="1253" y="5472"/>
                                  </a:lnTo>
                                  <a:lnTo>
                                    <a:pt x="1233" y="5452"/>
                                  </a:lnTo>
                                  <a:lnTo>
                                    <a:pt x="1214" y="5432"/>
                                  </a:lnTo>
                                  <a:lnTo>
                                    <a:pt x="1194" y="5411"/>
                                  </a:lnTo>
                                  <a:lnTo>
                                    <a:pt x="1175" y="5391"/>
                                  </a:lnTo>
                                  <a:lnTo>
                                    <a:pt x="1156" y="5370"/>
                                  </a:lnTo>
                                  <a:lnTo>
                                    <a:pt x="1137" y="5349"/>
                                  </a:lnTo>
                                  <a:lnTo>
                                    <a:pt x="1118" y="5328"/>
                                  </a:lnTo>
                                  <a:lnTo>
                                    <a:pt x="1099" y="5307"/>
                                  </a:lnTo>
                                  <a:lnTo>
                                    <a:pt x="1080" y="5285"/>
                                  </a:lnTo>
                                  <a:lnTo>
                                    <a:pt x="1062" y="5263"/>
                                  </a:lnTo>
                                  <a:lnTo>
                                    <a:pt x="1044" y="5241"/>
                                  </a:lnTo>
                                  <a:lnTo>
                                    <a:pt x="720" y="5398"/>
                                  </a:lnTo>
                                  <a:lnTo>
                                    <a:pt x="693" y="5411"/>
                                  </a:lnTo>
                                  <a:lnTo>
                                    <a:pt x="679" y="5386"/>
                                  </a:lnTo>
                                  <a:lnTo>
                                    <a:pt x="363" y="4861"/>
                                  </a:lnTo>
                                  <a:lnTo>
                                    <a:pt x="348" y="4837"/>
                                  </a:lnTo>
                                  <a:lnTo>
                                    <a:pt x="375" y="4824"/>
                                  </a:lnTo>
                                  <a:lnTo>
                                    <a:pt x="677" y="4677"/>
                                  </a:lnTo>
                                  <a:lnTo>
                                    <a:pt x="664" y="4654"/>
                                  </a:lnTo>
                                  <a:lnTo>
                                    <a:pt x="653" y="4630"/>
                                  </a:lnTo>
                                  <a:lnTo>
                                    <a:pt x="642" y="4607"/>
                                  </a:lnTo>
                                  <a:lnTo>
                                    <a:pt x="631" y="4583"/>
                                  </a:lnTo>
                                  <a:lnTo>
                                    <a:pt x="620" y="4559"/>
                                  </a:lnTo>
                                  <a:lnTo>
                                    <a:pt x="609" y="4535"/>
                                  </a:lnTo>
                                  <a:lnTo>
                                    <a:pt x="598" y="4510"/>
                                  </a:lnTo>
                                  <a:lnTo>
                                    <a:pt x="588" y="4486"/>
                                  </a:lnTo>
                                  <a:lnTo>
                                    <a:pt x="578" y="4461"/>
                                  </a:lnTo>
                                  <a:lnTo>
                                    <a:pt x="568" y="4435"/>
                                  </a:lnTo>
                                  <a:lnTo>
                                    <a:pt x="558" y="4410"/>
                                  </a:lnTo>
                                  <a:lnTo>
                                    <a:pt x="549" y="4386"/>
                                  </a:lnTo>
                                  <a:lnTo>
                                    <a:pt x="539" y="4361"/>
                                  </a:lnTo>
                                  <a:lnTo>
                                    <a:pt x="530" y="4335"/>
                                  </a:lnTo>
                                  <a:lnTo>
                                    <a:pt x="522" y="4310"/>
                                  </a:lnTo>
                                  <a:lnTo>
                                    <a:pt x="514" y="4285"/>
                                  </a:lnTo>
                                  <a:lnTo>
                                    <a:pt x="71" y="4307"/>
                                  </a:lnTo>
                                  <a:lnTo>
                                    <a:pt x="41" y="4308"/>
                                  </a:lnTo>
                                  <a:lnTo>
                                    <a:pt x="38" y="4281"/>
                                  </a:lnTo>
                                  <a:lnTo>
                                    <a:pt x="3" y="3684"/>
                                  </a:lnTo>
                                  <a:lnTo>
                                    <a:pt x="0" y="3656"/>
                                  </a:lnTo>
                                  <a:lnTo>
                                    <a:pt x="32" y="3654"/>
                                  </a:lnTo>
                                  <a:lnTo>
                                    <a:pt x="383" y="3637"/>
                                  </a:lnTo>
                                  <a:lnTo>
                                    <a:pt x="380" y="3614"/>
                                  </a:lnTo>
                                  <a:lnTo>
                                    <a:pt x="379" y="3589"/>
                                  </a:lnTo>
                                  <a:lnTo>
                                    <a:pt x="377" y="3565"/>
                                  </a:lnTo>
                                  <a:lnTo>
                                    <a:pt x="376" y="3540"/>
                                  </a:lnTo>
                                  <a:lnTo>
                                    <a:pt x="375" y="3508"/>
                                  </a:lnTo>
                                  <a:lnTo>
                                    <a:pt x="374" y="3477"/>
                                  </a:lnTo>
                                  <a:lnTo>
                                    <a:pt x="374" y="3444"/>
                                  </a:lnTo>
                                  <a:lnTo>
                                    <a:pt x="373" y="3412"/>
                                  </a:lnTo>
                                  <a:lnTo>
                                    <a:pt x="374" y="3382"/>
                                  </a:lnTo>
                                  <a:lnTo>
                                    <a:pt x="374" y="3353"/>
                                  </a:lnTo>
                                  <a:lnTo>
                                    <a:pt x="375" y="3324"/>
                                  </a:lnTo>
                                  <a:lnTo>
                                    <a:pt x="376" y="3295"/>
                                  </a:lnTo>
                                  <a:lnTo>
                                    <a:pt x="377" y="3272"/>
                                  </a:lnTo>
                                  <a:lnTo>
                                    <a:pt x="378" y="3249"/>
                                  </a:lnTo>
                                  <a:lnTo>
                                    <a:pt x="379" y="3226"/>
                                  </a:lnTo>
                                  <a:lnTo>
                                    <a:pt x="382" y="3202"/>
                                  </a:lnTo>
                                  <a:lnTo>
                                    <a:pt x="64" y="3166"/>
                                  </a:lnTo>
                                  <a:lnTo>
                                    <a:pt x="33" y="3163"/>
                                  </a:lnTo>
                                  <a:lnTo>
                                    <a:pt x="37" y="3135"/>
                                  </a:lnTo>
                                  <a:lnTo>
                                    <a:pt x="120" y="2543"/>
                                  </a:lnTo>
                                  <a:lnTo>
                                    <a:pt x="124" y="2516"/>
                                  </a:lnTo>
                                  <a:lnTo>
                                    <a:pt x="155" y="2519"/>
                                  </a:lnTo>
                                  <a:lnTo>
                                    <a:pt x="507" y="2560"/>
                                  </a:lnTo>
                                  <a:lnTo>
                                    <a:pt x="516" y="2531"/>
                                  </a:lnTo>
                                  <a:lnTo>
                                    <a:pt x="526" y="2503"/>
                                  </a:lnTo>
                                  <a:lnTo>
                                    <a:pt x="536" y="2476"/>
                                  </a:lnTo>
                                  <a:lnTo>
                                    <a:pt x="546" y="2447"/>
                                  </a:lnTo>
                                  <a:lnTo>
                                    <a:pt x="556" y="2419"/>
                                  </a:lnTo>
                                  <a:lnTo>
                                    <a:pt x="567" y="2391"/>
                                  </a:lnTo>
                                  <a:lnTo>
                                    <a:pt x="577" y="2364"/>
                                  </a:lnTo>
                                  <a:lnTo>
                                    <a:pt x="590" y="2336"/>
                                  </a:lnTo>
                                  <a:lnTo>
                                    <a:pt x="601" y="2309"/>
                                  </a:lnTo>
                                  <a:lnTo>
                                    <a:pt x="612" y="2282"/>
                                  </a:lnTo>
                                  <a:lnTo>
                                    <a:pt x="624" y="2255"/>
                                  </a:lnTo>
                                  <a:lnTo>
                                    <a:pt x="636" y="2228"/>
                                  </a:lnTo>
                                  <a:lnTo>
                                    <a:pt x="650" y="2201"/>
                                  </a:lnTo>
                                  <a:lnTo>
                                    <a:pt x="662" y="2174"/>
                                  </a:lnTo>
                                  <a:lnTo>
                                    <a:pt x="676" y="2147"/>
                                  </a:lnTo>
                                  <a:lnTo>
                                    <a:pt x="689" y="2121"/>
                                  </a:lnTo>
                                  <a:lnTo>
                                    <a:pt x="369" y="1970"/>
                                  </a:lnTo>
                                  <a:lnTo>
                                    <a:pt x="342" y="1957"/>
                                  </a:lnTo>
                                  <a:lnTo>
                                    <a:pt x="356" y="1931"/>
                                  </a:lnTo>
                                  <a:lnTo>
                                    <a:pt x="667" y="1403"/>
                                  </a:lnTo>
                                  <a:lnTo>
                                    <a:pt x="681" y="1379"/>
                                  </a:lnTo>
                                  <a:lnTo>
                                    <a:pt x="708" y="1391"/>
                                  </a:lnTo>
                                  <a:lnTo>
                                    <a:pt x="1062" y="1560"/>
                                  </a:lnTo>
                                  <a:lnTo>
                                    <a:pt x="1080" y="1540"/>
                                  </a:lnTo>
                                  <a:lnTo>
                                    <a:pt x="1097" y="1520"/>
                                  </a:lnTo>
                                  <a:lnTo>
                                    <a:pt x="1115" y="1500"/>
                                  </a:lnTo>
                                  <a:lnTo>
                                    <a:pt x="1133" y="1480"/>
                                  </a:lnTo>
                                  <a:lnTo>
                                    <a:pt x="1151" y="1460"/>
                                  </a:lnTo>
                                  <a:lnTo>
                                    <a:pt x="1169" y="1439"/>
                                  </a:lnTo>
                                  <a:lnTo>
                                    <a:pt x="1186" y="1420"/>
                                  </a:lnTo>
                                  <a:lnTo>
                                    <a:pt x="1205" y="1401"/>
                                  </a:lnTo>
                                  <a:lnTo>
                                    <a:pt x="1242" y="1362"/>
                                  </a:lnTo>
                                  <a:lnTo>
                                    <a:pt x="1280" y="1325"/>
                                  </a:lnTo>
                                  <a:lnTo>
                                    <a:pt x="1319" y="1288"/>
                                  </a:lnTo>
                                  <a:lnTo>
                                    <a:pt x="1359" y="1251"/>
                                  </a:lnTo>
                                  <a:lnTo>
                                    <a:pt x="1131" y="981"/>
                                  </a:lnTo>
                                  <a:lnTo>
                                    <a:pt x="1113" y="958"/>
                                  </a:lnTo>
                                  <a:lnTo>
                                    <a:pt x="1137" y="941"/>
                                  </a:lnTo>
                                  <a:lnTo>
                                    <a:pt x="1666" y="580"/>
                                  </a:lnTo>
                                  <a:lnTo>
                                    <a:pt x="1691" y="563"/>
                                  </a:lnTo>
                                  <a:lnTo>
                                    <a:pt x="1710" y="585"/>
                                  </a:lnTo>
                                  <a:lnTo>
                                    <a:pt x="1920" y="835"/>
                                  </a:lnTo>
                                  <a:lnTo>
                                    <a:pt x="1944" y="821"/>
                                  </a:lnTo>
                                  <a:lnTo>
                                    <a:pt x="1968" y="807"/>
                                  </a:lnTo>
                                  <a:lnTo>
                                    <a:pt x="1992" y="793"/>
                                  </a:lnTo>
                                  <a:lnTo>
                                    <a:pt x="2017" y="779"/>
                                  </a:lnTo>
                                  <a:lnTo>
                                    <a:pt x="2042" y="766"/>
                                  </a:lnTo>
                                  <a:lnTo>
                                    <a:pt x="2066" y="753"/>
                                  </a:lnTo>
                                  <a:lnTo>
                                    <a:pt x="2092" y="739"/>
                                  </a:lnTo>
                                  <a:lnTo>
                                    <a:pt x="2116" y="726"/>
                                  </a:lnTo>
                                  <a:lnTo>
                                    <a:pt x="2142" y="714"/>
                                  </a:lnTo>
                                  <a:lnTo>
                                    <a:pt x="2168" y="701"/>
                                  </a:lnTo>
                                  <a:lnTo>
                                    <a:pt x="2194" y="688"/>
                                  </a:lnTo>
                                  <a:lnTo>
                                    <a:pt x="2219" y="675"/>
                                  </a:lnTo>
                                  <a:lnTo>
                                    <a:pt x="2245" y="663"/>
                                  </a:lnTo>
                                  <a:lnTo>
                                    <a:pt x="2271" y="651"/>
                                  </a:lnTo>
                                  <a:lnTo>
                                    <a:pt x="2296" y="640"/>
                                  </a:lnTo>
                                  <a:lnTo>
                                    <a:pt x="2323" y="628"/>
                                  </a:lnTo>
                                  <a:lnTo>
                                    <a:pt x="2210" y="302"/>
                                  </a:lnTo>
                                  <a:lnTo>
                                    <a:pt x="2201" y="276"/>
                                  </a:lnTo>
                                  <a:lnTo>
                                    <a:pt x="2232" y="268"/>
                                  </a:lnTo>
                                  <a:lnTo>
                                    <a:pt x="2867" y="90"/>
                                  </a:lnTo>
                                  <a:lnTo>
                                    <a:pt x="2896" y="82"/>
                                  </a:lnTo>
                                  <a:lnTo>
                                    <a:pt x="2905" y="109"/>
                                  </a:lnTo>
                                  <a:lnTo>
                                    <a:pt x="3008" y="408"/>
                                  </a:lnTo>
                                  <a:lnTo>
                                    <a:pt x="3055" y="398"/>
                                  </a:lnTo>
                                  <a:lnTo>
                                    <a:pt x="3102" y="389"/>
                                  </a:lnTo>
                                  <a:lnTo>
                                    <a:pt x="3150" y="381"/>
                                  </a:lnTo>
                                  <a:lnTo>
                                    <a:pt x="3199" y="372"/>
                                  </a:lnTo>
                                  <a:lnTo>
                                    <a:pt x="3247" y="365"/>
                                  </a:lnTo>
                                  <a:lnTo>
                                    <a:pt x="3295" y="358"/>
                                  </a:lnTo>
                                  <a:lnTo>
                                    <a:pt x="3343" y="352"/>
                                  </a:lnTo>
                                  <a:lnTo>
                                    <a:pt x="3392" y="346"/>
                                  </a:lnTo>
                                  <a:lnTo>
                                    <a:pt x="3443" y="341"/>
                                  </a:lnTo>
                                  <a:lnTo>
                                    <a:pt x="3496" y="336"/>
                                  </a:lnTo>
                                  <a:lnTo>
                                    <a:pt x="3547" y="332"/>
                                  </a:lnTo>
                                  <a:lnTo>
                                    <a:pt x="3600" y="329"/>
                                  </a:lnTo>
                                  <a:lnTo>
                                    <a:pt x="3652" y="327"/>
                                  </a:lnTo>
                                  <a:lnTo>
                                    <a:pt x="3706" y="325"/>
                                  </a:lnTo>
                                  <a:lnTo>
                                    <a:pt x="3759" y="324"/>
                                  </a:lnTo>
                                  <a:lnTo>
                                    <a:pt x="3812" y="323"/>
                                  </a:lnTo>
                                  <a:close/>
                                  <a:moveTo>
                                    <a:pt x="4234" y="402"/>
                                  </a:moveTo>
                                  <a:lnTo>
                                    <a:pt x="4182" y="397"/>
                                  </a:lnTo>
                                  <a:lnTo>
                                    <a:pt x="4130" y="392"/>
                                  </a:lnTo>
                                  <a:lnTo>
                                    <a:pt x="4077" y="388"/>
                                  </a:lnTo>
                                  <a:lnTo>
                                    <a:pt x="4025" y="385"/>
                                  </a:lnTo>
                                  <a:lnTo>
                                    <a:pt x="3972" y="382"/>
                                  </a:lnTo>
                                  <a:lnTo>
                                    <a:pt x="3918" y="380"/>
                                  </a:lnTo>
                                  <a:lnTo>
                                    <a:pt x="3865" y="379"/>
                                  </a:lnTo>
                                  <a:lnTo>
                                    <a:pt x="3812" y="379"/>
                                  </a:lnTo>
                                  <a:lnTo>
                                    <a:pt x="3760" y="379"/>
                                  </a:lnTo>
                                  <a:lnTo>
                                    <a:pt x="3707" y="380"/>
                                  </a:lnTo>
                                  <a:lnTo>
                                    <a:pt x="3656" y="382"/>
                                  </a:lnTo>
                                  <a:lnTo>
                                    <a:pt x="3604" y="384"/>
                                  </a:lnTo>
                                  <a:lnTo>
                                    <a:pt x="3552" y="388"/>
                                  </a:lnTo>
                                  <a:lnTo>
                                    <a:pt x="3501" y="392"/>
                                  </a:lnTo>
                                  <a:lnTo>
                                    <a:pt x="3450" y="396"/>
                                  </a:lnTo>
                                  <a:lnTo>
                                    <a:pt x="3400" y="401"/>
                                  </a:lnTo>
                                  <a:lnTo>
                                    <a:pt x="3347" y="407"/>
                                  </a:lnTo>
                                  <a:lnTo>
                                    <a:pt x="3296" y="414"/>
                                  </a:lnTo>
                                  <a:lnTo>
                                    <a:pt x="3245" y="421"/>
                                  </a:lnTo>
                                  <a:lnTo>
                                    <a:pt x="3195" y="429"/>
                                  </a:lnTo>
                                  <a:lnTo>
                                    <a:pt x="3144" y="438"/>
                                  </a:lnTo>
                                  <a:lnTo>
                                    <a:pt x="3095" y="449"/>
                                  </a:lnTo>
                                  <a:lnTo>
                                    <a:pt x="3044" y="459"/>
                                  </a:lnTo>
                                  <a:lnTo>
                                    <a:pt x="2995" y="469"/>
                                  </a:lnTo>
                                  <a:lnTo>
                                    <a:pt x="2966" y="476"/>
                                  </a:lnTo>
                                  <a:lnTo>
                                    <a:pt x="2957" y="451"/>
                                  </a:lnTo>
                                  <a:lnTo>
                                    <a:pt x="2855" y="152"/>
                                  </a:lnTo>
                                  <a:lnTo>
                                    <a:pt x="2280" y="312"/>
                                  </a:lnTo>
                                  <a:lnTo>
                                    <a:pt x="2390" y="635"/>
                                  </a:lnTo>
                                  <a:lnTo>
                                    <a:pt x="2398" y="658"/>
                                  </a:lnTo>
                                  <a:lnTo>
                                    <a:pt x="2374" y="668"/>
                                  </a:lnTo>
                                  <a:lnTo>
                                    <a:pt x="2346" y="681"/>
                                  </a:lnTo>
                                  <a:lnTo>
                                    <a:pt x="2317" y="693"/>
                                  </a:lnTo>
                                  <a:lnTo>
                                    <a:pt x="2287" y="707"/>
                                  </a:lnTo>
                                  <a:lnTo>
                                    <a:pt x="2260" y="720"/>
                                  </a:lnTo>
                                  <a:lnTo>
                                    <a:pt x="2232" y="733"/>
                                  </a:lnTo>
                                  <a:lnTo>
                                    <a:pt x="2203" y="747"/>
                                  </a:lnTo>
                                  <a:lnTo>
                                    <a:pt x="2176" y="761"/>
                                  </a:lnTo>
                                  <a:lnTo>
                                    <a:pt x="2148" y="774"/>
                                  </a:lnTo>
                                  <a:lnTo>
                                    <a:pt x="2120" y="789"/>
                                  </a:lnTo>
                                  <a:lnTo>
                                    <a:pt x="2093" y="803"/>
                                  </a:lnTo>
                                  <a:lnTo>
                                    <a:pt x="2065" y="818"/>
                                  </a:lnTo>
                                  <a:lnTo>
                                    <a:pt x="2038" y="833"/>
                                  </a:lnTo>
                                  <a:lnTo>
                                    <a:pt x="2010" y="848"/>
                                  </a:lnTo>
                                  <a:lnTo>
                                    <a:pt x="1983" y="864"/>
                                  </a:lnTo>
                                  <a:lnTo>
                                    <a:pt x="1957" y="879"/>
                                  </a:lnTo>
                                  <a:lnTo>
                                    <a:pt x="1930" y="895"/>
                                  </a:lnTo>
                                  <a:lnTo>
                                    <a:pt x="1906" y="910"/>
                                  </a:lnTo>
                                  <a:lnTo>
                                    <a:pt x="1888" y="889"/>
                                  </a:lnTo>
                                  <a:lnTo>
                                    <a:pt x="1679" y="641"/>
                                  </a:lnTo>
                                  <a:lnTo>
                                    <a:pt x="1199" y="969"/>
                                  </a:lnTo>
                                  <a:lnTo>
                                    <a:pt x="1425" y="1237"/>
                                  </a:lnTo>
                                  <a:lnTo>
                                    <a:pt x="1441" y="1256"/>
                                  </a:lnTo>
                                  <a:lnTo>
                                    <a:pt x="1422" y="1273"/>
                                  </a:lnTo>
                                  <a:lnTo>
                                    <a:pt x="1400" y="1293"/>
                                  </a:lnTo>
                                  <a:lnTo>
                                    <a:pt x="1379" y="1313"/>
                                  </a:lnTo>
                                  <a:lnTo>
                                    <a:pt x="1356" y="1333"/>
                                  </a:lnTo>
                                  <a:lnTo>
                                    <a:pt x="1335" y="1353"/>
                                  </a:lnTo>
                                  <a:lnTo>
                                    <a:pt x="1314" y="1374"/>
                                  </a:lnTo>
                                  <a:lnTo>
                                    <a:pt x="1294" y="1395"/>
                                  </a:lnTo>
                                  <a:lnTo>
                                    <a:pt x="1273" y="1416"/>
                                  </a:lnTo>
                                  <a:lnTo>
                                    <a:pt x="1252" y="1437"/>
                                  </a:lnTo>
                                  <a:lnTo>
                                    <a:pt x="1232" y="1459"/>
                                  </a:lnTo>
                                  <a:lnTo>
                                    <a:pt x="1212" y="1480"/>
                                  </a:lnTo>
                                  <a:lnTo>
                                    <a:pt x="1192" y="1502"/>
                                  </a:lnTo>
                                  <a:lnTo>
                                    <a:pt x="1173" y="1524"/>
                                  </a:lnTo>
                                  <a:lnTo>
                                    <a:pt x="1153" y="1546"/>
                                  </a:lnTo>
                                  <a:lnTo>
                                    <a:pt x="1134" y="1568"/>
                                  </a:lnTo>
                                  <a:lnTo>
                                    <a:pt x="1115" y="1590"/>
                                  </a:lnTo>
                                  <a:lnTo>
                                    <a:pt x="1097" y="1612"/>
                                  </a:lnTo>
                                  <a:lnTo>
                                    <a:pt x="1080" y="1631"/>
                                  </a:lnTo>
                                  <a:lnTo>
                                    <a:pt x="1057" y="1620"/>
                                  </a:lnTo>
                                  <a:lnTo>
                                    <a:pt x="707" y="1454"/>
                                  </a:lnTo>
                                  <a:lnTo>
                                    <a:pt x="425" y="1933"/>
                                  </a:lnTo>
                                  <a:lnTo>
                                    <a:pt x="744" y="2084"/>
                                  </a:lnTo>
                                  <a:lnTo>
                                    <a:pt x="771" y="2097"/>
                                  </a:lnTo>
                                  <a:lnTo>
                                    <a:pt x="757" y="2121"/>
                                  </a:lnTo>
                                  <a:lnTo>
                                    <a:pt x="743" y="2150"/>
                                  </a:lnTo>
                                  <a:lnTo>
                                    <a:pt x="728" y="2178"/>
                                  </a:lnTo>
                                  <a:lnTo>
                                    <a:pt x="714" y="2208"/>
                                  </a:lnTo>
                                  <a:lnTo>
                                    <a:pt x="699" y="2238"/>
                                  </a:lnTo>
                                  <a:lnTo>
                                    <a:pt x="686" y="2267"/>
                                  </a:lnTo>
                                  <a:lnTo>
                                    <a:pt x="672" y="2296"/>
                                  </a:lnTo>
                                  <a:lnTo>
                                    <a:pt x="660" y="2326"/>
                                  </a:lnTo>
                                  <a:lnTo>
                                    <a:pt x="648" y="2355"/>
                                  </a:lnTo>
                                  <a:lnTo>
                                    <a:pt x="635" y="2385"/>
                                  </a:lnTo>
                                  <a:lnTo>
                                    <a:pt x="623" y="2415"/>
                                  </a:lnTo>
                                  <a:lnTo>
                                    <a:pt x="612" y="2445"/>
                                  </a:lnTo>
                                  <a:lnTo>
                                    <a:pt x="601" y="2476"/>
                                  </a:lnTo>
                                  <a:lnTo>
                                    <a:pt x="590" y="2506"/>
                                  </a:lnTo>
                                  <a:lnTo>
                                    <a:pt x="579" y="2536"/>
                                  </a:lnTo>
                                  <a:lnTo>
                                    <a:pt x="569" y="2567"/>
                                  </a:lnTo>
                                  <a:lnTo>
                                    <a:pt x="559" y="2597"/>
                                  </a:lnTo>
                                  <a:lnTo>
                                    <a:pt x="553" y="2621"/>
                                  </a:lnTo>
                                  <a:lnTo>
                                    <a:pt x="526" y="2617"/>
                                  </a:lnTo>
                                  <a:lnTo>
                                    <a:pt x="178" y="2578"/>
                                  </a:lnTo>
                                  <a:lnTo>
                                    <a:pt x="102" y="3115"/>
                                  </a:lnTo>
                                  <a:lnTo>
                                    <a:pt x="418" y="3151"/>
                                  </a:lnTo>
                                  <a:lnTo>
                                    <a:pt x="448" y="3154"/>
                                  </a:lnTo>
                                  <a:lnTo>
                                    <a:pt x="445" y="3180"/>
                                  </a:lnTo>
                                  <a:lnTo>
                                    <a:pt x="443" y="3211"/>
                                  </a:lnTo>
                                  <a:lnTo>
                                    <a:pt x="441" y="3240"/>
                                  </a:lnTo>
                                  <a:lnTo>
                                    <a:pt x="439" y="3269"/>
                                  </a:lnTo>
                                  <a:lnTo>
                                    <a:pt x="437" y="3297"/>
                                  </a:lnTo>
                                  <a:lnTo>
                                    <a:pt x="436" y="3326"/>
                                  </a:lnTo>
                                  <a:lnTo>
                                    <a:pt x="436" y="3355"/>
                                  </a:lnTo>
                                  <a:lnTo>
                                    <a:pt x="435" y="3383"/>
                                  </a:lnTo>
                                  <a:lnTo>
                                    <a:pt x="435" y="3412"/>
                                  </a:lnTo>
                                  <a:lnTo>
                                    <a:pt x="435" y="3443"/>
                                  </a:lnTo>
                                  <a:lnTo>
                                    <a:pt x="436" y="3475"/>
                                  </a:lnTo>
                                  <a:lnTo>
                                    <a:pt x="436" y="3506"/>
                                  </a:lnTo>
                                  <a:lnTo>
                                    <a:pt x="439" y="3538"/>
                                  </a:lnTo>
                                  <a:lnTo>
                                    <a:pt x="440" y="3568"/>
                                  </a:lnTo>
                                  <a:lnTo>
                                    <a:pt x="442" y="3599"/>
                                  </a:lnTo>
                                  <a:lnTo>
                                    <a:pt x="444" y="3630"/>
                                  </a:lnTo>
                                  <a:lnTo>
                                    <a:pt x="448" y="3662"/>
                                  </a:lnTo>
                                  <a:lnTo>
                                    <a:pt x="450" y="3690"/>
                                  </a:lnTo>
                                  <a:lnTo>
                                    <a:pt x="417" y="3692"/>
                                  </a:lnTo>
                                  <a:lnTo>
                                    <a:pt x="66" y="3709"/>
                                  </a:lnTo>
                                  <a:lnTo>
                                    <a:pt x="99" y="4250"/>
                                  </a:lnTo>
                                  <a:lnTo>
                                    <a:pt x="535" y="4229"/>
                                  </a:lnTo>
                                  <a:lnTo>
                                    <a:pt x="559" y="4227"/>
                                  </a:lnTo>
                                  <a:lnTo>
                                    <a:pt x="566" y="4249"/>
                                  </a:lnTo>
                                  <a:lnTo>
                                    <a:pt x="575" y="4277"/>
                                  </a:lnTo>
                                  <a:lnTo>
                                    <a:pt x="585" y="4304"/>
                                  </a:lnTo>
                                  <a:lnTo>
                                    <a:pt x="594" y="4331"/>
                                  </a:lnTo>
                                  <a:lnTo>
                                    <a:pt x="604" y="4359"/>
                                  </a:lnTo>
                                  <a:lnTo>
                                    <a:pt x="614" y="4386"/>
                                  </a:lnTo>
                                  <a:lnTo>
                                    <a:pt x="624" y="4412"/>
                                  </a:lnTo>
                                  <a:lnTo>
                                    <a:pt x="635" y="4439"/>
                                  </a:lnTo>
                                  <a:lnTo>
                                    <a:pt x="647" y="4467"/>
                                  </a:lnTo>
                                  <a:lnTo>
                                    <a:pt x="658" y="4493"/>
                                  </a:lnTo>
                                  <a:lnTo>
                                    <a:pt x="669" y="4520"/>
                                  </a:lnTo>
                                  <a:lnTo>
                                    <a:pt x="681" y="4547"/>
                                  </a:lnTo>
                                  <a:lnTo>
                                    <a:pt x="693" y="4573"/>
                                  </a:lnTo>
                                  <a:lnTo>
                                    <a:pt x="706" y="4599"/>
                                  </a:lnTo>
                                  <a:lnTo>
                                    <a:pt x="718" y="4626"/>
                                  </a:lnTo>
                                  <a:lnTo>
                                    <a:pt x="731" y="4652"/>
                                  </a:lnTo>
                                  <a:lnTo>
                                    <a:pt x="745" y="4678"/>
                                  </a:lnTo>
                                  <a:lnTo>
                                    <a:pt x="757" y="4701"/>
                                  </a:lnTo>
                                  <a:lnTo>
                                    <a:pt x="731" y="4715"/>
                                  </a:lnTo>
                                  <a:lnTo>
                                    <a:pt x="432" y="4859"/>
                                  </a:lnTo>
                                  <a:lnTo>
                                    <a:pt x="718" y="5336"/>
                                  </a:lnTo>
                                  <a:lnTo>
                                    <a:pt x="1039" y="5180"/>
                                  </a:lnTo>
                                  <a:lnTo>
                                    <a:pt x="1062" y="5169"/>
                                  </a:lnTo>
                                  <a:lnTo>
                                    <a:pt x="1078" y="5188"/>
                                  </a:lnTo>
                                  <a:lnTo>
                                    <a:pt x="1098" y="5213"/>
                                  </a:lnTo>
                                  <a:lnTo>
                                    <a:pt x="1117" y="5237"/>
                                  </a:lnTo>
                                  <a:lnTo>
                                    <a:pt x="1137" y="5260"/>
                                  </a:lnTo>
                                  <a:lnTo>
                                    <a:pt x="1157" y="5284"/>
                                  </a:lnTo>
                                  <a:lnTo>
                                    <a:pt x="1179" y="5307"/>
                                  </a:lnTo>
                                  <a:lnTo>
                                    <a:pt x="1200" y="5330"/>
                                  </a:lnTo>
                                  <a:lnTo>
                                    <a:pt x="1221" y="5353"/>
                                  </a:lnTo>
                                  <a:lnTo>
                                    <a:pt x="1242" y="5375"/>
                                  </a:lnTo>
                                  <a:lnTo>
                                    <a:pt x="1264" y="5398"/>
                                  </a:lnTo>
                                  <a:lnTo>
                                    <a:pt x="1286" y="5421"/>
                                  </a:lnTo>
                                  <a:lnTo>
                                    <a:pt x="1307" y="5443"/>
                                  </a:lnTo>
                                  <a:lnTo>
                                    <a:pt x="1330" y="5465"/>
                                  </a:lnTo>
                                  <a:lnTo>
                                    <a:pt x="1352" y="5487"/>
                                  </a:lnTo>
                                  <a:lnTo>
                                    <a:pt x="1375" y="5508"/>
                                  </a:lnTo>
                                  <a:lnTo>
                                    <a:pt x="1398" y="5530"/>
                                  </a:lnTo>
                                  <a:lnTo>
                                    <a:pt x="1421" y="5550"/>
                                  </a:lnTo>
                                  <a:lnTo>
                                    <a:pt x="1442" y="5570"/>
                                  </a:lnTo>
                                  <a:lnTo>
                                    <a:pt x="1421" y="5589"/>
                                  </a:lnTo>
                                  <a:lnTo>
                                    <a:pt x="1154" y="5828"/>
                                  </a:lnTo>
                                  <a:lnTo>
                                    <a:pt x="1580" y="6211"/>
                                  </a:lnTo>
                                  <a:lnTo>
                                    <a:pt x="1892" y="5932"/>
                                  </a:lnTo>
                                  <a:lnTo>
                                    <a:pt x="1910" y="5915"/>
                                  </a:lnTo>
                                  <a:lnTo>
                                    <a:pt x="1931" y="5928"/>
                                  </a:lnTo>
                                  <a:lnTo>
                                    <a:pt x="1958" y="5944"/>
                                  </a:lnTo>
                                  <a:lnTo>
                                    <a:pt x="1983" y="5960"/>
                                  </a:lnTo>
                                  <a:lnTo>
                                    <a:pt x="2010" y="5976"/>
                                  </a:lnTo>
                                  <a:lnTo>
                                    <a:pt x="2037" y="5991"/>
                                  </a:lnTo>
                                  <a:lnTo>
                                    <a:pt x="2064" y="6005"/>
                                  </a:lnTo>
                                  <a:lnTo>
                                    <a:pt x="2091" y="6020"/>
                                  </a:lnTo>
                                  <a:lnTo>
                                    <a:pt x="2118" y="6034"/>
                                  </a:lnTo>
                                  <a:lnTo>
                                    <a:pt x="2146" y="6048"/>
                                  </a:lnTo>
                                  <a:lnTo>
                                    <a:pt x="2172" y="6062"/>
                                  </a:lnTo>
                                  <a:lnTo>
                                    <a:pt x="2200" y="6076"/>
                                  </a:lnTo>
                                  <a:lnTo>
                                    <a:pt x="2228" y="6089"/>
                                  </a:lnTo>
                                  <a:lnTo>
                                    <a:pt x="2256" y="6102"/>
                                  </a:lnTo>
                                  <a:lnTo>
                                    <a:pt x="2284" y="6115"/>
                                  </a:lnTo>
                                  <a:lnTo>
                                    <a:pt x="2312" y="6128"/>
                                  </a:lnTo>
                                  <a:lnTo>
                                    <a:pt x="2340" y="6140"/>
                                  </a:lnTo>
                                  <a:lnTo>
                                    <a:pt x="2369" y="6153"/>
                                  </a:lnTo>
                                  <a:lnTo>
                                    <a:pt x="2395" y="6163"/>
                                  </a:lnTo>
                                  <a:lnTo>
                                    <a:pt x="2385" y="6187"/>
                                  </a:lnTo>
                                  <a:lnTo>
                                    <a:pt x="2255" y="6522"/>
                                  </a:lnTo>
                                  <a:lnTo>
                                    <a:pt x="2824" y="6699"/>
                                  </a:lnTo>
                                  <a:lnTo>
                                    <a:pt x="2953" y="6371"/>
                                  </a:lnTo>
                                  <a:lnTo>
                                    <a:pt x="2962" y="6347"/>
                                  </a:lnTo>
                                  <a:lnTo>
                                    <a:pt x="2988" y="6353"/>
                                  </a:lnTo>
                                  <a:lnTo>
                                    <a:pt x="3039" y="6364"/>
                                  </a:lnTo>
                                  <a:lnTo>
                                    <a:pt x="3089" y="6374"/>
                                  </a:lnTo>
                                  <a:lnTo>
                                    <a:pt x="3139" y="6384"/>
                                  </a:lnTo>
                                  <a:lnTo>
                                    <a:pt x="3191" y="6393"/>
                                  </a:lnTo>
                                  <a:lnTo>
                                    <a:pt x="3241" y="6401"/>
                                  </a:lnTo>
                                  <a:lnTo>
                                    <a:pt x="3292" y="6409"/>
                                  </a:lnTo>
                                  <a:lnTo>
                                    <a:pt x="3345" y="6415"/>
                                  </a:lnTo>
                                  <a:lnTo>
                                    <a:pt x="3396" y="6421"/>
                                  </a:lnTo>
                                  <a:lnTo>
                                    <a:pt x="3448" y="6427"/>
                                  </a:lnTo>
                                  <a:lnTo>
                                    <a:pt x="3499" y="6432"/>
                                  </a:lnTo>
                                  <a:lnTo>
                                    <a:pt x="3551" y="6435"/>
                                  </a:lnTo>
                                  <a:lnTo>
                                    <a:pt x="3602" y="6439"/>
                                  </a:lnTo>
                                  <a:lnTo>
                                    <a:pt x="3655" y="6441"/>
                                  </a:lnTo>
                                  <a:lnTo>
                                    <a:pt x="3707" y="6443"/>
                                  </a:lnTo>
                                  <a:lnTo>
                                    <a:pt x="3760" y="6444"/>
                                  </a:lnTo>
                                  <a:lnTo>
                                    <a:pt x="3812" y="6444"/>
                                  </a:lnTo>
                                  <a:lnTo>
                                    <a:pt x="3868" y="6444"/>
                                  </a:lnTo>
                                  <a:lnTo>
                                    <a:pt x="3924" y="6443"/>
                                  </a:lnTo>
                                  <a:lnTo>
                                    <a:pt x="3980" y="6441"/>
                                  </a:lnTo>
                                  <a:lnTo>
                                    <a:pt x="4036" y="6438"/>
                                  </a:lnTo>
                                  <a:lnTo>
                                    <a:pt x="4091" y="6434"/>
                                  </a:lnTo>
                                  <a:lnTo>
                                    <a:pt x="4145" y="6430"/>
                                  </a:lnTo>
                                  <a:lnTo>
                                    <a:pt x="4200" y="6424"/>
                                  </a:lnTo>
                                  <a:lnTo>
                                    <a:pt x="4255" y="6418"/>
                                  </a:lnTo>
                                  <a:lnTo>
                                    <a:pt x="4310" y="6412"/>
                                  </a:lnTo>
                                  <a:lnTo>
                                    <a:pt x="4364" y="6404"/>
                                  </a:lnTo>
                                  <a:lnTo>
                                    <a:pt x="4419" y="6395"/>
                                  </a:lnTo>
                                  <a:lnTo>
                                    <a:pt x="4474" y="6386"/>
                                  </a:lnTo>
                                  <a:lnTo>
                                    <a:pt x="4529" y="6376"/>
                                  </a:lnTo>
                                  <a:lnTo>
                                    <a:pt x="4582" y="6365"/>
                                  </a:lnTo>
                                  <a:lnTo>
                                    <a:pt x="4636" y="6353"/>
                                  </a:lnTo>
                                  <a:lnTo>
                                    <a:pt x="4689" y="6341"/>
                                  </a:lnTo>
                                  <a:lnTo>
                                    <a:pt x="4719" y="6333"/>
                                  </a:lnTo>
                                  <a:lnTo>
                                    <a:pt x="4727" y="6360"/>
                                  </a:lnTo>
                                  <a:lnTo>
                                    <a:pt x="4832" y="6682"/>
                                  </a:lnTo>
                                  <a:lnTo>
                                    <a:pt x="5411" y="6530"/>
                                  </a:lnTo>
                                  <a:lnTo>
                                    <a:pt x="5291" y="6163"/>
                                  </a:lnTo>
                                  <a:lnTo>
                                    <a:pt x="5283" y="6140"/>
                                  </a:lnTo>
                                  <a:lnTo>
                                    <a:pt x="5307" y="6130"/>
                                  </a:lnTo>
                                  <a:lnTo>
                                    <a:pt x="5335" y="6118"/>
                                  </a:lnTo>
                                  <a:lnTo>
                                    <a:pt x="5363" y="6105"/>
                                  </a:lnTo>
                                  <a:lnTo>
                                    <a:pt x="5389" y="6092"/>
                                  </a:lnTo>
                                  <a:lnTo>
                                    <a:pt x="5416" y="6079"/>
                                  </a:lnTo>
                                  <a:lnTo>
                                    <a:pt x="5444" y="6066"/>
                                  </a:lnTo>
                                  <a:lnTo>
                                    <a:pt x="5471" y="6052"/>
                                  </a:lnTo>
                                  <a:lnTo>
                                    <a:pt x="5498" y="6038"/>
                                  </a:lnTo>
                                  <a:lnTo>
                                    <a:pt x="5525" y="6024"/>
                                  </a:lnTo>
                                  <a:lnTo>
                                    <a:pt x="5552" y="6010"/>
                                  </a:lnTo>
                                  <a:lnTo>
                                    <a:pt x="5578" y="5995"/>
                                  </a:lnTo>
                                  <a:lnTo>
                                    <a:pt x="5604" y="5981"/>
                                  </a:lnTo>
                                  <a:lnTo>
                                    <a:pt x="5631" y="5966"/>
                                  </a:lnTo>
                                  <a:lnTo>
                                    <a:pt x="5657" y="5950"/>
                                  </a:lnTo>
                                  <a:lnTo>
                                    <a:pt x="5682" y="5934"/>
                                  </a:lnTo>
                                  <a:lnTo>
                                    <a:pt x="5708" y="5919"/>
                                  </a:lnTo>
                                  <a:lnTo>
                                    <a:pt x="5734" y="5903"/>
                                  </a:lnTo>
                                  <a:lnTo>
                                    <a:pt x="5758" y="5888"/>
                                  </a:lnTo>
                                  <a:lnTo>
                                    <a:pt x="5776" y="5908"/>
                                  </a:lnTo>
                                  <a:lnTo>
                                    <a:pt x="6038" y="6197"/>
                                  </a:lnTo>
                                  <a:lnTo>
                                    <a:pt x="6506" y="5856"/>
                                  </a:lnTo>
                                  <a:lnTo>
                                    <a:pt x="6235" y="5557"/>
                                  </a:lnTo>
                                  <a:lnTo>
                                    <a:pt x="6218" y="5537"/>
                                  </a:lnTo>
                                  <a:lnTo>
                                    <a:pt x="6237" y="5520"/>
                                  </a:lnTo>
                                  <a:lnTo>
                                    <a:pt x="6257" y="5501"/>
                                  </a:lnTo>
                                  <a:lnTo>
                                    <a:pt x="6277" y="5482"/>
                                  </a:lnTo>
                                  <a:lnTo>
                                    <a:pt x="6296" y="5461"/>
                                  </a:lnTo>
                                  <a:lnTo>
                                    <a:pt x="6316" y="5442"/>
                                  </a:lnTo>
                                  <a:lnTo>
                                    <a:pt x="6336" y="5422"/>
                                  </a:lnTo>
                                  <a:lnTo>
                                    <a:pt x="6356" y="5402"/>
                                  </a:lnTo>
                                  <a:lnTo>
                                    <a:pt x="6375" y="5382"/>
                                  </a:lnTo>
                                  <a:lnTo>
                                    <a:pt x="6395" y="5361"/>
                                  </a:lnTo>
                                  <a:lnTo>
                                    <a:pt x="6414" y="5341"/>
                                  </a:lnTo>
                                  <a:lnTo>
                                    <a:pt x="6433" y="5320"/>
                                  </a:lnTo>
                                  <a:lnTo>
                                    <a:pt x="6451" y="5299"/>
                                  </a:lnTo>
                                  <a:lnTo>
                                    <a:pt x="6470" y="5279"/>
                                  </a:lnTo>
                                  <a:lnTo>
                                    <a:pt x="6488" y="5258"/>
                                  </a:lnTo>
                                  <a:lnTo>
                                    <a:pt x="6506" y="5236"/>
                                  </a:lnTo>
                                  <a:lnTo>
                                    <a:pt x="6524" y="5215"/>
                                  </a:lnTo>
                                  <a:lnTo>
                                    <a:pt x="6542" y="5193"/>
                                  </a:lnTo>
                                  <a:lnTo>
                                    <a:pt x="6558" y="5174"/>
                                  </a:lnTo>
                                  <a:lnTo>
                                    <a:pt x="6581" y="5184"/>
                                  </a:lnTo>
                                  <a:lnTo>
                                    <a:pt x="6990" y="5370"/>
                                  </a:lnTo>
                                  <a:lnTo>
                                    <a:pt x="7261" y="4886"/>
                                  </a:lnTo>
                                  <a:lnTo>
                                    <a:pt x="6891" y="4719"/>
                                  </a:lnTo>
                                  <a:lnTo>
                                    <a:pt x="6864" y="4706"/>
                                  </a:lnTo>
                                  <a:lnTo>
                                    <a:pt x="6877" y="4682"/>
                                  </a:lnTo>
                                  <a:lnTo>
                                    <a:pt x="6892" y="4654"/>
                                  </a:lnTo>
                                  <a:lnTo>
                                    <a:pt x="6905" y="4625"/>
                                  </a:lnTo>
                                  <a:lnTo>
                                    <a:pt x="6919" y="4597"/>
                                  </a:lnTo>
                                  <a:lnTo>
                                    <a:pt x="6933" y="4568"/>
                                  </a:lnTo>
                                  <a:lnTo>
                                    <a:pt x="6945" y="4539"/>
                                  </a:lnTo>
                                  <a:lnTo>
                                    <a:pt x="6959" y="4510"/>
                                  </a:lnTo>
                                  <a:lnTo>
                                    <a:pt x="6971" y="4481"/>
                                  </a:lnTo>
                                  <a:lnTo>
                                    <a:pt x="6983" y="4451"/>
                                  </a:lnTo>
                                  <a:lnTo>
                                    <a:pt x="6995" y="4422"/>
                                  </a:lnTo>
                                  <a:lnTo>
                                    <a:pt x="7007" y="4393"/>
                                  </a:lnTo>
                                  <a:lnTo>
                                    <a:pt x="7017" y="4363"/>
                                  </a:lnTo>
                                  <a:lnTo>
                                    <a:pt x="7028" y="4334"/>
                                  </a:lnTo>
                                  <a:lnTo>
                                    <a:pt x="7038" y="4304"/>
                                  </a:lnTo>
                                  <a:lnTo>
                                    <a:pt x="7048" y="4274"/>
                                  </a:lnTo>
                                  <a:lnTo>
                                    <a:pt x="7058" y="4244"/>
                                  </a:lnTo>
                                  <a:lnTo>
                                    <a:pt x="7068" y="4214"/>
                                  </a:lnTo>
                                  <a:lnTo>
                                    <a:pt x="7076" y="4186"/>
                                  </a:lnTo>
                                  <a:lnTo>
                                    <a:pt x="7106" y="4194"/>
                                  </a:lnTo>
                                  <a:lnTo>
                                    <a:pt x="7516" y="4294"/>
                                  </a:lnTo>
                                  <a:lnTo>
                                    <a:pt x="7673" y="3771"/>
                                  </a:lnTo>
                                  <a:lnTo>
                                    <a:pt x="7203" y="3656"/>
                                  </a:lnTo>
                                  <a:lnTo>
                                    <a:pt x="7178" y="3650"/>
                                  </a:lnTo>
                                  <a:lnTo>
                                    <a:pt x="7180" y="3627"/>
                                  </a:lnTo>
                                  <a:lnTo>
                                    <a:pt x="7181" y="3600"/>
                                  </a:lnTo>
                                  <a:lnTo>
                                    <a:pt x="7184" y="3573"/>
                                  </a:lnTo>
                                  <a:lnTo>
                                    <a:pt x="7185" y="3547"/>
                                  </a:lnTo>
                                  <a:lnTo>
                                    <a:pt x="7186" y="3520"/>
                                  </a:lnTo>
                                  <a:lnTo>
                                    <a:pt x="7187" y="3493"/>
                                  </a:lnTo>
                                  <a:lnTo>
                                    <a:pt x="7188" y="3466"/>
                                  </a:lnTo>
                                  <a:lnTo>
                                    <a:pt x="7188" y="3439"/>
                                  </a:lnTo>
                                  <a:lnTo>
                                    <a:pt x="7188" y="3412"/>
                                  </a:lnTo>
                                  <a:lnTo>
                                    <a:pt x="7188" y="3383"/>
                                  </a:lnTo>
                                  <a:lnTo>
                                    <a:pt x="7188" y="3355"/>
                                  </a:lnTo>
                                  <a:lnTo>
                                    <a:pt x="7187" y="3327"/>
                                  </a:lnTo>
                                  <a:lnTo>
                                    <a:pt x="7186" y="3298"/>
                                  </a:lnTo>
                                  <a:lnTo>
                                    <a:pt x="7185" y="3270"/>
                                  </a:lnTo>
                                  <a:lnTo>
                                    <a:pt x="7182" y="3242"/>
                                  </a:lnTo>
                                  <a:lnTo>
                                    <a:pt x="7181" y="3213"/>
                                  </a:lnTo>
                                  <a:lnTo>
                                    <a:pt x="7179" y="3183"/>
                                  </a:lnTo>
                                  <a:lnTo>
                                    <a:pt x="7177" y="3156"/>
                                  </a:lnTo>
                                  <a:lnTo>
                                    <a:pt x="7207" y="3153"/>
                                  </a:lnTo>
                                  <a:lnTo>
                                    <a:pt x="7657" y="3112"/>
                                  </a:lnTo>
                                  <a:lnTo>
                                    <a:pt x="7596" y="2573"/>
                                  </a:lnTo>
                                  <a:lnTo>
                                    <a:pt x="7097" y="2619"/>
                                  </a:lnTo>
                                  <a:lnTo>
                                    <a:pt x="7072" y="2621"/>
                                  </a:lnTo>
                                  <a:lnTo>
                                    <a:pt x="7065" y="2599"/>
                                  </a:lnTo>
                                  <a:lnTo>
                                    <a:pt x="7056" y="2572"/>
                                  </a:lnTo>
                                  <a:lnTo>
                                    <a:pt x="7047" y="2546"/>
                                  </a:lnTo>
                                  <a:lnTo>
                                    <a:pt x="7038" y="2520"/>
                                  </a:lnTo>
                                  <a:lnTo>
                                    <a:pt x="7029" y="2493"/>
                                  </a:lnTo>
                                  <a:lnTo>
                                    <a:pt x="7020" y="2467"/>
                                  </a:lnTo>
                                  <a:lnTo>
                                    <a:pt x="7010" y="2440"/>
                                  </a:lnTo>
                                  <a:lnTo>
                                    <a:pt x="7000" y="2414"/>
                                  </a:lnTo>
                                  <a:lnTo>
                                    <a:pt x="6990" y="2387"/>
                                  </a:lnTo>
                                  <a:lnTo>
                                    <a:pt x="6979" y="2361"/>
                                  </a:lnTo>
                                  <a:lnTo>
                                    <a:pt x="6968" y="2335"/>
                                  </a:lnTo>
                                  <a:lnTo>
                                    <a:pt x="6957" y="2309"/>
                                  </a:lnTo>
                                  <a:lnTo>
                                    <a:pt x="6945" y="2283"/>
                                  </a:lnTo>
                                  <a:lnTo>
                                    <a:pt x="6933" y="2258"/>
                                  </a:lnTo>
                                  <a:lnTo>
                                    <a:pt x="6922" y="2232"/>
                                  </a:lnTo>
                                  <a:lnTo>
                                    <a:pt x="6910" y="2207"/>
                                  </a:lnTo>
                                  <a:lnTo>
                                    <a:pt x="6897" y="2181"/>
                                  </a:lnTo>
                                  <a:lnTo>
                                    <a:pt x="6885" y="2157"/>
                                  </a:lnTo>
                                  <a:lnTo>
                                    <a:pt x="6912" y="2145"/>
                                  </a:lnTo>
                                  <a:lnTo>
                                    <a:pt x="7272" y="1986"/>
                                  </a:lnTo>
                                  <a:lnTo>
                                    <a:pt x="7004" y="1500"/>
                                  </a:lnTo>
                                  <a:lnTo>
                                    <a:pt x="6610" y="1675"/>
                                  </a:lnTo>
                                  <a:lnTo>
                                    <a:pt x="6586" y="1685"/>
                                  </a:lnTo>
                                  <a:lnTo>
                                    <a:pt x="6571" y="1666"/>
                                  </a:lnTo>
                                  <a:lnTo>
                                    <a:pt x="6552" y="1643"/>
                                  </a:lnTo>
                                  <a:lnTo>
                                    <a:pt x="6534" y="1621"/>
                                  </a:lnTo>
                                  <a:lnTo>
                                    <a:pt x="6515" y="1598"/>
                                  </a:lnTo>
                                  <a:lnTo>
                                    <a:pt x="6497" y="1576"/>
                                  </a:lnTo>
                                  <a:lnTo>
                                    <a:pt x="6478" y="1554"/>
                                  </a:lnTo>
                                  <a:lnTo>
                                    <a:pt x="6459" y="1532"/>
                                  </a:lnTo>
                                  <a:lnTo>
                                    <a:pt x="6439" y="1511"/>
                                  </a:lnTo>
                                  <a:lnTo>
                                    <a:pt x="6420" y="1489"/>
                                  </a:lnTo>
                                  <a:lnTo>
                                    <a:pt x="6400" y="1468"/>
                                  </a:lnTo>
                                  <a:lnTo>
                                    <a:pt x="6380" y="1446"/>
                                  </a:lnTo>
                                  <a:lnTo>
                                    <a:pt x="6360" y="1425"/>
                                  </a:lnTo>
                                  <a:lnTo>
                                    <a:pt x="6340" y="1404"/>
                                  </a:lnTo>
                                  <a:lnTo>
                                    <a:pt x="6319" y="1384"/>
                                  </a:lnTo>
                                  <a:lnTo>
                                    <a:pt x="6298" y="1363"/>
                                  </a:lnTo>
                                  <a:lnTo>
                                    <a:pt x="6277" y="1343"/>
                                  </a:lnTo>
                                  <a:lnTo>
                                    <a:pt x="6256" y="1322"/>
                                  </a:lnTo>
                                  <a:lnTo>
                                    <a:pt x="6236" y="1304"/>
                                  </a:lnTo>
                                  <a:lnTo>
                                    <a:pt x="6256" y="1285"/>
                                  </a:lnTo>
                                  <a:lnTo>
                                    <a:pt x="6531" y="1012"/>
                                  </a:lnTo>
                                  <a:lnTo>
                                    <a:pt x="6085" y="648"/>
                                  </a:lnTo>
                                  <a:lnTo>
                                    <a:pt x="5799" y="931"/>
                                  </a:lnTo>
                                  <a:lnTo>
                                    <a:pt x="5780" y="950"/>
                                  </a:lnTo>
                                  <a:lnTo>
                                    <a:pt x="5757" y="935"/>
                                  </a:lnTo>
                                  <a:lnTo>
                                    <a:pt x="5728" y="917"/>
                                  </a:lnTo>
                                  <a:lnTo>
                                    <a:pt x="5699" y="899"/>
                                  </a:lnTo>
                                  <a:lnTo>
                                    <a:pt x="5669" y="881"/>
                                  </a:lnTo>
                                  <a:lnTo>
                                    <a:pt x="5640" y="864"/>
                                  </a:lnTo>
                                  <a:lnTo>
                                    <a:pt x="5610" y="847"/>
                                  </a:lnTo>
                                  <a:lnTo>
                                    <a:pt x="5579" y="830"/>
                                  </a:lnTo>
                                  <a:lnTo>
                                    <a:pt x="5550" y="813"/>
                                  </a:lnTo>
                                  <a:lnTo>
                                    <a:pt x="5520" y="797"/>
                                  </a:lnTo>
                                  <a:lnTo>
                                    <a:pt x="5489" y="781"/>
                                  </a:lnTo>
                                  <a:lnTo>
                                    <a:pt x="5459" y="766"/>
                                  </a:lnTo>
                                  <a:lnTo>
                                    <a:pt x="5427" y="750"/>
                                  </a:lnTo>
                                  <a:lnTo>
                                    <a:pt x="5397" y="735"/>
                                  </a:lnTo>
                                  <a:lnTo>
                                    <a:pt x="5366" y="721"/>
                                  </a:lnTo>
                                  <a:lnTo>
                                    <a:pt x="5334" y="706"/>
                                  </a:lnTo>
                                  <a:lnTo>
                                    <a:pt x="5302" y="691"/>
                                  </a:lnTo>
                                  <a:lnTo>
                                    <a:pt x="5271" y="677"/>
                                  </a:lnTo>
                                  <a:lnTo>
                                    <a:pt x="5242" y="665"/>
                                  </a:lnTo>
                                  <a:lnTo>
                                    <a:pt x="5256" y="639"/>
                                  </a:lnTo>
                                  <a:lnTo>
                                    <a:pt x="5440" y="324"/>
                                  </a:lnTo>
                                  <a:lnTo>
                                    <a:pt x="4904" y="75"/>
                                  </a:lnTo>
                                  <a:lnTo>
                                    <a:pt x="4682" y="459"/>
                                  </a:lnTo>
                                  <a:lnTo>
                                    <a:pt x="4671" y="479"/>
                                  </a:lnTo>
                                  <a:lnTo>
                                    <a:pt x="4647" y="473"/>
                                  </a:lnTo>
                                  <a:lnTo>
                                    <a:pt x="4596" y="462"/>
                                  </a:lnTo>
                                  <a:lnTo>
                                    <a:pt x="4545" y="452"/>
                                  </a:lnTo>
                                  <a:lnTo>
                                    <a:pt x="4494" y="441"/>
                                  </a:lnTo>
                                  <a:lnTo>
                                    <a:pt x="4443" y="432"/>
                                  </a:lnTo>
                                  <a:lnTo>
                                    <a:pt x="4390" y="423"/>
                                  </a:lnTo>
                                  <a:lnTo>
                                    <a:pt x="4339" y="416"/>
                                  </a:lnTo>
                                  <a:lnTo>
                                    <a:pt x="4286" y="409"/>
                                  </a:lnTo>
                                  <a:lnTo>
                                    <a:pt x="4234" y="402"/>
                                  </a:lnTo>
                                  <a:close/>
                                  <a:moveTo>
                                    <a:pt x="5906" y="1531"/>
                                  </a:moveTo>
                                  <a:lnTo>
                                    <a:pt x="5854" y="1486"/>
                                  </a:lnTo>
                                  <a:lnTo>
                                    <a:pt x="5801" y="1440"/>
                                  </a:lnTo>
                                  <a:lnTo>
                                    <a:pt x="5747" y="1397"/>
                                  </a:lnTo>
                                  <a:lnTo>
                                    <a:pt x="5691" y="1355"/>
                                  </a:lnTo>
                                  <a:lnTo>
                                    <a:pt x="5634" y="1315"/>
                                  </a:lnTo>
                                  <a:lnTo>
                                    <a:pt x="5577" y="1275"/>
                                  </a:lnTo>
                                  <a:lnTo>
                                    <a:pt x="5518" y="1237"/>
                                  </a:lnTo>
                                  <a:lnTo>
                                    <a:pt x="5458" y="1200"/>
                                  </a:lnTo>
                                  <a:lnTo>
                                    <a:pt x="5397" y="1163"/>
                                  </a:lnTo>
                                  <a:lnTo>
                                    <a:pt x="5335" y="1129"/>
                                  </a:lnTo>
                                  <a:lnTo>
                                    <a:pt x="5272" y="1096"/>
                                  </a:lnTo>
                                  <a:lnTo>
                                    <a:pt x="5208" y="1064"/>
                                  </a:lnTo>
                                  <a:lnTo>
                                    <a:pt x="5144" y="1034"/>
                                  </a:lnTo>
                                  <a:lnTo>
                                    <a:pt x="5078" y="1005"/>
                                  </a:lnTo>
                                  <a:lnTo>
                                    <a:pt x="5010" y="978"/>
                                  </a:lnTo>
                                  <a:lnTo>
                                    <a:pt x="4943" y="952"/>
                                  </a:lnTo>
                                  <a:lnTo>
                                    <a:pt x="4877" y="927"/>
                                  </a:lnTo>
                                  <a:lnTo>
                                    <a:pt x="4810" y="905"/>
                                  </a:lnTo>
                                  <a:lnTo>
                                    <a:pt x="4743" y="884"/>
                                  </a:lnTo>
                                  <a:lnTo>
                                    <a:pt x="4675" y="865"/>
                                  </a:lnTo>
                                  <a:lnTo>
                                    <a:pt x="4607" y="847"/>
                                  </a:lnTo>
                                  <a:lnTo>
                                    <a:pt x="4538" y="830"/>
                                  </a:lnTo>
                                  <a:lnTo>
                                    <a:pt x="4467" y="815"/>
                                  </a:lnTo>
                                  <a:lnTo>
                                    <a:pt x="4397" y="802"/>
                                  </a:lnTo>
                                  <a:lnTo>
                                    <a:pt x="4325" y="790"/>
                                  </a:lnTo>
                                  <a:lnTo>
                                    <a:pt x="4254" y="779"/>
                                  </a:lnTo>
                                  <a:lnTo>
                                    <a:pt x="4181" y="770"/>
                                  </a:lnTo>
                                  <a:lnTo>
                                    <a:pt x="4108" y="763"/>
                                  </a:lnTo>
                                  <a:lnTo>
                                    <a:pt x="4035" y="757"/>
                                  </a:lnTo>
                                  <a:lnTo>
                                    <a:pt x="3961" y="753"/>
                                  </a:lnTo>
                                  <a:lnTo>
                                    <a:pt x="3887" y="750"/>
                                  </a:lnTo>
                                  <a:lnTo>
                                    <a:pt x="3812" y="749"/>
                                  </a:lnTo>
                                  <a:lnTo>
                                    <a:pt x="3737" y="750"/>
                                  </a:lnTo>
                                  <a:lnTo>
                                    <a:pt x="3662" y="753"/>
                                  </a:lnTo>
                                  <a:lnTo>
                                    <a:pt x="3589" y="757"/>
                                  </a:lnTo>
                                  <a:lnTo>
                                    <a:pt x="3515" y="763"/>
                                  </a:lnTo>
                                  <a:lnTo>
                                    <a:pt x="3442" y="770"/>
                                  </a:lnTo>
                                  <a:lnTo>
                                    <a:pt x="3370" y="779"/>
                                  </a:lnTo>
                                  <a:lnTo>
                                    <a:pt x="3298" y="790"/>
                                  </a:lnTo>
                                  <a:lnTo>
                                    <a:pt x="3226" y="802"/>
                                  </a:lnTo>
                                  <a:lnTo>
                                    <a:pt x="3156" y="815"/>
                                  </a:lnTo>
                                  <a:lnTo>
                                    <a:pt x="3086" y="830"/>
                                  </a:lnTo>
                                  <a:lnTo>
                                    <a:pt x="3016" y="847"/>
                                  </a:lnTo>
                                  <a:lnTo>
                                    <a:pt x="2948" y="865"/>
                                  </a:lnTo>
                                  <a:lnTo>
                                    <a:pt x="2880" y="884"/>
                                  </a:lnTo>
                                  <a:lnTo>
                                    <a:pt x="2813" y="905"/>
                                  </a:lnTo>
                                  <a:lnTo>
                                    <a:pt x="2746" y="927"/>
                                  </a:lnTo>
                                  <a:lnTo>
                                    <a:pt x="2681" y="952"/>
                                  </a:lnTo>
                                  <a:lnTo>
                                    <a:pt x="2613" y="978"/>
                                  </a:lnTo>
                                  <a:lnTo>
                                    <a:pt x="2546" y="1005"/>
                                  </a:lnTo>
                                  <a:lnTo>
                                    <a:pt x="2480" y="1034"/>
                                  </a:lnTo>
                                  <a:lnTo>
                                    <a:pt x="2415" y="1064"/>
                                  </a:lnTo>
                                  <a:lnTo>
                                    <a:pt x="2351" y="1096"/>
                                  </a:lnTo>
                                  <a:lnTo>
                                    <a:pt x="2289" y="1129"/>
                                  </a:lnTo>
                                  <a:lnTo>
                                    <a:pt x="2226" y="1163"/>
                                  </a:lnTo>
                                  <a:lnTo>
                                    <a:pt x="2166" y="1200"/>
                                  </a:lnTo>
                                  <a:lnTo>
                                    <a:pt x="2105" y="1237"/>
                                  </a:lnTo>
                                  <a:lnTo>
                                    <a:pt x="2047" y="1275"/>
                                  </a:lnTo>
                                  <a:lnTo>
                                    <a:pt x="1989" y="1315"/>
                                  </a:lnTo>
                                  <a:lnTo>
                                    <a:pt x="1932" y="1355"/>
                                  </a:lnTo>
                                  <a:lnTo>
                                    <a:pt x="1877" y="1397"/>
                                  </a:lnTo>
                                  <a:lnTo>
                                    <a:pt x="1822" y="1440"/>
                                  </a:lnTo>
                                  <a:lnTo>
                                    <a:pt x="1769" y="1486"/>
                                  </a:lnTo>
                                  <a:lnTo>
                                    <a:pt x="1717" y="1531"/>
                                  </a:lnTo>
                                  <a:lnTo>
                                    <a:pt x="1667" y="1577"/>
                                  </a:lnTo>
                                  <a:lnTo>
                                    <a:pt x="1617" y="1625"/>
                                  </a:lnTo>
                                  <a:lnTo>
                                    <a:pt x="1569" y="1674"/>
                                  </a:lnTo>
                                  <a:lnTo>
                                    <a:pt x="1523" y="1724"/>
                                  </a:lnTo>
                                  <a:lnTo>
                                    <a:pt x="1477" y="1775"/>
                                  </a:lnTo>
                                  <a:lnTo>
                                    <a:pt x="1432" y="1827"/>
                                  </a:lnTo>
                                  <a:lnTo>
                                    <a:pt x="1390" y="1879"/>
                                  </a:lnTo>
                                  <a:lnTo>
                                    <a:pt x="1349" y="1933"/>
                                  </a:lnTo>
                                  <a:lnTo>
                                    <a:pt x="1308" y="1988"/>
                                  </a:lnTo>
                                  <a:lnTo>
                                    <a:pt x="1270" y="2044"/>
                                  </a:lnTo>
                                  <a:lnTo>
                                    <a:pt x="1233" y="2100"/>
                                  </a:lnTo>
                                  <a:lnTo>
                                    <a:pt x="1199" y="2157"/>
                                  </a:lnTo>
                                  <a:lnTo>
                                    <a:pt x="1164" y="2217"/>
                                  </a:lnTo>
                                  <a:lnTo>
                                    <a:pt x="1132" y="2275"/>
                                  </a:lnTo>
                                  <a:lnTo>
                                    <a:pt x="1101" y="2335"/>
                                  </a:lnTo>
                                  <a:lnTo>
                                    <a:pt x="1072" y="2395"/>
                                  </a:lnTo>
                                  <a:lnTo>
                                    <a:pt x="1046" y="2455"/>
                                  </a:lnTo>
                                  <a:lnTo>
                                    <a:pt x="1021" y="2515"/>
                                  </a:lnTo>
                                  <a:lnTo>
                                    <a:pt x="998" y="2575"/>
                                  </a:lnTo>
                                  <a:lnTo>
                                    <a:pt x="976" y="2636"/>
                                  </a:lnTo>
                                  <a:lnTo>
                                    <a:pt x="956" y="2697"/>
                                  </a:lnTo>
                                  <a:lnTo>
                                    <a:pt x="937" y="2760"/>
                                  </a:lnTo>
                                  <a:lnTo>
                                    <a:pt x="920" y="2823"/>
                                  </a:lnTo>
                                  <a:lnTo>
                                    <a:pt x="906" y="2886"/>
                                  </a:lnTo>
                                  <a:lnTo>
                                    <a:pt x="892" y="2950"/>
                                  </a:lnTo>
                                  <a:lnTo>
                                    <a:pt x="880" y="3015"/>
                                  </a:lnTo>
                                  <a:lnTo>
                                    <a:pt x="870" y="3080"/>
                                  </a:lnTo>
                                  <a:lnTo>
                                    <a:pt x="862" y="3145"/>
                                  </a:lnTo>
                                  <a:lnTo>
                                    <a:pt x="856" y="3212"/>
                                  </a:lnTo>
                                  <a:lnTo>
                                    <a:pt x="851" y="3278"/>
                                  </a:lnTo>
                                  <a:lnTo>
                                    <a:pt x="849" y="3345"/>
                                  </a:lnTo>
                                  <a:lnTo>
                                    <a:pt x="848" y="3412"/>
                                  </a:lnTo>
                                  <a:lnTo>
                                    <a:pt x="849" y="3480"/>
                                  </a:lnTo>
                                  <a:lnTo>
                                    <a:pt x="851" y="3546"/>
                                  </a:lnTo>
                                  <a:lnTo>
                                    <a:pt x="856" y="3612"/>
                                  </a:lnTo>
                                  <a:lnTo>
                                    <a:pt x="862" y="3678"/>
                                  </a:lnTo>
                                  <a:lnTo>
                                    <a:pt x="870" y="3744"/>
                                  </a:lnTo>
                                  <a:lnTo>
                                    <a:pt x="880" y="3809"/>
                                  </a:lnTo>
                                  <a:lnTo>
                                    <a:pt x="892" y="3873"/>
                                  </a:lnTo>
                                  <a:lnTo>
                                    <a:pt x="906" y="3937"/>
                                  </a:lnTo>
                                  <a:lnTo>
                                    <a:pt x="920" y="4001"/>
                                  </a:lnTo>
                                  <a:lnTo>
                                    <a:pt x="937" y="4064"/>
                                  </a:lnTo>
                                  <a:lnTo>
                                    <a:pt x="956" y="4126"/>
                                  </a:lnTo>
                                  <a:lnTo>
                                    <a:pt x="976" y="4187"/>
                                  </a:lnTo>
                                  <a:lnTo>
                                    <a:pt x="998" y="4249"/>
                                  </a:lnTo>
                                  <a:lnTo>
                                    <a:pt x="1021" y="4309"/>
                                  </a:lnTo>
                                  <a:lnTo>
                                    <a:pt x="1046" y="4369"/>
                                  </a:lnTo>
                                  <a:lnTo>
                                    <a:pt x="1072" y="4428"/>
                                  </a:lnTo>
                                  <a:lnTo>
                                    <a:pt x="1101" y="4489"/>
                                  </a:lnTo>
                                  <a:lnTo>
                                    <a:pt x="1132" y="4549"/>
                                  </a:lnTo>
                                  <a:lnTo>
                                    <a:pt x="1164" y="4608"/>
                                  </a:lnTo>
                                  <a:lnTo>
                                    <a:pt x="1199" y="4666"/>
                                  </a:lnTo>
                                  <a:lnTo>
                                    <a:pt x="1233" y="4724"/>
                                  </a:lnTo>
                                  <a:lnTo>
                                    <a:pt x="1270" y="4780"/>
                                  </a:lnTo>
                                  <a:lnTo>
                                    <a:pt x="1308" y="4836"/>
                                  </a:lnTo>
                                  <a:lnTo>
                                    <a:pt x="1349" y="4890"/>
                                  </a:lnTo>
                                  <a:lnTo>
                                    <a:pt x="1390" y="4944"/>
                                  </a:lnTo>
                                  <a:lnTo>
                                    <a:pt x="1432" y="4998"/>
                                  </a:lnTo>
                                  <a:lnTo>
                                    <a:pt x="1477" y="5049"/>
                                  </a:lnTo>
                                  <a:lnTo>
                                    <a:pt x="1523" y="5100"/>
                                  </a:lnTo>
                                  <a:lnTo>
                                    <a:pt x="1569" y="5150"/>
                                  </a:lnTo>
                                  <a:lnTo>
                                    <a:pt x="1617" y="5198"/>
                                  </a:lnTo>
                                  <a:lnTo>
                                    <a:pt x="1667" y="5247"/>
                                  </a:lnTo>
                                  <a:lnTo>
                                    <a:pt x="1717" y="5293"/>
                                  </a:lnTo>
                                  <a:lnTo>
                                    <a:pt x="1769" y="5339"/>
                                  </a:lnTo>
                                  <a:lnTo>
                                    <a:pt x="1822" y="5383"/>
                                  </a:lnTo>
                                  <a:lnTo>
                                    <a:pt x="1877" y="5426"/>
                                  </a:lnTo>
                                  <a:lnTo>
                                    <a:pt x="1932" y="5469"/>
                                  </a:lnTo>
                                  <a:lnTo>
                                    <a:pt x="1989" y="5510"/>
                                  </a:lnTo>
                                  <a:lnTo>
                                    <a:pt x="2047" y="5549"/>
                                  </a:lnTo>
                                  <a:lnTo>
                                    <a:pt x="2105" y="5587"/>
                                  </a:lnTo>
                                  <a:lnTo>
                                    <a:pt x="2166" y="5624"/>
                                  </a:lnTo>
                                  <a:lnTo>
                                    <a:pt x="2226" y="5660"/>
                                  </a:lnTo>
                                  <a:lnTo>
                                    <a:pt x="2289" y="5694"/>
                                  </a:lnTo>
                                  <a:lnTo>
                                    <a:pt x="2351" y="5728"/>
                                  </a:lnTo>
                                  <a:lnTo>
                                    <a:pt x="2415" y="5760"/>
                                  </a:lnTo>
                                  <a:lnTo>
                                    <a:pt x="2480" y="5790"/>
                                  </a:lnTo>
                                  <a:lnTo>
                                    <a:pt x="2546" y="5819"/>
                                  </a:lnTo>
                                  <a:lnTo>
                                    <a:pt x="2613" y="5847"/>
                                  </a:lnTo>
                                  <a:lnTo>
                                    <a:pt x="2681" y="5872"/>
                                  </a:lnTo>
                                  <a:lnTo>
                                    <a:pt x="2746" y="5896"/>
                                  </a:lnTo>
                                  <a:lnTo>
                                    <a:pt x="2813" y="5918"/>
                                  </a:lnTo>
                                  <a:lnTo>
                                    <a:pt x="2880" y="5939"/>
                                  </a:lnTo>
                                  <a:lnTo>
                                    <a:pt x="2948" y="5959"/>
                                  </a:lnTo>
                                  <a:lnTo>
                                    <a:pt x="3016" y="5978"/>
                                  </a:lnTo>
                                  <a:lnTo>
                                    <a:pt x="3086" y="5994"/>
                                  </a:lnTo>
                                  <a:lnTo>
                                    <a:pt x="3156" y="6009"/>
                                  </a:lnTo>
                                  <a:lnTo>
                                    <a:pt x="3226" y="6023"/>
                                  </a:lnTo>
                                  <a:lnTo>
                                    <a:pt x="3298" y="6035"/>
                                  </a:lnTo>
                                  <a:lnTo>
                                    <a:pt x="3370" y="6045"/>
                                  </a:lnTo>
                                  <a:lnTo>
                                    <a:pt x="3442" y="6054"/>
                                  </a:lnTo>
                                  <a:lnTo>
                                    <a:pt x="3515" y="6061"/>
                                  </a:lnTo>
                                  <a:lnTo>
                                    <a:pt x="3589" y="6067"/>
                                  </a:lnTo>
                                  <a:lnTo>
                                    <a:pt x="3662" y="6071"/>
                                  </a:lnTo>
                                  <a:lnTo>
                                    <a:pt x="3737" y="6074"/>
                                  </a:lnTo>
                                  <a:lnTo>
                                    <a:pt x="3812" y="6075"/>
                                  </a:lnTo>
                                  <a:lnTo>
                                    <a:pt x="3887" y="6074"/>
                                  </a:lnTo>
                                  <a:lnTo>
                                    <a:pt x="3961" y="6071"/>
                                  </a:lnTo>
                                  <a:lnTo>
                                    <a:pt x="4035" y="6067"/>
                                  </a:lnTo>
                                  <a:lnTo>
                                    <a:pt x="4108" y="6061"/>
                                  </a:lnTo>
                                  <a:lnTo>
                                    <a:pt x="4181" y="6054"/>
                                  </a:lnTo>
                                  <a:lnTo>
                                    <a:pt x="4254" y="6045"/>
                                  </a:lnTo>
                                  <a:lnTo>
                                    <a:pt x="4325" y="6035"/>
                                  </a:lnTo>
                                  <a:lnTo>
                                    <a:pt x="4397" y="6023"/>
                                  </a:lnTo>
                                  <a:lnTo>
                                    <a:pt x="4467" y="6009"/>
                                  </a:lnTo>
                                  <a:lnTo>
                                    <a:pt x="4538" y="5994"/>
                                  </a:lnTo>
                                  <a:lnTo>
                                    <a:pt x="4607" y="5978"/>
                                  </a:lnTo>
                                  <a:lnTo>
                                    <a:pt x="4675" y="5959"/>
                                  </a:lnTo>
                                  <a:lnTo>
                                    <a:pt x="4743" y="5939"/>
                                  </a:lnTo>
                                  <a:lnTo>
                                    <a:pt x="4810" y="5918"/>
                                  </a:lnTo>
                                  <a:lnTo>
                                    <a:pt x="4877" y="5896"/>
                                  </a:lnTo>
                                  <a:lnTo>
                                    <a:pt x="4943" y="5872"/>
                                  </a:lnTo>
                                  <a:lnTo>
                                    <a:pt x="5010" y="5847"/>
                                  </a:lnTo>
                                  <a:lnTo>
                                    <a:pt x="5078" y="5819"/>
                                  </a:lnTo>
                                  <a:lnTo>
                                    <a:pt x="5144" y="5790"/>
                                  </a:lnTo>
                                  <a:lnTo>
                                    <a:pt x="5208" y="5760"/>
                                  </a:lnTo>
                                  <a:lnTo>
                                    <a:pt x="5272" y="5728"/>
                                  </a:lnTo>
                                  <a:lnTo>
                                    <a:pt x="5335" y="5694"/>
                                  </a:lnTo>
                                  <a:lnTo>
                                    <a:pt x="5397" y="5660"/>
                                  </a:lnTo>
                                  <a:lnTo>
                                    <a:pt x="5458" y="5624"/>
                                  </a:lnTo>
                                  <a:lnTo>
                                    <a:pt x="5518" y="5587"/>
                                  </a:lnTo>
                                  <a:lnTo>
                                    <a:pt x="5577" y="5549"/>
                                  </a:lnTo>
                                  <a:lnTo>
                                    <a:pt x="5634" y="5510"/>
                                  </a:lnTo>
                                  <a:lnTo>
                                    <a:pt x="5691" y="5469"/>
                                  </a:lnTo>
                                  <a:lnTo>
                                    <a:pt x="5747" y="5426"/>
                                  </a:lnTo>
                                  <a:lnTo>
                                    <a:pt x="5801" y="5383"/>
                                  </a:lnTo>
                                  <a:lnTo>
                                    <a:pt x="5854" y="5339"/>
                                  </a:lnTo>
                                  <a:lnTo>
                                    <a:pt x="5906" y="5293"/>
                                  </a:lnTo>
                                  <a:lnTo>
                                    <a:pt x="5957" y="5247"/>
                                  </a:lnTo>
                                  <a:lnTo>
                                    <a:pt x="6006" y="5198"/>
                                  </a:lnTo>
                                  <a:lnTo>
                                    <a:pt x="6055" y="5150"/>
                                  </a:lnTo>
                                  <a:lnTo>
                                    <a:pt x="6101" y="5100"/>
                                  </a:lnTo>
                                  <a:lnTo>
                                    <a:pt x="6146" y="5049"/>
                                  </a:lnTo>
                                  <a:lnTo>
                                    <a:pt x="6191" y="4998"/>
                                  </a:lnTo>
                                  <a:lnTo>
                                    <a:pt x="6233" y="4944"/>
                                  </a:lnTo>
                                  <a:lnTo>
                                    <a:pt x="6275" y="4890"/>
                                  </a:lnTo>
                                  <a:lnTo>
                                    <a:pt x="6315" y="4836"/>
                                  </a:lnTo>
                                  <a:lnTo>
                                    <a:pt x="6353" y="4780"/>
                                  </a:lnTo>
                                  <a:lnTo>
                                    <a:pt x="6390" y="4724"/>
                                  </a:lnTo>
                                  <a:lnTo>
                                    <a:pt x="6426" y="4666"/>
                                  </a:lnTo>
                                  <a:lnTo>
                                    <a:pt x="6459" y="4608"/>
                                  </a:lnTo>
                                  <a:lnTo>
                                    <a:pt x="6492" y="4549"/>
                                  </a:lnTo>
                                  <a:lnTo>
                                    <a:pt x="6522" y="4489"/>
                                  </a:lnTo>
                                  <a:lnTo>
                                    <a:pt x="6551" y="4428"/>
                                  </a:lnTo>
                                  <a:lnTo>
                                    <a:pt x="6578" y="4369"/>
                                  </a:lnTo>
                                  <a:lnTo>
                                    <a:pt x="6602" y="4309"/>
                                  </a:lnTo>
                                  <a:lnTo>
                                    <a:pt x="6626" y="4249"/>
                                  </a:lnTo>
                                  <a:lnTo>
                                    <a:pt x="6647" y="4187"/>
                                  </a:lnTo>
                                  <a:lnTo>
                                    <a:pt x="6667" y="4126"/>
                                  </a:lnTo>
                                  <a:lnTo>
                                    <a:pt x="6686" y="4064"/>
                                  </a:lnTo>
                                  <a:lnTo>
                                    <a:pt x="6703" y="4001"/>
                                  </a:lnTo>
                                  <a:lnTo>
                                    <a:pt x="6719" y="3937"/>
                                  </a:lnTo>
                                  <a:lnTo>
                                    <a:pt x="6732" y="3873"/>
                                  </a:lnTo>
                                  <a:lnTo>
                                    <a:pt x="6743" y="3809"/>
                                  </a:lnTo>
                                  <a:lnTo>
                                    <a:pt x="6753" y="3744"/>
                                  </a:lnTo>
                                  <a:lnTo>
                                    <a:pt x="6761" y="3678"/>
                                  </a:lnTo>
                                  <a:lnTo>
                                    <a:pt x="6768" y="3612"/>
                                  </a:lnTo>
                                  <a:lnTo>
                                    <a:pt x="6772" y="3546"/>
                                  </a:lnTo>
                                  <a:lnTo>
                                    <a:pt x="6776" y="3480"/>
                                  </a:lnTo>
                                  <a:lnTo>
                                    <a:pt x="6777" y="3412"/>
                                  </a:lnTo>
                                  <a:lnTo>
                                    <a:pt x="6776" y="3345"/>
                                  </a:lnTo>
                                  <a:lnTo>
                                    <a:pt x="6772" y="3278"/>
                                  </a:lnTo>
                                  <a:lnTo>
                                    <a:pt x="6768" y="3212"/>
                                  </a:lnTo>
                                  <a:lnTo>
                                    <a:pt x="6761" y="3145"/>
                                  </a:lnTo>
                                  <a:lnTo>
                                    <a:pt x="6753" y="3080"/>
                                  </a:lnTo>
                                  <a:lnTo>
                                    <a:pt x="6743" y="3015"/>
                                  </a:lnTo>
                                  <a:lnTo>
                                    <a:pt x="6732" y="2950"/>
                                  </a:lnTo>
                                  <a:lnTo>
                                    <a:pt x="6719" y="2886"/>
                                  </a:lnTo>
                                  <a:lnTo>
                                    <a:pt x="6703" y="2823"/>
                                  </a:lnTo>
                                  <a:lnTo>
                                    <a:pt x="6686" y="2760"/>
                                  </a:lnTo>
                                  <a:lnTo>
                                    <a:pt x="6667" y="2697"/>
                                  </a:lnTo>
                                  <a:lnTo>
                                    <a:pt x="6647" y="2636"/>
                                  </a:lnTo>
                                  <a:lnTo>
                                    <a:pt x="6626" y="2575"/>
                                  </a:lnTo>
                                  <a:lnTo>
                                    <a:pt x="6602" y="2515"/>
                                  </a:lnTo>
                                  <a:lnTo>
                                    <a:pt x="6578" y="2455"/>
                                  </a:lnTo>
                                  <a:lnTo>
                                    <a:pt x="6551" y="2395"/>
                                  </a:lnTo>
                                  <a:lnTo>
                                    <a:pt x="6522" y="2335"/>
                                  </a:lnTo>
                                  <a:lnTo>
                                    <a:pt x="6492" y="2275"/>
                                  </a:lnTo>
                                  <a:lnTo>
                                    <a:pt x="6459" y="2217"/>
                                  </a:lnTo>
                                  <a:lnTo>
                                    <a:pt x="6426" y="2157"/>
                                  </a:lnTo>
                                  <a:lnTo>
                                    <a:pt x="6390" y="2100"/>
                                  </a:lnTo>
                                  <a:lnTo>
                                    <a:pt x="6353" y="2044"/>
                                  </a:lnTo>
                                  <a:lnTo>
                                    <a:pt x="6315" y="1988"/>
                                  </a:lnTo>
                                  <a:lnTo>
                                    <a:pt x="6275" y="1933"/>
                                  </a:lnTo>
                                  <a:lnTo>
                                    <a:pt x="6233" y="1879"/>
                                  </a:lnTo>
                                  <a:lnTo>
                                    <a:pt x="6191" y="1827"/>
                                  </a:lnTo>
                                  <a:lnTo>
                                    <a:pt x="6146" y="1775"/>
                                  </a:lnTo>
                                  <a:lnTo>
                                    <a:pt x="6101" y="1724"/>
                                  </a:lnTo>
                                  <a:lnTo>
                                    <a:pt x="6055" y="1674"/>
                                  </a:lnTo>
                                  <a:lnTo>
                                    <a:pt x="6006" y="1625"/>
                                  </a:lnTo>
                                  <a:lnTo>
                                    <a:pt x="5957" y="1577"/>
                                  </a:lnTo>
                                  <a:lnTo>
                                    <a:pt x="5906" y="1531"/>
                                  </a:lnTo>
                                  <a:close/>
                                  <a:moveTo>
                                    <a:pt x="4967" y="899"/>
                                  </a:moveTo>
                                  <a:lnTo>
                                    <a:pt x="5036" y="926"/>
                                  </a:lnTo>
                                  <a:lnTo>
                                    <a:pt x="5104" y="955"/>
                                  </a:lnTo>
                                  <a:lnTo>
                                    <a:pt x="5171" y="985"/>
                                  </a:lnTo>
                                  <a:lnTo>
                                    <a:pt x="5237" y="1015"/>
                                  </a:lnTo>
                                  <a:lnTo>
                                    <a:pt x="5302" y="1048"/>
                                  </a:lnTo>
                                  <a:lnTo>
                                    <a:pt x="5367" y="1082"/>
                                  </a:lnTo>
                                  <a:lnTo>
                                    <a:pt x="5431" y="1117"/>
                                  </a:lnTo>
                                  <a:lnTo>
                                    <a:pt x="5492" y="1153"/>
                                  </a:lnTo>
                                  <a:lnTo>
                                    <a:pt x="5554" y="1191"/>
                                  </a:lnTo>
                                  <a:lnTo>
                                    <a:pt x="5614" y="1231"/>
                                  </a:lnTo>
                                  <a:lnTo>
                                    <a:pt x="5672" y="1271"/>
                                  </a:lnTo>
                                  <a:lnTo>
                                    <a:pt x="5730" y="1313"/>
                                  </a:lnTo>
                                  <a:lnTo>
                                    <a:pt x="5787" y="1355"/>
                                  </a:lnTo>
                                  <a:lnTo>
                                    <a:pt x="5843" y="1399"/>
                                  </a:lnTo>
                                  <a:lnTo>
                                    <a:pt x="5897" y="1444"/>
                                  </a:lnTo>
                                  <a:lnTo>
                                    <a:pt x="5951" y="1492"/>
                                  </a:lnTo>
                                  <a:lnTo>
                                    <a:pt x="6002" y="1539"/>
                                  </a:lnTo>
                                  <a:lnTo>
                                    <a:pt x="6052" y="1588"/>
                                  </a:lnTo>
                                  <a:lnTo>
                                    <a:pt x="6101" y="1637"/>
                                  </a:lnTo>
                                  <a:lnTo>
                                    <a:pt x="6150" y="1688"/>
                                  </a:lnTo>
                                  <a:lnTo>
                                    <a:pt x="6195" y="1741"/>
                                  </a:lnTo>
                                  <a:lnTo>
                                    <a:pt x="6240" y="1793"/>
                                  </a:lnTo>
                                  <a:lnTo>
                                    <a:pt x="6284" y="1847"/>
                                  </a:lnTo>
                                  <a:lnTo>
                                    <a:pt x="6326" y="1902"/>
                                  </a:lnTo>
                                  <a:lnTo>
                                    <a:pt x="6366" y="1959"/>
                                  </a:lnTo>
                                  <a:lnTo>
                                    <a:pt x="6407" y="2015"/>
                                  </a:lnTo>
                                  <a:lnTo>
                                    <a:pt x="6444" y="2073"/>
                                  </a:lnTo>
                                  <a:lnTo>
                                    <a:pt x="6480" y="2131"/>
                                  </a:lnTo>
                                  <a:lnTo>
                                    <a:pt x="6515" y="2190"/>
                                  </a:lnTo>
                                  <a:lnTo>
                                    <a:pt x="6547" y="2252"/>
                                  </a:lnTo>
                                  <a:lnTo>
                                    <a:pt x="6579" y="2312"/>
                                  </a:lnTo>
                                  <a:lnTo>
                                    <a:pt x="6609" y="2374"/>
                                  </a:lnTo>
                                  <a:lnTo>
                                    <a:pt x="6636" y="2434"/>
                                  </a:lnTo>
                                  <a:lnTo>
                                    <a:pt x="6660" y="2496"/>
                                  </a:lnTo>
                                  <a:lnTo>
                                    <a:pt x="6685" y="2558"/>
                                  </a:lnTo>
                                  <a:lnTo>
                                    <a:pt x="6707" y="2620"/>
                                  </a:lnTo>
                                  <a:lnTo>
                                    <a:pt x="6727" y="2683"/>
                                  </a:lnTo>
                                  <a:lnTo>
                                    <a:pt x="6746" y="2747"/>
                                  </a:lnTo>
                                  <a:lnTo>
                                    <a:pt x="6763" y="2811"/>
                                  </a:lnTo>
                                  <a:lnTo>
                                    <a:pt x="6779" y="2875"/>
                                  </a:lnTo>
                                  <a:lnTo>
                                    <a:pt x="6792" y="2940"/>
                                  </a:lnTo>
                                  <a:lnTo>
                                    <a:pt x="6805" y="3007"/>
                                  </a:lnTo>
                                  <a:lnTo>
                                    <a:pt x="6815" y="3073"/>
                                  </a:lnTo>
                                  <a:lnTo>
                                    <a:pt x="6824" y="3140"/>
                                  </a:lnTo>
                                  <a:lnTo>
                                    <a:pt x="6829" y="3208"/>
                                  </a:lnTo>
                                  <a:lnTo>
                                    <a:pt x="6835" y="3275"/>
                                  </a:lnTo>
                                  <a:lnTo>
                                    <a:pt x="6837" y="3343"/>
                                  </a:lnTo>
                                  <a:lnTo>
                                    <a:pt x="6838" y="3412"/>
                                  </a:lnTo>
                                  <a:lnTo>
                                    <a:pt x="6837" y="3481"/>
                                  </a:lnTo>
                                  <a:lnTo>
                                    <a:pt x="6835" y="3549"/>
                                  </a:lnTo>
                                  <a:lnTo>
                                    <a:pt x="6829" y="3617"/>
                                  </a:lnTo>
                                  <a:lnTo>
                                    <a:pt x="6824" y="3683"/>
                                  </a:lnTo>
                                  <a:lnTo>
                                    <a:pt x="6815" y="3751"/>
                                  </a:lnTo>
                                  <a:lnTo>
                                    <a:pt x="6805" y="3817"/>
                                  </a:lnTo>
                                  <a:lnTo>
                                    <a:pt x="6792" y="3883"/>
                                  </a:lnTo>
                                  <a:lnTo>
                                    <a:pt x="6779" y="3948"/>
                                  </a:lnTo>
                                  <a:lnTo>
                                    <a:pt x="6763" y="4014"/>
                                  </a:lnTo>
                                  <a:lnTo>
                                    <a:pt x="6746" y="4077"/>
                                  </a:lnTo>
                                  <a:lnTo>
                                    <a:pt x="6727" y="4141"/>
                                  </a:lnTo>
                                  <a:lnTo>
                                    <a:pt x="6707" y="4204"/>
                                  </a:lnTo>
                                  <a:lnTo>
                                    <a:pt x="6685" y="4267"/>
                                  </a:lnTo>
                                  <a:lnTo>
                                    <a:pt x="6660" y="4328"/>
                                  </a:lnTo>
                                  <a:lnTo>
                                    <a:pt x="6636" y="4389"/>
                                  </a:lnTo>
                                  <a:lnTo>
                                    <a:pt x="6609" y="4449"/>
                                  </a:lnTo>
                                  <a:lnTo>
                                    <a:pt x="6579" y="4512"/>
                                  </a:lnTo>
                                  <a:lnTo>
                                    <a:pt x="6547" y="4573"/>
                                  </a:lnTo>
                                  <a:lnTo>
                                    <a:pt x="6515" y="4633"/>
                                  </a:lnTo>
                                  <a:lnTo>
                                    <a:pt x="6480" y="4692"/>
                                  </a:lnTo>
                                  <a:lnTo>
                                    <a:pt x="6444" y="4752"/>
                                  </a:lnTo>
                                  <a:lnTo>
                                    <a:pt x="6407" y="4809"/>
                                  </a:lnTo>
                                  <a:lnTo>
                                    <a:pt x="6366" y="4866"/>
                                  </a:lnTo>
                                  <a:lnTo>
                                    <a:pt x="6326" y="4921"/>
                                  </a:lnTo>
                                  <a:lnTo>
                                    <a:pt x="6284" y="4977"/>
                                  </a:lnTo>
                                  <a:lnTo>
                                    <a:pt x="6240" y="5031"/>
                                  </a:lnTo>
                                  <a:lnTo>
                                    <a:pt x="6195" y="5084"/>
                                  </a:lnTo>
                                  <a:lnTo>
                                    <a:pt x="6150" y="5135"/>
                                  </a:lnTo>
                                  <a:lnTo>
                                    <a:pt x="6101" y="5186"/>
                                  </a:lnTo>
                                  <a:lnTo>
                                    <a:pt x="6052" y="5237"/>
                                  </a:lnTo>
                                  <a:lnTo>
                                    <a:pt x="6002" y="5285"/>
                                  </a:lnTo>
                                  <a:lnTo>
                                    <a:pt x="5951" y="5333"/>
                                  </a:lnTo>
                                  <a:lnTo>
                                    <a:pt x="5897" y="5379"/>
                                  </a:lnTo>
                                  <a:lnTo>
                                    <a:pt x="5843" y="5424"/>
                                  </a:lnTo>
                                  <a:lnTo>
                                    <a:pt x="5787" y="5469"/>
                                  </a:lnTo>
                                  <a:lnTo>
                                    <a:pt x="5730" y="5512"/>
                                  </a:lnTo>
                                  <a:lnTo>
                                    <a:pt x="5672" y="5553"/>
                                  </a:lnTo>
                                  <a:lnTo>
                                    <a:pt x="5614" y="5594"/>
                                  </a:lnTo>
                                  <a:lnTo>
                                    <a:pt x="5554" y="5633"/>
                                  </a:lnTo>
                                  <a:lnTo>
                                    <a:pt x="5492" y="5670"/>
                                  </a:lnTo>
                                  <a:lnTo>
                                    <a:pt x="5431" y="5707"/>
                                  </a:lnTo>
                                  <a:lnTo>
                                    <a:pt x="5367" y="5743"/>
                                  </a:lnTo>
                                  <a:lnTo>
                                    <a:pt x="5302" y="5777"/>
                                  </a:lnTo>
                                  <a:lnTo>
                                    <a:pt x="5237" y="5809"/>
                                  </a:lnTo>
                                  <a:lnTo>
                                    <a:pt x="5171" y="5840"/>
                                  </a:lnTo>
                                  <a:lnTo>
                                    <a:pt x="5104" y="5869"/>
                                  </a:lnTo>
                                  <a:lnTo>
                                    <a:pt x="5036" y="5897"/>
                                  </a:lnTo>
                                  <a:lnTo>
                                    <a:pt x="4967" y="5924"/>
                                  </a:lnTo>
                                  <a:lnTo>
                                    <a:pt x="4900" y="5948"/>
                                  </a:lnTo>
                                  <a:lnTo>
                                    <a:pt x="4832" y="5972"/>
                                  </a:lnTo>
                                  <a:lnTo>
                                    <a:pt x="4763" y="5993"/>
                                  </a:lnTo>
                                  <a:lnTo>
                                    <a:pt x="4694" y="6013"/>
                                  </a:lnTo>
                                  <a:lnTo>
                                    <a:pt x="4624" y="6031"/>
                                  </a:lnTo>
                                  <a:lnTo>
                                    <a:pt x="4552" y="6048"/>
                                  </a:lnTo>
                                  <a:lnTo>
                                    <a:pt x="4481" y="6063"/>
                                  </a:lnTo>
                                  <a:lnTo>
                                    <a:pt x="4409" y="6077"/>
                                  </a:lnTo>
                                  <a:lnTo>
                                    <a:pt x="4336" y="6089"/>
                                  </a:lnTo>
                                  <a:lnTo>
                                    <a:pt x="4263" y="6100"/>
                                  </a:lnTo>
                                  <a:lnTo>
                                    <a:pt x="4189" y="6109"/>
                                  </a:lnTo>
                                  <a:lnTo>
                                    <a:pt x="4115" y="6117"/>
                                  </a:lnTo>
                                  <a:lnTo>
                                    <a:pt x="4039" y="6123"/>
                                  </a:lnTo>
                                  <a:lnTo>
                                    <a:pt x="3964" y="6127"/>
                                  </a:lnTo>
                                  <a:lnTo>
                                    <a:pt x="3888" y="6129"/>
                                  </a:lnTo>
                                  <a:lnTo>
                                    <a:pt x="3812" y="6130"/>
                                  </a:lnTo>
                                  <a:lnTo>
                                    <a:pt x="3735" y="6129"/>
                                  </a:lnTo>
                                  <a:lnTo>
                                    <a:pt x="3659" y="6127"/>
                                  </a:lnTo>
                                  <a:lnTo>
                                    <a:pt x="3584" y="6123"/>
                                  </a:lnTo>
                                  <a:lnTo>
                                    <a:pt x="3509" y="6117"/>
                                  </a:lnTo>
                                  <a:lnTo>
                                    <a:pt x="3434" y="6109"/>
                                  </a:lnTo>
                                  <a:lnTo>
                                    <a:pt x="3361" y="6100"/>
                                  </a:lnTo>
                                  <a:lnTo>
                                    <a:pt x="3287" y="6089"/>
                                  </a:lnTo>
                                  <a:lnTo>
                                    <a:pt x="3214" y="6077"/>
                                  </a:lnTo>
                                  <a:lnTo>
                                    <a:pt x="3143" y="6063"/>
                                  </a:lnTo>
                                  <a:lnTo>
                                    <a:pt x="3071" y="6048"/>
                                  </a:lnTo>
                                  <a:lnTo>
                                    <a:pt x="3000" y="6031"/>
                                  </a:lnTo>
                                  <a:lnTo>
                                    <a:pt x="2930" y="6013"/>
                                  </a:lnTo>
                                  <a:lnTo>
                                    <a:pt x="2861" y="5993"/>
                                  </a:lnTo>
                                  <a:lnTo>
                                    <a:pt x="2792" y="5972"/>
                                  </a:lnTo>
                                  <a:lnTo>
                                    <a:pt x="2723" y="5948"/>
                                  </a:lnTo>
                                  <a:lnTo>
                                    <a:pt x="2656" y="5924"/>
                                  </a:lnTo>
                                  <a:lnTo>
                                    <a:pt x="2587" y="5897"/>
                                  </a:lnTo>
                                  <a:lnTo>
                                    <a:pt x="2520" y="5869"/>
                                  </a:lnTo>
                                  <a:lnTo>
                                    <a:pt x="2452" y="5840"/>
                                  </a:lnTo>
                                  <a:lnTo>
                                    <a:pt x="2386" y="5809"/>
                                  </a:lnTo>
                                  <a:lnTo>
                                    <a:pt x="2321" y="5777"/>
                                  </a:lnTo>
                                  <a:lnTo>
                                    <a:pt x="2256" y="5743"/>
                                  </a:lnTo>
                                  <a:lnTo>
                                    <a:pt x="2194" y="5707"/>
                                  </a:lnTo>
                                  <a:lnTo>
                                    <a:pt x="2131" y="5670"/>
                                  </a:lnTo>
                                  <a:lnTo>
                                    <a:pt x="2070" y="5633"/>
                                  </a:lnTo>
                                  <a:lnTo>
                                    <a:pt x="2010" y="5594"/>
                                  </a:lnTo>
                                  <a:lnTo>
                                    <a:pt x="1951" y="5553"/>
                                  </a:lnTo>
                                  <a:lnTo>
                                    <a:pt x="1893" y="5512"/>
                                  </a:lnTo>
                                  <a:lnTo>
                                    <a:pt x="1836" y="5469"/>
                                  </a:lnTo>
                                  <a:lnTo>
                                    <a:pt x="1781" y="5424"/>
                                  </a:lnTo>
                                  <a:lnTo>
                                    <a:pt x="1726" y="5379"/>
                                  </a:lnTo>
                                  <a:lnTo>
                                    <a:pt x="1674" y="5333"/>
                                  </a:lnTo>
                                  <a:lnTo>
                                    <a:pt x="1621" y="5285"/>
                                  </a:lnTo>
                                  <a:lnTo>
                                    <a:pt x="1571" y="5237"/>
                                  </a:lnTo>
                                  <a:lnTo>
                                    <a:pt x="1522" y="5186"/>
                                  </a:lnTo>
                                  <a:lnTo>
                                    <a:pt x="1475" y="5135"/>
                                  </a:lnTo>
                                  <a:lnTo>
                                    <a:pt x="1428" y="5084"/>
                                  </a:lnTo>
                                  <a:lnTo>
                                    <a:pt x="1383" y="5031"/>
                                  </a:lnTo>
                                  <a:lnTo>
                                    <a:pt x="1340" y="4977"/>
                                  </a:lnTo>
                                  <a:lnTo>
                                    <a:pt x="1297" y="4921"/>
                                  </a:lnTo>
                                  <a:lnTo>
                                    <a:pt x="1257" y="4866"/>
                                  </a:lnTo>
                                  <a:lnTo>
                                    <a:pt x="1218" y="4809"/>
                                  </a:lnTo>
                                  <a:lnTo>
                                    <a:pt x="1180" y="4752"/>
                                  </a:lnTo>
                                  <a:lnTo>
                                    <a:pt x="1144" y="4692"/>
                                  </a:lnTo>
                                  <a:lnTo>
                                    <a:pt x="1109" y="4633"/>
                                  </a:lnTo>
                                  <a:lnTo>
                                    <a:pt x="1076" y="4573"/>
                                  </a:lnTo>
                                  <a:lnTo>
                                    <a:pt x="1044" y="4512"/>
                                  </a:lnTo>
                                  <a:lnTo>
                                    <a:pt x="1015" y="4449"/>
                                  </a:lnTo>
                                  <a:lnTo>
                                    <a:pt x="987" y="4389"/>
                                  </a:lnTo>
                                  <a:lnTo>
                                    <a:pt x="963" y="4328"/>
                                  </a:lnTo>
                                  <a:lnTo>
                                    <a:pt x="939" y="4267"/>
                                  </a:lnTo>
                                  <a:lnTo>
                                    <a:pt x="917" y="4204"/>
                                  </a:lnTo>
                                  <a:lnTo>
                                    <a:pt x="896" y="4141"/>
                                  </a:lnTo>
                                  <a:lnTo>
                                    <a:pt x="877" y="4077"/>
                                  </a:lnTo>
                                  <a:lnTo>
                                    <a:pt x="860" y="4014"/>
                                  </a:lnTo>
                                  <a:lnTo>
                                    <a:pt x="844" y="3948"/>
                                  </a:lnTo>
                                  <a:lnTo>
                                    <a:pt x="831" y="3883"/>
                                  </a:lnTo>
                                  <a:lnTo>
                                    <a:pt x="819" y="3817"/>
                                  </a:lnTo>
                                  <a:lnTo>
                                    <a:pt x="809" y="3751"/>
                                  </a:lnTo>
                                  <a:lnTo>
                                    <a:pt x="801" y="3683"/>
                                  </a:lnTo>
                                  <a:lnTo>
                                    <a:pt x="794" y="3617"/>
                                  </a:lnTo>
                                  <a:lnTo>
                                    <a:pt x="790" y="3549"/>
                                  </a:lnTo>
                                  <a:lnTo>
                                    <a:pt x="786" y="3481"/>
                                  </a:lnTo>
                                  <a:lnTo>
                                    <a:pt x="785" y="3412"/>
                                  </a:lnTo>
                                  <a:lnTo>
                                    <a:pt x="786" y="3343"/>
                                  </a:lnTo>
                                  <a:lnTo>
                                    <a:pt x="790" y="3275"/>
                                  </a:lnTo>
                                  <a:lnTo>
                                    <a:pt x="794" y="3208"/>
                                  </a:lnTo>
                                  <a:lnTo>
                                    <a:pt x="801" y="3140"/>
                                  </a:lnTo>
                                  <a:lnTo>
                                    <a:pt x="809" y="3073"/>
                                  </a:lnTo>
                                  <a:lnTo>
                                    <a:pt x="819" y="3007"/>
                                  </a:lnTo>
                                  <a:lnTo>
                                    <a:pt x="831" y="2940"/>
                                  </a:lnTo>
                                  <a:lnTo>
                                    <a:pt x="844" y="2875"/>
                                  </a:lnTo>
                                  <a:lnTo>
                                    <a:pt x="860" y="2811"/>
                                  </a:lnTo>
                                  <a:lnTo>
                                    <a:pt x="877" y="2747"/>
                                  </a:lnTo>
                                  <a:lnTo>
                                    <a:pt x="896" y="2683"/>
                                  </a:lnTo>
                                  <a:lnTo>
                                    <a:pt x="917" y="2620"/>
                                  </a:lnTo>
                                  <a:lnTo>
                                    <a:pt x="939" y="2558"/>
                                  </a:lnTo>
                                  <a:lnTo>
                                    <a:pt x="963" y="2496"/>
                                  </a:lnTo>
                                  <a:lnTo>
                                    <a:pt x="987" y="2434"/>
                                  </a:lnTo>
                                  <a:lnTo>
                                    <a:pt x="1015" y="2374"/>
                                  </a:lnTo>
                                  <a:lnTo>
                                    <a:pt x="1044" y="2312"/>
                                  </a:lnTo>
                                  <a:lnTo>
                                    <a:pt x="1076" y="2252"/>
                                  </a:lnTo>
                                  <a:lnTo>
                                    <a:pt x="1109" y="2190"/>
                                  </a:lnTo>
                                  <a:lnTo>
                                    <a:pt x="1144" y="2131"/>
                                  </a:lnTo>
                                  <a:lnTo>
                                    <a:pt x="1180" y="2073"/>
                                  </a:lnTo>
                                  <a:lnTo>
                                    <a:pt x="1218" y="2015"/>
                                  </a:lnTo>
                                  <a:lnTo>
                                    <a:pt x="1257" y="1959"/>
                                  </a:lnTo>
                                  <a:lnTo>
                                    <a:pt x="1297" y="1902"/>
                                  </a:lnTo>
                                  <a:lnTo>
                                    <a:pt x="1340" y="1847"/>
                                  </a:lnTo>
                                  <a:lnTo>
                                    <a:pt x="1383" y="1793"/>
                                  </a:lnTo>
                                  <a:lnTo>
                                    <a:pt x="1428" y="1741"/>
                                  </a:lnTo>
                                  <a:lnTo>
                                    <a:pt x="1475" y="1688"/>
                                  </a:lnTo>
                                  <a:lnTo>
                                    <a:pt x="1522" y="1637"/>
                                  </a:lnTo>
                                  <a:lnTo>
                                    <a:pt x="1571" y="1588"/>
                                  </a:lnTo>
                                  <a:lnTo>
                                    <a:pt x="1621" y="1539"/>
                                  </a:lnTo>
                                  <a:lnTo>
                                    <a:pt x="1674" y="1492"/>
                                  </a:lnTo>
                                  <a:lnTo>
                                    <a:pt x="1726" y="1444"/>
                                  </a:lnTo>
                                  <a:lnTo>
                                    <a:pt x="1781" y="1399"/>
                                  </a:lnTo>
                                  <a:lnTo>
                                    <a:pt x="1836" y="1355"/>
                                  </a:lnTo>
                                  <a:lnTo>
                                    <a:pt x="1893" y="1313"/>
                                  </a:lnTo>
                                  <a:lnTo>
                                    <a:pt x="1951" y="1271"/>
                                  </a:lnTo>
                                  <a:lnTo>
                                    <a:pt x="2010" y="1231"/>
                                  </a:lnTo>
                                  <a:lnTo>
                                    <a:pt x="2070" y="1191"/>
                                  </a:lnTo>
                                  <a:lnTo>
                                    <a:pt x="2131" y="1153"/>
                                  </a:lnTo>
                                  <a:lnTo>
                                    <a:pt x="2194" y="1117"/>
                                  </a:lnTo>
                                  <a:lnTo>
                                    <a:pt x="2256" y="1082"/>
                                  </a:lnTo>
                                  <a:lnTo>
                                    <a:pt x="2321" y="1048"/>
                                  </a:lnTo>
                                  <a:lnTo>
                                    <a:pt x="2386" y="1015"/>
                                  </a:lnTo>
                                  <a:lnTo>
                                    <a:pt x="2452" y="985"/>
                                  </a:lnTo>
                                  <a:lnTo>
                                    <a:pt x="2520" y="955"/>
                                  </a:lnTo>
                                  <a:lnTo>
                                    <a:pt x="2587" y="926"/>
                                  </a:lnTo>
                                  <a:lnTo>
                                    <a:pt x="2656" y="899"/>
                                  </a:lnTo>
                                  <a:lnTo>
                                    <a:pt x="2723" y="875"/>
                                  </a:lnTo>
                                  <a:lnTo>
                                    <a:pt x="2792" y="853"/>
                                  </a:lnTo>
                                  <a:lnTo>
                                    <a:pt x="2861" y="831"/>
                                  </a:lnTo>
                                  <a:lnTo>
                                    <a:pt x="2930" y="812"/>
                                  </a:lnTo>
                                  <a:lnTo>
                                    <a:pt x="3000" y="793"/>
                                  </a:lnTo>
                                  <a:lnTo>
                                    <a:pt x="3071" y="776"/>
                                  </a:lnTo>
                                  <a:lnTo>
                                    <a:pt x="3143" y="761"/>
                                  </a:lnTo>
                                  <a:lnTo>
                                    <a:pt x="3214" y="747"/>
                                  </a:lnTo>
                                  <a:lnTo>
                                    <a:pt x="3287" y="735"/>
                                  </a:lnTo>
                                  <a:lnTo>
                                    <a:pt x="3361" y="724"/>
                                  </a:lnTo>
                                  <a:lnTo>
                                    <a:pt x="3434" y="715"/>
                                  </a:lnTo>
                                  <a:lnTo>
                                    <a:pt x="3509" y="707"/>
                                  </a:lnTo>
                                  <a:lnTo>
                                    <a:pt x="3584" y="702"/>
                                  </a:lnTo>
                                  <a:lnTo>
                                    <a:pt x="3659" y="697"/>
                                  </a:lnTo>
                                  <a:lnTo>
                                    <a:pt x="3735" y="695"/>
                                  </a:lnTo>
                                  <a:lnTo>
                                    <a:pt x="3812" y="693"/>
                                  </a:lnTo>
                                  <a:lnTo>
                                    <a:pt x="3888" y="695"/>
                                  </a:lnTo>
                                  <a:lnTo>
                                    <a:pt x="3964" y="697"/>
                                  </a:lnTo>
                                  <a:lnTo>
                                    <a:pt x="4039" y="702"/>
                                  </a:lnTo>
                                  <a:lnTo>
                                    <a:pt x="4115" y="707"/>
                                  </a:lnTo>
                                  <a:lnTo>
                                    <a:pt x="4189" y="715"/>
                                  </a:lnTo>
                                  <a:lnTo>
                                    <a:pt x="4263" y="724"/>
                                  </a:lnTo>
                                  <a:lnTo>
                                    <a:pt x="4336" y="735"/>
                                  </a:lnTo>
                                  <a:lnTo>
                                    <a:pt x="4409" y="747"/>
                                  </a:lnTo>
                                  <a:lnTo>
                                    <a:pt x="4481" y="761"/>
                                  </a:lnTo>
                                  <a:lnTo>
                                    <a:pt x="4552" y="776"/>
                                  </a:lnTo>
                                  <a:lnTo>
                                    <a:pt x="4624" y="793"/>
                                  </a:lnTo>
                                  <a:lnTo>
                                    <a:pt x="4694" y="812"/>
                                  </a:lnTo>
                                  <a:lnTo>
                                    <a:pt x="4763" y="831"/>
                                  </a:lnTo>
                                  <a:lnTo>
                                    <a:pt x="4832" y="853"/>
                                  </a:lnTo>
                                  <a:lnTo>
                                    <a:pt x="4900" y="875"/>
                                  </a:lnTo>
                                  <a:lnTo>
                                    <a:pt x="4967" y="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 w="317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44"/>
                          <wps:cNvSpPr>
                            <a:spLocks/>
                          </wps:cNvSpPr>
                          <wps:spPr bwMode="auto">
                            <a:xfrm>
                              <a:off x="928" y="1371"/>
                              <a:ext cx="128" cy="924"/>
                            </a:xfrm>
                            <a:custGeom>
                              <a:avLst/>
                              <a:gdLst>
                                <a:gd name="T0" fmla="*/ 1073 w 1158"/>
                                <a:gd name="T1" fmla="*/ 0 h 7393"/>
                                <a:gd name="T2" fmla="*/ 1156 w 1158"/>
                                <a:gd name="T3" fmla="*/ 75 h 7393"/>
                                <a:gd name="T4" fmla="*/ 969 w 1158"/>
                                <a:gd name="T5" fmla="*/ 6891 h 7393"/>
                                <a:gd name="T6" fmla="*/ 945 w 1158"/>
                                <a:gd name="T7" fmla="*/ 6931 h 7393"/>
                                <a:gd name="T8" fmla="*/ 918 w 1158"/>
                                <a:gd name="T9" fmla="*/ 6977 h 7393"/>
                                <a:gd name="T10" fmla="*/ 893 w 1158"/>
                                <a:gd name="T11" fmla="*/ 7021 h 7393"/>
                                <a:gd name="T12" fmla="*/ 869 w 1158"/>
                                <a:gd name="T13" fmla="*/ 7062 h 7393"/>
                                <a:gd name="T14" fmla="*/ 818 w 1158"/>
                                <a:gd name="T15" fmla="*/ 7153 h 7393"/>
                                <a:gd name="T16" fmla="*/ 764 w 1158"/>
                                <a:gd name="T17" fmla="*/ 7243 h 7393"/>
                                <a:gd name="T18" fmla="*/ 731 w 1158"/>
                                <a:gd name="T19" fmla="*/ 7292 h 7393"/>
                                <a:gd name="T20" fmla="*/ 700 w 1158"/>
                                <a:gd name="T21" fmla="*/ 7331 h 7393"/>
                                <a:gd name="T22" fmla="*/ 675 w 1158"/>
                                <a:gd name="T23" fmla="*/ 7354 h 7393"/>
                                <a:gd name="T24" fmla="*/ 659 w 1158"/>
                                <a:gd name="T25" fmla="*/ 7368 h 7393"/>
                                <a:gd name="T26" fmla="*/ 643 w 1158"/>
                                <a:gd name="T27" fmla="*/ 7378 h 7393"/>
                                <a:gd name="T28" fmla="*/ 626 w 1158"/>
                                <a:gd name="T29" fmla="*/ 7385 h 7393"/>
                                <a:gd name="T30" fmla="*/ 608 w 1158"/>
                                <a:gd name="T31" fmla="*/ 7390 h 7393"/>
                                <a:gd name="T32" fmla="*/ 589 w 1158"/>
                                <a:gd name="T33" fmla="*/ 7393 h 7393"/>
                                <a:gd name="T34" fmla="*/ 569 w 1158"/>
                                <a:gd name="T35" fmla="*/ 7393 h 7393"/>
                                <a:gd name="T36" fmla="*/ 548 w 1158"/>
                                <a:gd name="T37" fmla="*/ 7390 h 7393"/>
                                <a:gd name="T38" fmla="*/ 527 w 1158"/>
                                <a:gd name="T39" fmla="*/ 7383 h 7393"/>
                                <a:gd name="T40" fmla="*/ 508 w 1158"/>
                                <a:gd name="T41" fmla="*/ 7373 h 7393"/>
                                <a:gd name="T42" fmla="*/ 489 w 1158"/>
                                <a:gd name="T43" fmla="*/ 7360 h 7393"/>
                                <a:gd name="T44" fmla="*/ 470 w 1158"/>
                                <a:gd name="T45" fmla="*/ 7342 h 7393"/>
                                <a:gd name="T46" fmla="*/ 442 w 1158"/>
                                <a:gd name="T47" fmla="*/ 7310 h 7393"/>
                                <a:gd name="T48" fmla="*/ 403 w 1158"/>
                                <a:gd name="T49" fmla="*/ 7255 h 7393"/>
                                <a:gd name="T50" fmla="*/ 363 w 1158"/>
                                <a:gd name="T51" fmla="*/ 7185 h 7393"/>
                                <a:gd name="T52" fmla="*/ 294 w 1158"/>
                                <a:gd name="T53" fmla="*/ 7051 h 7393"/>
                                <a:gd name="T54" fmla="*/ 236 w 1158"/>
                                <a:gd name="T55" fmla="*/ 6934 h 7393"/>
                                <a:gd name="T56" fmla="*/ 227 w 1158"/>
                                <a:gd name="T57" fmla="*/ 6916 h 7393"/>
                                <a:gd name="T58" fmla="*/ 217 w 1158"/>
                                <a:gd name="T59" fmla="*/ 6893 h 7393"/>
                                <a:gd name="T60" fmla="*/ 2 w 1158"/>
                                <a:gd name="T61" fmla="*/ 76 h 7393"/>
                                <a:gd name="T62" fmla="*/ 85 w 1158"/>
                                <a:gd name="T63" fmla="*/ 0 h 73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158" h="7393">
                                  <a:moveTo>
                                    <a:pt x="85" y="0"/>
                                  </a:moveTo>
                                  <a:lnTo>
                                    <a:pt x="1073" y="0"/>
                                  </a:lnTo>
                                  <a:lnTo>
                                    <a:pt x="1158" y="0"/>
                                  </a:lnTo>
                                  <a:lnTo>
                                    <a:pt x="1156" y="75"/>
                                  </a:lnTo>
                                  <a:lnTo>
                                    <a:pt x="969" y="6874"/>
                                  </a:lnTo>
                                  <a:lnTo>
                                    <a:pt x="969" y="6891"/>
                                  </a:lnTo>
                                  <a:lnTo>
                                    <a:pt x="959" y="6907"/>
                                  </a:lnTo>
                                  <a:lnTo>
                                    <a:pt x="945" y="6931"/>
                                  </a:lnTo>
                                  <a:lnTo>
                                    <a:pt x="931" y="6955"/>
                                  </a:lnTo>
                                  <a:lnTo>
                                    <a:pt x="918" y="6977"/>
                                  </a:lnTo>
                                  <a:lnTo>
                                    <a:pt x="905" y="6999"/>
                                  </a:lnTo>
                                  <a:lnTo>
                                    <a:pt x="893" y="7021"/>
                                  </a:lnTo>
                                  <a:lnTo>
                                    <a:pt x="882" y="7042"/>
                                  </a:lnTo>
                                  <a:lnTo>
                                    <a:pt x="869" y="7062"/>
                                  </a:lnTo>
                                  <a:lnTo>
                                    <a:pt x="859" y="7081"/>
                                  </a:lnTo>
                                  <a:lnTo>
                                    <a:pt x="818" y="7153"/>
                                  </a:lnTo>
                                  <a:lnTo>
                                    <a:pt x="782" y="7215"/>
                                  </a:lnTo>
                                  <a:lnTo>
                                    <a:pt x="764" y="7243"/>
                                  </a:lnTo>
                                  <a:lnTo>
                                    <a:pt x="748" y="7268"/>
                                  </a:lnTo>
                                  <a:lnTo>
                                    <a:pt x="731" y="7292"/>
                                  </a:lnTo>
                                  <a:lnTo>
                                    <a:pt x="715" y="7312"/>
                                  </a:lnTo>
                                  <a:lnTo>
                                    <a:pt x="700" y="7331"/>
                                  </a:lnTo>
                                  <a:lnTo>
                                    <a:pt x="683" y="7347"/>
                                  </a:lnTo>
                                  <a:lnTo>
                                    <a:pt x="675" y="7354"/>
                                  </a:lnTo>
                                  <a:lnTo>
                                    <a:pt x="667" y="7362"/>
                                  </a:lnTo>
                                  <a:lnTo>
                                    <a:pt x="659" y="7368"/>
                                  </a:lnTo>
                                  <a:lnTo>
                                    <a:pt x="650" y="7373"/>
                                  </a:lnTo>
                                  <a:lnTo>
                                    <a:pt x="643" y="7378"/>
                                  </a:lnTo>
                                  <a:lnTo>
                                    <a:pt x="634" y="7382"/>
                                  </a:lnTo>
                                  <a:lnTo>
                                    <a:pt x="626" y="7385"/>
                                  </a:lnTo>
                                  <a:lnTo>
                                    <a:pt x="617" y="7388"/>
                                  </a:lnTo>
                                  <a:lnTo>
                                    <a:pt x="608" y="7390"/>
                                  </a:lnTo>
                                  <a:lnTo>
                                    <a:pt x="599" y="7392"/>
                                  </a:lnTo>
                                  <a:lnTo>
                                    <a:pt x="589" y="7393"/>
                                  </a:lnTo>
                                  <a:lnTo>
                                    <a:pt x="580" y="7393"/>
                                  </a:lnTo>
                                  <a:lnTo>
                                    <a:pt x="569" y="7393"/>
                                  </a:lnTo>
                                  <a:lnTo>
                                    <a:pt x="558" y="7392"/>
                                  </a:lnTo>
                                  <a:lnTo>
                                    <a:pt x="548" y="7390"/>
                                  </a:lnTo>
                                  <a:lnTo>
                                    <a:pt x="537" y="7387"/>
                                  </a:lnTo>
                                  <a:lnTo>
                                    <a:pt x="527" y="7383"/>
                                  </a:lnTo>
                                  <a:lnTo>
                                    <a:pt x="517" y="7379"/>
                                  </a:lnTo>
                                  <a:lnTo>
                                    <a:pt x="508" y="7373"/>
                                  </a:lnTo>
                                  <a:lnTo>
                                    <a:pt x="498" y="7367"/>
                                  </a:lnTo>
                                  <a:lnTo>
                                    <a:pt x="489" y="7360"/>
                                  </a:lnTo>
                                  <a:lnTo>
                                    <a:pt x="479" y="7351"/>
                                  </a:lnTo>
                                  <a:lnTo>
                                    <a:pt x="470" y="7342"/>
                                  </a:lnTo>
                                  <a:lnTo>
                                    <a:pt x="461" y="7332"/>
                                  </a:lnTo>
                                  <a:lnTo>
                                    <a:pt x="442" y="7310"/>
                                  </a:lnTo>
                                  <a:lnTo>
                                    <a:pt x="423" y="7284"/>
                                  </a:lnTo>
                                  <a:lnTo>
                                    <a:pt x="403" y="7255"/>
                                  </a:lnTo>
                                  <a:lnTo>
                                    <a:pt x="384" y="7221"/>
                                  </a:lnTo>
                                  <a:lnTo>
                                    <a:pt x="363" y="7185"/>
                                  </a:lnTo>
                                  <a:lnTo>
                                    <a:pt x="341" y="7144"/>
                                  </a:lnTo>
                                  <a:lnTo>
                                    <a:pt x="294" y="7051"/>
                                  </a:lnTo>
                                  <a:lnTo>
                                    <a:pt x="240" y="6943"/>
                                  </a:lnTo>
                                  <a:lnTo>
                                    <a:pt x="236" y="6934"/>
                                  </a:lnTo>
                                  <a:lnTo>
                                    <a:pt x="231" y="6925"/>
                                  </a:lnTo>
                                  <a:lnTo>
                                    <a:pt x="227" y="6916"/>
                                  </a:lnTo>
                                  <a:lnTo>
                                    <a:pt x="223" y="6907"/>
                                  </a:lnTo>
                                  <a:lnTo>
                                    <a:pt x="217" y="6893"/>
                                  </a:lnTo>
                                  <a:lnTo>
                                    <a:pt x="216" y="6879"/>
                                  </a:lnTo>
                                  <a:lnTo>
                                    <a:pt x="2" y="7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45"/>
                          <wps:cNvSpPr>
                            <a:spLocks/>
                          </wps:cNvSpPr>
                          <wps:spPr bwMode="auto">
                            <a:xfrm>
                              <a:off x="947" y="1389"/>
                              <a:ext cx="91" cy="887"/>
                            </a:xfrm>
                            <a:custGeom>
                              <a:avLst/>
                              <a:gdLst>
                                <a:gd name="T0" fmla="*/ 819 w 819"/>
                                <a:gd name="T1" fmla="*/ 0 h 7097"/>
                                <a:gd name="T2" fmla="*/ 0 w 819"/>
                                <a:gd name="T3" fmla="*/ 0 h 7097"/>
                                <a:gd name="T4" fmla="*/ 210 w 819"/>
                                <a:gd name="T5" fmla="*/ 6713 h 7097"/>
                                <a:gd name="T6" fmla="*/ 215 w 819"/>
                                <a:gd name="T7" fmla="*/ 6724 h 7097"/>
                                <a:gd name="T8" fmla="*/ 221 w 819"/>
                                <a:gd name="T9" fmla="*/ 6736 h 7097"/>
                                <a:gd name="T10" fmla="*/ 264 w 819"/>
                                <a:gd name="T11" fmla="*/ 6822 h 7097"/>
                                <a:gd name="T12" fmla="*/ 300 w 819"/>
                                <a:gd name="T13" fmla="*/ 6896 h 7097"/>
                                <a:gd name="T14" fmla="*/ 332 w 819"/>
                                <a:gd name="T15" fmla="*/ 6959 h 7097"/>
                                <a:gd name="T16" fmla="*/ 357 w 819"/>
                                <a:gd name="T17" fmla="*/ 7009 h 7097"/>
                                <a:gd name="T18" fmla="*/ 378 w 819"/>
                                <a:gd name="T19" fmla="*/ 7048 h 7097"/>
                                <a:gd name="T20" fmla="*/ 392 w 819"/>
                                <a:gd name="T21" fmla="*/ 7075 h 7097"/>
                                <a:gd name="T22" fmla="*/ 398 w 819"/>
                                <a:gd name="T23" fmla="*/ 7085 h 7097"/>
                                <a:gd name="T24" fmla="*/ 403 w 819"/>
                                <a:gd name="T25" fmla="*/ 7092 h 7097"/>
                                <a:gd name="T26" fmla="*/ 407 w 819"/>
                                <a:gd name="T27" fmla="*/ 7096 h 7097"/>
                                <a:gd name="T28" fmla="*/ 409 w 819"/>
                                <a:gd name="T29" fmla="*/ 7097 h 7097"/>
                                <a:gd name="T30" fmla="*/ 412 w 819"/>
                                <a:gd name="T31" fmla="*/ 7093 h 7097"/>
                                <a:gd name="T32" fmla="*/ 419 w 819"/>
                                <a:gd name="T33" fmla="*/ 7082 h 7097"/>
                                <a:gd name="T34" fmla="*/ 430 w 819"/>
                                <a:gd name="T35" fmla="*/ 7064 h 7097"/>
                                <a:gd name="T36" fmla="*/ 445 w 819"/>
                                <a:gd name="T37" fmla="*/ 7038 h 7097"/>
                                <a:gd name="T38" fmla="*/ 464 w 819"/>
                                <a:gd name="T39" fmla="*/ 7006 h 7097"/>
                                <a:gd name="T40" fmla="*/ 486 w 819"/>
                                <a:gd name="T41" fmla="*/ 6966 h 7097"/>
                                <a:gd name="T42" fmla="*/ 513 w 819"/>
                                <a:gd name="T43" fmla="*/ 6919 h 7097"/>
                                <a:gd name="T44" fmla="*/ 542 w 819"/>
                                <a:gd name="T45" fmla="*/ 6867 h 7097"/>
                                <a:gd name="T46" fmla="*/ 552 w 819"/>
                                <a:gd name="T47" fmla="*/ 6848 h 7097"/>
                                <a:gd name="T48" fmla="*/ 563 w 819"/>
                                <a:gd name="T49" fmla="*/ 6830 h 7097"/>
                                <a:gd name="T50" fmla="*/ 574 w 819"/>
                                <a:gd name="T51" fmla="*/ 6810 h 7097"/>
                                <a:gd name="T52" fmla="*/ 585 w 819"/>
                                <a:gd name="T53" fmla="*/ 6790 h 7097"/>
                                <a:gd name="T54" fmla="*/ 598 w 819"/>
                                <a:gd name="T55" fmla="*/ 6770 h 7097"/>
                                <a:gd name="T56" fmla="*/ 609 w 819"/>
                                <a:gd name="T57" fmla="*/ 6749 h 7097"/>
                                <a:gd name="T58" fmla="*/ 622 w 819"/>
                                <a:gd name="T59" fmla="*/ 6728 h 7097"/>
                                <a:gd name="T60" fmla="*/ 635 w 819"/>
                                <a:gd name="T61" fmla="*/ 6705 h 7097"/>
                                <a:gd name="T62" fmla="*/ 819 w 819"/>
                                <a:gd name="T63" fmla="*/ 0 h 70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819" h="7097">
                                  <a:moveTo>
                                    <a:pt x="81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0" y="6713"/>
                                  </a:lnTo>
                                  <a:lnTo>
                                    <a:pt x="215" y="6724"/>
                                  </a:lnTo>
                                  <a:lnTo>
                                    <a:pt x="221" y="6736"/>
                                  </a:lnTo>
                                  <a:lnTo>
                                    <a:pt x="264" y="6822"/>
                                  </a:lnTo>
                                  <a:lnTo>
                                    <a:pt x="300" y="6896"/>
                                  </a:lnTo>
                                  <a:lnTo>
                                    <a:pt x="332" y="6959"/>
                                  </a:lnTo>
                                  <a:lnTo>
                                    <a:pt x="357" y="7009"/>
                                  </a:lnTo>
                                  <a:lnTo>
                                    <a:pt x="378" y="7048"/>
                                  </a:lnTo>
                                  <a:lnTo>
                                    <a:pt x="392" y="7075"/>
                                  </a:lnTo>
                                  <a:lnTo>
                                    <a:pt x="398" y="7085"/>
                                  </a:lnTo>
                                  <a:lnTo>
                                    <a:pt x="403" y="7092"/>
                                  </a:lnTo>
                                  <a:lnTo>
                                    <a:pt x="407" y="7096"/>
                                  </a:lnTo>
                                  <a:lnTo>
                                    <a:pt x="409" y="7097"/>
                                  </a:lnTo>
                                  <a:lnTo>
                                    <a:pt x="412" y="7093"/>
                                  </a:lnTo>
                                  <a:lnTo>
                                    <a:pt x="419" y="7082"/>
                                  </a:lnTo>
                                  <a:lnTo>
                                    <a:pt x="430" y="7064"/>
                                  </a:lnTo>
                                  <a:lnTo>
                                    <a:pt x="445" y="7038"/>
                                  </a:lnTo>
                                  <a:lnTo>
                                    <a:pt x="464" y="7006"/>
                                  </a:lnTo>
                                  <a:lnTo>
                                    <a:pt x="486" y="6966"/>
                                  </a:lnTo>
                                  <a:lnTo>
                                    <a:pt x="513" y="6919"/>
                                  </a:lnTo>
                                  <a:lnTo>
                                    <a:pt x="542" y="6867"/>
                                  </a:lnTo>
                                  <a:lnTo>
                                    <a:pt x="552" y="6848"/>
                                  </a:lnTo>
                                  <a:lnTo>
                                    <a:pt x="563" y="6830"/>
                                  </a:lnTo>
                                  <a:lnTo>
                                    <a:pt x="574" y="6810"/>
                                  </a:lnTo>
                                  <a:lnTo>
                                    <a:pt x="585" y="6790"/>
                                  </a:lnTo>
                                  <a:lnTo>
                                    <a:pt x="598" y="6770"/>
                                  </a:lnTo>
                                  <a:lnTo>
                                    <a:pt x="609" y="6749"/>
                                  </a:lnTo>
                                  <a:lnTo>
                                    <a:pt x="622" y="6728"/>
                                  </a:lnTo>
                                  <a:lnTo>
                                    <a:pt x="635" y="6705"/>
                                  </a:lnTo>
                                  <a:lnTo>
                                    <a:pt x="8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B00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46"/>
                          <wps:cNvSpPr>
                            <a:spLocks/>
                          </wps:cNvSpPr>
                          <wps:spPr bwMode="auto">
                            <a:xfrm>
                              <a:off x="783" y="1499"/>
                              <a:ext cx="421" cy="501"/>
                            </a:xfrm>
                            <a:custGeom>
                              <a:avLst/>
                              <a:gdLst>
                                <a:gd name="T0" fmla="*/ 3790 w 3790"/>
                                <a:gd name="T1" fmla="*/ 0 h 4007"/>
                                <a:gd name="T2" fmla="*/ 3790 w 3790"/>
                                <a:gd name="T3" fmla="*/ 3143 h 4007"/>
                                <a:gd name="T4" fmla="*/ 3780 w 3790"/>
                                <a:gd name="T5" fmla="*/ 3215 h 4007"/>
                                <a:gd name="T6" fmla="*/ 3757 w 3790"/>
                                <a:gd name="T7" fmla="*/ 3282 h 4007"/>
                                <a:gd name="T8" fmla="*/ 3726 w 3790"/>
                                <a:gd name="T9" fmla="*/ 3346 h 4007"/>
                                <a:gd name="T10" fmla="*/ 3685 w 3790"/>
                                <a:gd name="T11" fmla="*/ 3404 h 4007"/>
                                <a:gd name="T12" fmla="*/ 3634 w 3790"/>
                                <a:gd name="T13" fmla="*/ 3456 h 4007"/>
                                <a:gd name="T14" fmla="*/ 3576 w 3790"/>
                                <a:gd name="T15" fmla="*/ 3501 h 4007"/>
                                <a:gd name="T16" fmla="*/ 3511 w 3790"/>
                                <a:gd name="T17" fmla="*/ 3538 h 4007"/>
                                <a:gd name="T18" fmla="*/ 3441 w 3790"/>
                                <a:gd name="T19" fmla="*/ 3568 h 4007"/>
                                <a:gd name="T20" fmla="*/ 3365 w 3790"/>
                                <a:gd name="T21" fmla="*/ 3587 h 4007"/>
                                <a:gd name="T22" fmla="*/ 3286 w 3790"/>
                                <a:gd name="T23" fmla="*/ 3596 h 4007"/>
                                <a:gd name="T24" fmla="*/ 2310 w 3790"/>
                                <a:gd name="T25" fmla="*/ 3597 h 4007"/>
                                <a:gd name="T26" fmla="*/ 2267 w 3790"/>
                                <a:gd name="T27" fmla="*/ 3597 h 4007"/>
                                <a:gd name="T28" fmla="*/ 2205 w 3790"/>
                                <a:gd name="T29" fmla="*/ 3603 h 4007"/>
                                <a:gd name="T30" fmla="*/ 2136 w 3790"/>
                                <a:gd name="T31" fmla="*/ 3624 h 4007"/>
                                <a:gd name="T32" fmla="*/ 2100 w 3790"/>
                                <a:gd name="T33" fmla="*/ 3643 h 4007"/>
                                <a:gd name="T34" fmla="*/ 2064 w 3790"/>
                                <a:gd name="T35" fmla="*/ 3670 h 4007"/>
                                <a:gd name="T36" fmla="*/ 2028 w 3790"/>
                                <a:gd name="T37" fmla="*/ 3704 h 4007"/>
                                <a:gd name="T38" fmla="*/ 1993 w 3790"/>
                                <a:gd name="T39" fmla="*/ 3748 h 4007"/>
                                <a:gd name="T40" fmla="*/ 1960 w 3790"/>
                                <a:gd name="T41" fmla="*/ 3803 h 4007"/>
                                <a:gd name="T42" fmla="*/ 1803 w 3790"/>
                                <a:gd name="T43" fmla="*/ 3813 h 4007"/>
                                <a:gd name="T44" fmla="*/ 1782 w 3790"/>
                                <a:gd name="T45" fmla="*/ 3757 h 4007"/>
                                <a:gd name="T46" fmla="*/ 1755 w 3790"/>
                                <a:gd name="T47" fmla="*/ 3712 h 4007"/>
                                <a:gd name="T48" fmla="*/ 1723 w 3790"/>
                                <a:gd name="T49" fmla="*/ 3676 h 4007"/>
                                <a:gd name="T50" fmla="*/ 1688 w 3790"/>
                                <a:gd name="T51" fmla="*/ 3648 h 4007"/>
                                <a:gd name="T52" fmla="*/ 1651 w 3790"/>
                                <a:gd name="T53" fmla="*/ 3628 h 4007"/>
                                <a:gd name="T54" fmla="*/ 1589 w 3790"/>
                                <a:gd name="T55" fmla="*/ 3607 h 4007"/>
                                <a:gd name="T56" fmla="*/ 1519 w 3790"/>
                                <a:gd name="T57" fmla="*/ 3598 h 4007"/>
                                <a:gd name="T58" fmla="*/ 1466 w 3790"/>
                                <a:gd name="T59" fmla="*/ 3597 h 4007"/>
                                <a:gd name="T60" fmla="*/ 546 w 3790"/>
                                <a:gd name="T61" fmla="*/ 3597 h 4007"/>
                                <a:gd name="T62" fmla="*/ 463 w 3790"/>
                                <a:gd name="T63" fmla="*/ 3591 h 4007"/>
                                <a:gd name="T64" fmla="*/ 384 w 3790"/>
                                <a:gd name="T65" fmla="*/ 3575 h 4007"/>
                                <a:gd name="T66" fmla="*/ 310 w 3790"/>
                                <a:gd name="T67" fmla="*/ 3548 h 4007"/>
                                <a:gd name="T68" fmla="*/ 242 w 3790"/>
                                <a:gd name="T69" fmla="*/ 3512 h 4007"/>
                                <a:gd name="T70" fmla="*/ 179 w 3790"/>
                                <a:gd name="T71" fmla="*/ 3469 h 4007"/>
                                <a:gd name="T72" fmla="*/ 126 w 3790"/>
                                <a:gd name="T73" fmla="*/ 3418 h 4007"/>
                                <a:gd name="T74" fmla="*/ 80 w 3790"/>
                                <a:gd name="T75" fmla="*/ 3361 h 4007"/>
                                <a:gd name="T76" fmla="*/ 44 w 3790"/>
                                <a:gd name="T77" fmla="*/ 3296 h 4007"/>
                                <a:gd name="T78" fmla="*/ 18 w 3790"/>
                                <a:gd name="T79" fmla="*/ 3229 h 4007"/>
                                <a:gd name="T80" fmla="*/ 4 w 3790"/>
                                <a:gd name="T81" fmla="*/ 3157 h 4007"/>
                                <a:gd name="T82" fmla="*/ 0 w 3790"/>
                                <a:gd name="T83" fmla="*/ 71 h 40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3790" h="4007">
                                  <a:moveTo>
                                    <a:pt x="79" y="0"/>
                                  </a:moveTo>
                                  <a:lnTo>
                                    <a:pt x="3713" y="0"/>
                                  </a:lnTo>
                                  <a:lnTo>
                                    <a:pt x="3790" y="0"/>
                                  </a:lnTo>
                                  <a:lnTo>
                                    <a:pt x="3790" y="71"/>
                                  </a:lnTo>
                                  <a:lnTo>
                                    <a:pt x="3790" y="3119"/>
                                  </a:lnTo>
                                  <a:lnTo>
                                    <a:pt x="3790" y="3143"/>
                                  </a:lnTo>
                                  <a:lnTo>
                                    <a:pt x="3787" y="3167"/>
                                  </a:lnTo>
                                  <a:lnTo>
                                    <a:pt x="3784" y="3191"/>
                                  </a:lnTo>
                                  <a:lnTo>
                                    <a:pt x="3780" y="3215"/>
                                  </a:lnTo>
                                  <a:lnTo>
                                    <a:pt x="3773" y="3238"/>
                                  </a:lnTo>
                                  <a:lnTo>
                                    <a:pt x="3766" y="3260"/>
                                  </a:lnTo>
                                  <a:lnTo>
                                    <a:pt x="3757" y="3282"/>
                                  </a:lnTo>
                                  <a:lnTo>
                                    <a:pt x="3748" y="3304"/>
                                  </a:lnTo>
                                  <a:lnTo>
                                    <a:pt x="3737" y="3326"/>
                                  </a:lnTo>
                                  <a:lnTo>
                                    <a:pt x="3726" y="3346"/>
                                  </a:lnTo>
                                  <a:lnTo>
                                    <a:pt x="3713" y="3366"/>
                                  </a:lnTo>
                                  <a:lnTo>
                                    <a:pt x="3699" y="3386"/>
                                  </a:lnTo>
                                  <a:lnTo>
                                    <a:pt x="3685" y="3404"/>
                                  </a:lnTo>
                                  <a:lnTo>
                                    <a:pt x="3668" y="3422"/>
                                  </a:lnTo>
                                  <a:lnTo>
                                    <a:pt x="3651" y="3440"/>
                                  </a:lnTo>
                                  <a:lnTo>
                                    <a:pt x="3634" y="3456"/>
                                  </a:lnTo>
                                  <a:lnTo>
                                    <a:pt x="3615" y="3472"/>
                                  </a:lnTo>
                                  <a:lnTo>
                                    <a:pt x="3596" y="3487"/>
                                  </a:lnTo>
                                  <a:lnTo>
                                    <a:pt x="3576" y="3501"/>
                                  </a:lnTo>
                                  <a:lnTo>
                                    <a:pt x="3555" y="3514"/>
                                  </a:lnTo>
                                  <a:lnTo>
                                    <a:pt x="3534" y="3527"/>
                                  </a:lnTo>
                                  <a:lnTo>
                                    <a:pt x="3511" y="3538"/>
                                  </a:lnTo>
                                  <a:lnTo>
                                    <a:pt x="3488" y="3549"/>
                                  </a:lnTo>
                                  <a:lnTo>
                                    <a:pt x="3464" y="3558"/>
                                  </a:lnTo>
                                  <a:lnTo>
                                    <a:pt x="3441" y="3568"/>
                                  </a:lnTo>
                                  <a:lnTo>
                                    <a:pt x="3416" y="3575"/>
                                  </a:lnTo>
                                  <a:lnTo>
                                    <a:pt x="3391" y="3582"/>
                                  </a:lnTo>
                                  <a:lnTo>
                                    <a:pt x="3365" y="3587"/>
                                  </a:lnTo>
                                  <a:lnTo>
                                    <a:pt x="3339" y="3591"/>
                                  </a:lnTo>
                                  <a:lnTo>
                                    <a:pt x="3312" y="3594"/>
                                  </a:lnTo>
                                  <a:lnTo>
                                    <a:pt x="3286" y="3596"/>
                                  </a:lnTo>
                                  <a:lnTo>
                                    <a:pt x="3259" y="3597"/>
                                  </a:lnTo>
                                  <a:lnTo>
                                    <a:pt x="2318" y="3597"/>
                                  </a:lnTo>
                                  <a:lnTo>
                                    <a:pt x="2310" y="3597"/>
                                  </a:lnTo>
                                  <a:lnTo>
                                    <a:pt x="2302" y="3597"/>
                                  </a:lnTo>
                                  <a:lnTo>
                                    <a:pt x="2285" y="3597"/>
                                  </a:lnTo>
                                  <a:lnTo>
                                    <a:pt x="2267" y="3597"/>
                                  </a:lnTo>
                                  <a:lnTo>
                                    <a:pt x="2247" y="3598"/>
                                  </a:lnTo>
                                  <a:lnTo>
                                    <a:pt x="2227" y="3600"/>
                                  </a:lnTo>
                                  <a:lnTo>
                                    <a:pt x="2205" y="3603"/>
                                  </a:lnTo>
                                  <a:lnTo>
                                    <a:pt x="2182" y="3608"/>
                                  </a:lnTo>
                                  <a:lnTo>
                                    <a:pt x="2160" y="3615"/>
                                  </a:lnTo>
                                  <a:lnTo>
                                    <a:pt x="2136" y="3624"/>
                                  </a:lnTo>
                                  <a:lnTo>
                                    <a:pt x="2124" y="3630"/>
                                  </a:lnTo>
                                  <a:lnTo>
                                    <a:pt x="2112" y="3636"/>
                                  </a:lnTo>
                                  <a:lnTo>
                                    <a:pt x="2100" y="3643"/>
                                  </a:lnTo>
                                  <a:lnTo>
                                    <a:pt x="2088" y="3651"/>
                                  </a:lnTo>
                                  <a:lnTo>
                                    <a:pt x="2076" y="3660"/>
                                  </a:lnTo>
                                  <a:lnTo>
                                    <a:pt x="2064" y="3670"/>
                                  </a:lnTo>
                                  <a:lnTo>
                                    <a:pt x="2052" y="3680"/>
                                  </a:lnTo>
                                  <a:lnTo>
                                    <a:pt x="2040" y="3692"/>
                                  </a:lnTo>
                                  <a:lnTo>
                                    <a:pt x="2028" y="3704"/>
                                  </a:lnTo>
                                  <a:lnTo>
                                    <a:pt x="2016" y="3718"/>
                                  </a:lnTo>
                                  <a:lnTo>
                                    <a:pt x="2005" y="3732"/>
                                  </a:lnTo>
                                  <a:lnTo>
                                    <a:pt x="1993" y="3748"/>
                                  </a:lnTo>
                                  <a:lnTo>
                                    <a:pt x="1982" y="3765"/>
                                  </a:lnTo>
                                  <a:lnTo>
                                    <a:pt x="1971" y="3783"/>
                                  </a:lnTo>
                                  <a:lnTo>
                                    <a:pt x="1960" y="3803"/>
                                  </a:lnTo>
                                  <a:lnTo>
                                    <a:pt x="1949" y="3824"/>
                                  </a:lnTo>
                                  <a:lnTo>
                                    <a:pt x="1858" y="4007"/>
                                  </a:lnTo>
                                  <a:lnTo>
                                    <a:pt x="1803" y="3813"/>
                                  </a:lnTo>
                                  <a:lnTo>
                                    <a:pt x="1797" y="3793"/>
                                  </a:lnTo>
                                  <a:lnTo>
                                    <a:pt x="1790" y="3774"/>
                                  </a:lnTo>
                                  <a:lnTo>
                                    <a:pt x="1782" y="3757"/>
                                  </a:lnTo>
                                  <a:lnTo>
                                    <a:pt x="1773" y="3741"/>
                                  </a:lnTo>
                                  <a:lnTo>
                                    <a:pt x="1764" y="3726"/>
                                  </a:lnTo>
                                  <a:lnTo>
                                    <a:pt x="1755" y="3712"/>
                                  </a:lnTo>
                                  <a:lnTo>
                                    <a:pt x="1745" y="3699"/>
                                  </a:lnTo>
                                  <a:lnTo>
                                    <a:pt x="1734" y="3687"/>
                                  </a:lnTo>
                                  <a:lnTo>
                                    <a:pt x="1723" y="3676"/>
                                  </a:lnTo>
                                  <a:lnTo>
                                    <a:pt x="1712" y="3666"/>
                                  </a:lnTo>
                                  <a:lnTo>
                                    <a:pt x="1701" y="3657"/>
                                  </a:lnTo>
                                  <a:lnTo>
                                    <a:pt x="1688" y="3648"/>
                                  </a:lnTo>
                                  <a:lnTo>
                                    <a:pt x="1676" y="3641"/>
                                  </a:lnTo>
                                  <a:lnTo>
                                    <a:pt x="1664" y="3634"/>
                                  </a:lnTo>
                                  <a:lnTo>
                                    <a:pt x="1651" y="3628"/>
                                  </a:lnTo>
                                  <a:lnTo>
                                    <a:pt x="1639" y="3623"/>
                                  </a:lnTo>
                                  <a:lnTo>
                                    <a:pt x="1613" y="3614"/>
                                  </a:lnTo>
                                  <a:lnTo>
                                    <a:pt x="1589" y="3607"/>
                                  </a:lnTo>
                                  <a:lnTo>
                                    <a:pt x="1564" y="3603"/>
                                  </a:lnTo>
                                  <a:lnTo>
                                    <a:pt x="1541" y="3600"/>
                                  </a:lnTo>
                                  <a:lnTo>
                                    <a:pt x="1519" y="3598"/>
                                  </a:lnTo>
                                  <a:lnTo>
                                    <a:pt x="1499" y="3597"/>
                                  </a:lnTo>
                                  <a:lnTo>
                                    <a:pt x="1481" y="3597"/>
                                  </a:lnTo>
                                  <a:lnTo>
                                    <a:pt x="1466" y="3597"/>
                                  </a:lnTo>
                                  <a:lnTo>
                                    <a:pt x="1460" y="3597"/>
                                  </a:lnTo>
                                  <a:lnTo>
                                    <a:pt x="1453" y="3597"/>
                                  </a:lnTo>
                                  <a:lnTo>
                                    <a:pt x="546" y="3597"/>
                                  </a:lnTo>
                                  <a:lnTo>
                                    <a:pt x="518" y="3596"/>
                                  </a:lnTo>
                                  <a:lnTo>
                                    <a:pt x="490" y="3594"/>
                                  </a:lnTo>
                                  <a:lnTo>
                                    <a:pt x="463" y="3591"/>
                                  </a:lnTo>
                                  <a:lnTo>
                                    <a:pt x="436" y="3587"/>
                                  </a:lnTo>
                                  <a:lnTo>
                                    <a:pt x="409" y="3581"/>
                                  </a:lnTo>
                                  <a:lnTo>
                                    <a:pt x="384" y="3575"/>
                                  </a:lnTo>
                                  <a:lnTo>
                                    <a:pt x="359" y="3566"/>
                                  </a:lnTo>
                                  <a:lnTo>
                                    <a:pt x="335" y="3557"/>
                                  </a:lnTo>
                                  <a:lnTo>
                                    <a:pt x="310" y="3548"/>
                                  </a:lnTo>
                                  <a:lnTo>
                                    <a:pt x="286" y="3537"/>
                                  </a:lnTo>
                                  <a:lnTo>
                                    <a:pt x="264" y="3525"/>
                                  </a:lnTo>
                                  <a:lnTo>
                                    <a:pt x="242" y="3512"/>
                                  </a:lnTo>
                                  <a:lnTo>
                                    <a:pt x="221" y="3499"/>
                                  </a:lnTo>
                                  <a:lnTo>
                                    <a:pt x="199" y="3484"/>
                                  </a:lnTo>
                                  <a:lnTo>
                                    <a:pt x="179" y="3469"/>
                                  </a:lnTo>
                                  <a:lnTo>
                                    <a:pt x="161" y="3452"/>
                                  </a:lnTo>
                                  <a:lnTo>
                                    <a:pt x="142" y="3436"/>
                                  </a:lnTo>
                                  <a:lnTo>
                                    <a:pt x="126" y="3418"/>
                                  </a:lnTo>
                                  <a:lnTo>
                                    <a:pt x="109" y="3400"/>
                                  </a:lnTo>
                                  <a:lnTo>
                                    <a:pt x="94" y="3380"/>
                                  </a:lnTo>
                                  <a:lnTo>
                                    <a:pt x="80" y="3361"/>
                                  </a:lnTo>
                                  <a:lnTo>
                                    <a:pt x="66" y="3340"/>
                                  </a:lnTo>
                                  <a:lnTo>
                                    <a:pt x="55" y="3319"/>
                                  </a:lnTo>
                                  <a:lnTo>
                                    <a:pt x="44" y="3296"/>
                                  </a:lnTo>
                                  <a:lnTo>
                                    <a:pt x="34" y="3274"/>
                                  </a:lnTo>
                                  <a:lnTo>
                                    <a:pt x="25" y="3252"/>
                                  </a:lnTo>
                                  <a:lnTo>
                                    <a:pt x="18" y="3229"/>
                                  </a:lnTo>
                                  <a:lnTo>
                                    <a:pt x="11" y="3205"/>
                                  </a:lnTo>
                                  <a:lnTo>
                                    <a:pt x="7" y="3181"/>
                                  </a:lnTo>
                                  <a:lnTo>
                                    <a:pt x="4" y="3157"/>
                                  </a:lnTo>
                                  <a:lnTo>
                                    <a:pt x="1" y="3132"/>
                                  </a:lnTo>
                                  <a:lnTo>
                                    <a:pt x="0" y="3107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47"/>
                          <wps:cNvSpPr>
                            <a:spLocks/>
                          </wps:cNvSpPr>
                          <wps:spPr bwMode="auto">
                            <a:xfrm>
                              <a:off x="853" y="1275"/>
                              <a:ext cx="275" cy="114"/>
                            </a:xfrm>
                            <a:custGeom>
                              <a:avLst/>
                              <a:gdLst>
                                <a:gd name="T0" fmla="*/ 2391 w 2474"/>
                                <a:gd name="T1" fmla="*/ 916 h 916"/>
                                <a:gd name="T2" fmla="*/ 83 w 2474"/>
                                <a:gd name="T3" fmla="*/ 916 h 916"/>
                                <a:gd name="T4" fmla="*/ 0 w 2474"/>
                                <a:gd name="T5" fmla="*/ 916 h 916"/>
                                <a:gd name="T6" fmla="*/ 0 w 2474"/>
                                <a:gd name="T7" fmla="*/ 842 h 916"/>
                                <a:gd name="T8" fmla="*/ 0 w 2474"/>
                                <a:gd name="T9" fmla="*/ 74 h 916"/>
                                <a:gd name="T10" fmla="*/ 0 w 2474"/>
                                <a:gd name="T11" fmla="*/ 0 h 916"/>
                                <a:gd name="T12" fmla="*/ 83 w 2474"/>
                                <a:gd name="T13" fmla="*/ 0 h 916"/>
                                <a:gd name="T14" fmla="*/ 2391 w 2474"/>
                                <a:gd name="T15" fmla="*/ 0 h 916"/>
                                <a:gd name="T16" fmla="*/ 2474 w 2474"/>
                                <a:gd name="T17" fmla="*/ 0 h 916"/>
                                <a:gd name="T18" fmla="*/ 2474 w 2474"/>
                                <a:gd name="T19" fmla="*/ 74 h 916"/>
                                <a:gd name="T20" fmla="*/ 2474 w 2474"/>
                                <a:gd name="T21" fmla="*/ 842 h 916"/>
                                <a:gd name="T22" fmla="*/ 2474 w 2474"/>
                                <a:gd name="T23" fmla="*/ 916 h 916"/>
                                <a:gd name="T24" fmla="*/ 2391 w 2474"/>
                                <a:gd name="T25" fmla="*/ 916 h 9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2474" h="916">
                                  <a:moveTo>
                                    <a:pt x="2391" y="916"/>
                                  </a:moveTo>
                                  <a:lnTo>
                                    <a:pt x="83" y="916"/>
                                  </a:lnTo>
                                  <a:lnTo>
                                    <a:pt x="0" y="916"/>
                                  </a:lnTo>
                                  <a:lnTo>
                                    <a:pt x="0" y="84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3" y="0"/>
                                  </a:lnTo>
                                  <a:lnTo>
                                    <a:pt x="2391" y="0"/>
                                  </a:lnTo>
                                  <a:lnTo>
                                    <a:pt x="2474" y="0"/>
                                  </a:lnTo>
                                  <a:lnTo>
                                    <a:pt x="2474" y="74"/>
                                  </a:lnTo>
                                  <a:lnTo>
                                    <a:pt x="2474" y="842"/>
                                  </a:lnTo>
                                  <a:lnTo>
                                    <a:pt x="2474" y="916"/>
                                  </a:lnTo>
                                  <a:lnTo>
                                    <a:pt x="2391" y="9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" y="1293"/>
                              <a:ext cx="238" cy="78"/>
                            </a:xfrm>
                            <a:prstGeom prst="rect">
                              <a:avLst/>
                            </a:prstGeom>
                            <a:solidFill>
                              <a:srgbClr val="8B00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489" y="1542"/>
                              <a:ext cx="228" cy="327"/>
                            </a:xfrm>
                            <a:custGeom>
                              <a:avLst/>
                              <a:gdLst>
                                <a:gd name="T0" fmla="*/ 873 w 2051"/>
                                <a:gd name="T1" fmla="*/ 259 h 2613"/>
                                <a:gd name="T2" fmla="*/ 895 w 2051"/>
                                <a:gd name="T3" fmla="*/ 193 h 2613"/>
                                <a:gd name="T4" fmla="*/ 922 w 2051"/>
                                <a:gd name="T5" fmla="*/ 166 h 2613"/>
                                <a:gd name="T6" fmla="*/ 960 w 2051"/>
                                <a:gd name="T7" fmla="*/ 149 h 2613"/>
                                <a:gd name="T8" fmla="*/ 1073 w 2051"/>
                                <a:gd name="T9" fmla="*/ 139 h 2613"/>
                                <a:gd name="T10" fmla="*/ 1190 w 2051"/>
                                <a:gd name="T11" fmla="*/ 158 h 2613"/>
                                <a:gd name="T12" fmla="*/ 1282 w 2051"/>
                                <a:gd name="T13" fmla="*/ 204 h 2613"/>
                                <a:gd name="T14" fmla="*/ 1352 w 2051"/>
                                <a:gd name="T15" fmla="*/ 280 h 2613"/>
                                <a:gd name="T16" fmla="*/ 1400 w 2051"/>
                                <a:gd name="T17" fmla="*/ 385 h 2613"/>
                                <a:gd name="T18" fmla="*/ 1430 w 2051"/>
                                <a:gd name="T19" fmla="*/ 521 h 2613"/>
                                <a:gd name="T20" fmla="*/ 1442 w 2051"/>
                                <a:gd name="T21" fmla="*/ 687 h 2613"/>
                                <a:gd name="T22" fmla="*/ 1436 w 2051"/>
                                <a:gd name="T23" fmla="*/ 868 h 2613"/>
                                <a:gd name="T24" fmla="*/ 1409 w 2051"/>
                                <a:gd name="T25" fmla="*/ 1016 h 2613"/>
                                <a:gd name="T26" fmla="*/ 1360 w 2051"/>
                                <a:gd name="T27" fmla="*/ 1129 h 2613"/>
                                <a:gd name="T28" fmla="*/ 1286 w 2051"/>
                                <a:gd name="T29" fmla="*/ 1211 h 2613"/>
                                <a:gd name="T30" fmla="*/ 1187 w 2051"/>
                                <a:gd name="T31" fmla="*/ 1265 h 2613"/>
                                <a:gd name="T32" fmla="*/ 1059 w 2051"/>
                                <a:gd name="T33" fmla="*/ 1291 h 2613"/>
                                <a:gd name="T34" fmla="*/ 1032 w 2051"/>
                                <a:gd name="T35" fmla="*/ 0 h 2613"/>
                                <a:gd name="T36" fmla="*/ 100 w 2051"/>
                                <a:gd name="T37" fmla="*/ 109 h 2613"/>
                                <a:gd name="T38" fmla="*/ 176 w 2051"/>
                                <a:gd name="T39" fmla="*/ 133 h 2613"/>
                                <a:gd name="T40" fmla="*/ 233 w 2051"/>
                                <a:gd name="T41" fmla="*/ 171 h 2613"/>
                                <a:gd name="T42" fmla="*/ 272 w 2051"/>
                                <a:gd name="T43" fmla="*/ 227 h 2613"/>
                                <a:gd name="T44" fmla="*/ 296 w 2051"/>
                                <a:gd name="T45" fmla="*/ 301 h 2613"/>
                                <a:gd name="T46" fmla="*/ 308 w 2051"/>
                                <a:gd name="T47" fmla="*/ 439 h 2613"/>
                                <a:gd name="T48" fmla="*/ 300 w 2051"/>
                                <a:gd name="T49" fmla="*/ 2281 h 2613"/>
                                <a:gd name="T50" fmla="*/ 280 w 2051"/>
                                <a:gd name="T51" fmla="*/ 2364 h 2613"/>
                                <a:gd name="T52" fmla="*/ 245 w 2051"/>
                                <a:gd name="T53" fmla="*/ 2427 h 2613"/>
                                <a:gd name="T54" fmla="*/ 193 w 2051"/>
                                <a:gd name="T55" fmla="*/ 2472 h 2613"/>
                                <a:gd name="T56" fmla="*/ 119 w 2051"/>
                                <a:gd name="T57" fmla="*/ 2499 h 2613"/>
                                <a:gd name="T58" fmla="*/ 22 w 2051"/>
                                <a:gd name="T59" fmla="*/ 2512 h 2613"/>
                                <a:gd name="T60" fmla="*/ 1155 w 2051"/>
                                <a:gd name="T61" fmla="*/ 2512 h 2613"/>
                                <a:gd name="T62" fmla="*/ 1051 w 2051"/>
                                <a:gd name="T63" fmla="*/ 2498 h 2613"/>
                                <a:gd name="T64" fmla="*/ 977 w 2051"/>
                                <a:gd name="T65" fmla="*/ 2469 h 2613"/>
                                <a:gd name="T66" fmla="*/ 924 w 2051"/>
                                <a:gd name="T67" fmla="*/ 2424 h 2613"/>
                                <a:gd name="T68" fmla="*/ 890 w 2051"/>
                                <a:gd name="T69" fmla="*/ 2361 h 2613"/>
                                <a:gd name="T70" fmla="*/ 874 w 2051"/>
                                <a:gd name="T71" fmla="*/ 2279 h 2613"/>
                                <a:gd name="T72" fmla="*/ 868 w 2051"/>
                                <a:gd name="T73" fmla="*/ 1433 h 2613"/>
                                <a:gd name="T74" fmla="*/ 1381 w 2051"/>
                                <a:gd name="T75" fmla="*/ 1420 h 2613"/>
                                <a:gd name="T76" fmla="*/ 1596 w 2051"/>
                                <a:gd name="T77" fmla="*/ 1368 h 2613"/>
                                <a:gd name="T78" fmla="*/ 1771 w 2051"/>
                                <a:gd name="T79" fmla="*/ 1280 h 2613"/>
                                <a:gd name="T80" fmla="*/ 1904 w 2051"/>
                                <a:gd name="T81" fmla="*/ 1158 h 2613"/>
                                <a:gd name="T82" fmla="*/ 1995 w 2051"/>
                                <a:gd name="T83" fmla="*/ 1006 h 2613"/>
                                <a:gd name="T84" fmla="*/ 2043 w 2051"/>
                                <a:gd name="T85" fmla="*/ 828 h 2613"/>
                                <a:gd name="T86" fmla="*/ 2050 w 2051"/>
                                <a:gd name="T87" fmla="*/ 658 h 2613"/>
                                <a:gd name="T88" fmla="*/ 2033 w 2051"/>
                                <a:gd name="T89" fmla="*/ 536 h 2613"/>
                                <a:gd name="T90" fmla="*/ 1996 w 2051"/>
                                <a:gd name="T91" fmla="*/ 422 h 2613"/>
                                <a:gd name="T92" fmla="*/ 1942 w 2051"/>
                                <a:gd name="T93" fmla="*/ 321 h 2613"/>
                                <a:gd name="T94" fmla="*/ 1871 w 2051"/>
                                <a:gd name="T95" fmla="*/ 232 h 2613"/>
                                <a:gd name="T96" fmla="*/ 1781 w 2051"/>
                                <a:gd name="T97" fmla="*/ 154 h 2613"/>
                                <a:gd name="T98" fmla="*/ 1676 w 2051"/>
                                <a:gd name="T99" fmla="*/ 93 h 2613"/>
                                <a:gd name="T100" fmla="*/ 1497 w 2051"/>
                                <a:gd name="T101" fmla="*/ 32 h 2613"/>
                                <a:gd name="T102" fmla="*/ 1298 w 2051"/>
                                <a:gd name="T103" fmla="*/ 6 h 26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2051" h="2613">
                                  <a:moveTo>
                                    <a:pt x="868" y="1295"/>
                                  </a:moveTo>
                                  <a:lnTo>
                                    <a:pt x="868" y="328"/>
                                  </a:lnTo>
                                  <a:lnTo>
                                    <a:pt x="868" y="303"/>
                                  </a:lnTo>
                                  <a:lnTo>
                                    <a:pt x="870" y="280"/>
                                  </a:lnTo>
                                  <a:lnTo>
                                    <a:pt x="873" y="259"/>
                                  </a:lnTo>
                                  <a:lnTo>
                                    <a:pt x="876" y="240"/>
                                  </a:lnTo>
                                  <a:lnTo>
                                    <a:pt x="882" y="223"/>
                                  </a:lnTo>
                                  <a:lnTo>
                                    <a:pt x="887" y="207"/>
                                  </a:lnTo>
                                  <a:lnTo>
                                    <a:pt x="890" y="200"/>
                                  </a:lnTo>
                                  <a:lnTo>
                                    <a:pt x="895" y="193"/>
                                  </a:lnTo>
                                  <a:lnTo>
                                    <a:pt x="899" y="187"/>
                                  </a:lnTo>
                                  <a:lnTo>
                                    <a:pt x="905" y="181"/>
                                  </a:lnTo>
                                  <a:lnTo>
                                    <a:pt x="909" y="176"/>
                                  </a:lnTo>
                                  <a:lnTo>
                                    <a:pt x="915" y="171"/>
                                  </a:lnTo>
                                  <a:lnTo>
                                    <a:pt x="922" y="166"/>
                                  </a:lnTo>
                                  <a:lnTo>
                                    <a:pt x="928" y="162"/>
                                  </a:lnTo>
                                  <a:lnTo>
                                    <a:pt x="935" y="158"/>
                                  </a:lnTo>
                                  <a:lnTo>
                                    <a:pt x="943" y="155"/>
                                  </a:lnTo>
                                  <a:lnTo>
                                    <a:pt x="951" y="152"/>
                                  </a:lnTo>
                                  <a:lnTo>
                                    <a:pt x="960" y="149"/>
                                  </a:lnTo>
                                  <a:lnTo>
                                    <a:pt x="978" y="144"/>
                                  </a:lnTo>
                                  <a:lnTo>
                                    <a:pt x="999" y="141"/>
                                  </a:lnTo>
                                  <a:lnTo>
                                    <a:pt x="1021" y="139"/>
                                  </a:lnTo>
                                  <a:lnTo>
                                    <a:pt x="1047" y="139"/>
                                  </a:lnTo>
                                  <a:lnTo>
                                    <a:pt x="1073" y="139"/>
                                  </a:lnTo>
                                  <a:lnTo>
                                    <a:pt x="1098" y="141"/>
                                  </a:lnTo>
                                  <a:lnTo>
                                    <a:pt x="1123" y="144"/>
                                  </a:lnTo>
                                  <a:lnTo>
                                    <a:pt x="1145" y="147"/>
                                  </a:lnTo>
                                  <a:lnTo>
                                    <a:pt x="1168" y="152"/>
                                  </a:lnTo>
                                  <a:lnTo>
                                    <a:pt x="1190" y="158"/>
                                  </a:lnTo>
                                  <a:lnTo>
                                    <a:pt x="1210" y="165"/>
                                  </a:lnTo>
                                  <a:lnTo>
                                    <a:pt x="1229" y="173"/>
                                  </a:lnTo>
                                  <a:lnTo>
                                    <a:pt x="1248" y="183"/>
                                  </a:lnTo>
                                  <a:lnTo>
                                    <a:pt x="1265" y="193"/>
                                  </a:lnTo>
                                  <a:lnTo>
                                    <a:pt x="1282" y="204"/>
                                  </a:lnTo>
                                  <a:lnTo>
                                    <a:pt x="1297" y="218"/>
                                  </a:lnTo>
                                  <a:lnTo>
                                    <a:pt x="1313" y="232"/>
                                  </a:lnTo>
                                  <a:lnTo>
                                    <a:pt x="1326" y="247"/>
                                  </a:lnTo>
                                  <a:lnTo>
                                    <a:pt x="1340" y="263"/>
                                  </a:lnTo>
                                  <a:lnTo>
                                    <a:pt x="1352" y="280"/>
                                  </a:lnTo>
                                  <a:lnTo>
                                    <a:pt x="1363" y="299"/>
                                  </a:lnTo>
                                  <a:lnTo>
                                    <a:pt x="1373" y="318"/>
                                  </a:lnTo>
                                  <a:lnTo>
                                    <a:pt x="1383" y="339"/>
                                  </a:lnTo>
                                  <a:lnTo>
                                    <a:pt x="1392" y="361"/>
                                  </a:lnTo>
                                  <a:lnTo>
                                    <a:pt x="1400" y="385"/>
                                  </a:lnTo>
                                  <a:lnTo>
                                    <a:pt x="1408" y="409"/>
                                  </a:lnTo>
                                  <a:lnTo>
                                    <a:pt x="1415" y="435"/>
                                  </a:lnTo>
                                  <a:lnTo>
                                    <a:pt x="1420" y="463"/>
                                  </a:lnTo>
                                  <a:lnTo>
                                    <a:pt x="1426" y="491"/>
                                  </a:lnTo>
                                  <a:lnTo>
                                    <a:pt x="1430" y="521"/>
                                  </a:lnTo>
                                  <a:lnTo>
                                    <a:pt x="1434" y="551"/>
                                  </a:lnTo>
                                  <a:lnTo>
                                    <a:pt x="1437" y="583"/>
                                  </a:lnTo>
                                  <a:lnTo>
                                    <a:pt x="1439" y="617"/>
                                  </a:lnTo>
                                  <a:lnTo>
                                    <a:pt x="1440" y="651"/>
                                  </a:lnTo>
                                  <a:lnTo>
                                    <a:pt x="1442" y="687"/>
                                  </a:lnTo>
                                  <a:lnTo>
                                    <a:pt x="1443" y="725"/>
                                  </a:lnTo>
                                  <a:lnTo>
                                    <a:pt x="1442" y="763"/>
                                  </a:lnTo>
                                  <a:lnTo>
                                    <a:pt x="1440" y="800"/>
                                  </a:lnTo>
                                  <a:lnTo>
                                    <a:pt x="1438" y="835"/>
                                  </a:lnTo>
                                  <a:lnTo>
                                    <a:pt x="1436" y="868"/>
                                  </a:lnTo>
                                  <a:lnTo>
                                    <a:pt x="1431" y="901"/>
                                  </a:lnTo>
                                  <a:lnTo>
                                    <a:pt x="1427" y="931"/>
                                  </a:lnTo>
                                  <a:lnTo>
                                    <a:pt x="1421" y="962"/>
                                  </a:lnTo>
                                  <a:lnTo>
                                    <a:pt x="1416" y="990"/>
                                  </a:lnTo>
                                  <a:lnTo>
                                    <a:pt x="1409" y="1016"/>
                                  </a:lnTo>
                                  <a:lnTo>
                                    <a:pt x="1400" y="1042"/>
                                  </a:lnTo>
                                  <a:lnTo>
                                    <a:pt x="1391" y="1066"/>
                                  </a:lnTo>
                                  <a:lnTo>
                                    <a:pt x="1382" y="1088"/>
                                  </a:lnTo>
                                  <a:lnTo>
                                    <a:pt x="1371" y="1109"/>
                                  </a:lnTo>
                                  <a:lnTo>
                                    <a:pt x="1360" y="1129"/>
                                  </a:lnTo>
                                  <a:lnTo>
                                    <a:pt x="1347" y="1148"/>
                                  </a:lnTo>
                                  <a:lnTo>
                                    <a:pt x="1333" y="1165"/>
                                  </a:lnTo>
                                  <a:lnTo>
                                    <a:pt x="1319" y="1182"/>
                                  </a:lnTo>
                                  <a:lnTo>
                                    <a:pt x="1303" y="1197"/>
                                  </a:lnTo>
                                  <a:lnTo>
                                    <a:pt x="1286" y="1211"/>
                                  </a:lnTo>
                                  <a:lnTo>
                                    <a:pt x="1268" y="1225"/>
                                  </a:lnTo>
                                  <a:lnTo>
                                    <a:pt x="1249" y="1236"/>
                                  </a:lnTo>
                                  <a:lnTo>
                                    <a:pt x="1229" y="1247"/>
                                  </a:lnTo>
                                  <a:lnTo>
                                    <a:pt x="1208" y="1256"/>
                                  </a:lnTo>
                                  <a:lnTo>
                                    <a:pt x="1187" y="1265"/>
                                  </a:lnTo>
                                  <a:lnTo>
                                    <a:pt x="1163" y="1272"/>
                                  </a:lnTo>
                                  <a:lnTo>
                                    <a:pt x="1139" y="1278"/>
                                  </a:lnTo>
                                  <a:lnTo>
                                    <a:pt x="1114" y="1283"/>
                                  </a:lnTo>
                                  <a:lnTo>
                                    <a:pt x="1087" y="1288"/>
                                  </a:lnTo>
                                  <a:lnTo>
                                    <a:pt x="1059" y="1291"/>
                                  </a:lnTo>
                                  <a:lnTo>
                                    <a:pt x="1030" y="1293"/>
                                  </a:lnTo>
                                  <a:lnTo>
                                    <a:pt x="1001" y="1295"/>
                                  </a:lnTo>
                                  <a:lnTo>
                                    <a:pt x="970" y="1295"/>
                                  </a:lnTo>
                                  <a:lnTo>
                                    <a:pt x="868" y="1295"/>
                                  </a:lnTo>
                                  <a:close/>
                                  <a:moveTo>
                                    <a:pt x="1032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96"/>
                                  </a:lnTo>
                                  <a:lnTo>
                                    <a:pt x="44" y="100"/>
                                  </a:lnTo>
                                  <a:lnTo>
                                    <a:pt x="82" y="105"/>
                                  </a:lnTo>
                                  <a:lnTo>
                                    <a:pt x="100" y="109"/>
                                  </a:lnTo>
                                  <a:lnTo>
                                    <a:pt x="117" y="113"/>
                                  </a:lnTo>
                                  <a:lnTo>
                                    <a:pt x="133" y="117"/>
                                  </a:lnTo>
                                  <a:lnTo>
                                    <a:pt x="148" y="122"/>
                                  </a:lnTo>
                                  <a:lnTo>
                                    <a:pt x="163" y="127"/>
                                  </a:lnTo>
                                  <a:lnTo>
                                    <a:pt x="176" y="133"/>
                                  </a:lnTo>
                                  <a:lnTo>
                                    <a:pt x="188" y="140"/>
                                  </a:lnTo>
                                  <a:lnTo>
                                    <a:pt x="201" y="146"/>
                                  </a:lnTo>
                                  <a:lnTo>
                                    <a:pt x="212" y="154"/>
                                  </a:lnTo>
                                  <a:lnTo>
                                    <a:pt x="223" y="162"/>
                                  </a:lnTo>
                                  <a:lnTo>
                                    <a:pt x="233" y="171"/>
                                  </a:lnTo>
                                  <a:lnTo>
                                    <a:pt x="242" y="181"/>
                                  </a:lnTo>
                                  <a:lnTo>
                                    <a:pt x="250" y="191"/>
                                  </a:lnTo>
                                  <a:lnTo>
                                    <a:pt x="258" y="202"/>
                                  </a:lnTo>
                                  <a:lnTo>
                                    <a:pt x="266" y="215"/>
                                  </a:lnTo>
                                  <a:lnTo>
                                    <a:pt x="272" y="227"/>
                                  </a:lnTo>
                                  <a:lnTo>
                                    <a:pt x="278" y="240"/>
                                  </a:lnTo>
                                  <a:lnTo>
                                    <a:pt x="283" y="254"/>
                                  </a:lnTo>
                                  <a:lnTo>
                                    <a:pt x="288" y="269"/>
                                  </a:lnTo>
                                  <a:lnTo>
                                    <a:pt x="292" y="284"/>
                                  </a:lnTo>
                                  <a:lnTo>
                                    <a:pt x="296" y="301"/>
                                  </a:lnTo>
                                  <a:lnTo>
                                    <a:pt x="299" y="318"/>
                                  </a:lnTo>
                                  <a:lnTo>
                                    <a:pt x="301" y="336"/>
                                  </a:lnTo>
                                  <a:lnTo>
                                    <a:pt x="304" y="354"/>
                                  </a:lnTo>
                                  <a:lnTo>
                                    <a:pt x="307" y="395"/>
                                  </a:lnTo>
                                  <a:lnTo>
                                    <a:pt x="308" y="439"/>
                                  </a:lnTo>
                                  <a:lnTo>
                                    <a:pt x="308" y="2150"/>
                                  </a:lnTo>
                                  <a:lnTo>
                                    <a:pt x="307" y="2197"/>
                                  </a:lnTo>
                                  <a:lnTo>
                                    <a:pt x="305" y="2241"/>
                                  </a:lnTo>
                                  <a:lnTo>
                                    <a:pt x="302" y="2262"/>
                                  </a:lnTo>
                                  <a:lnTo>
                                    <a:pt x="300" y="2281"/>
                                  </a:lnTo>
                                  <a:lnTo>
                                    <a:pt x="297" y="2299"/>
                                  </a:lnTo>
                                  <a:lnTo>
                                    <a:pt x="294" y="2317"/>
                                  </a:lnTo>
                                  <a:lnTo>
                                    <a:pt x="290" y="2333"/>
                                  </a:lnTo>
                                  <a:lnTo>
                                    <a:pt x="286" y="2349"/>
                                  </a:lnTo>
                                  <a:lnTo>
                                    <a:pt x="280" y="2364"/>
                                  </a:lnTo>
                                  <a:lnTo>
                                    <a:pt x="275" y="2378"/>
                                  </a:lnTo>
                                  <a:lnTo>
                                    <a:pt x="268" y="2391"/>
                                  </a:lnTo>
                                  <a:lnTo>
                                    <a:pt x="261" y="2404"/>
                                  </a:lnTo>
                                  <a:lnTo>
                                    <a:pt x="253" y="2416"/>
                                  </a:lnTo>
                                  <a:lnTo>
                                    <a:pt x="245" y="2427"/>
                                  </a:lnTo>
                                  <a:lnTo>
                                    <a:pt x="237" y="2437"/>
                                  </a:lnTo>
                                  <a:lnTo>
                                    <a:pt x="226" y="2446"/>
                                  </a:lnTo>
                                  <a:lnTo>
                                    <a:pt x="216" y="2455"/>
                                  </a:lnTo>
                                  <a:lnTo>
                                    <a:pt x="205" y="2463"/>
                                  </a:lnTo>
                                  <a:lnTo>
                                    <a:pt x="193" y="2472"/>
                                  </a:lnTo>
                                  <a:lnTo>
                                    <a:pt x="180" y="2478"/>
                                  </a:lnTo>
                                  <a:lnTo>
                                    <a:pt x="166" y="2485"/>
                                  </a:lnTo>
                                  <a:lnTo>
                                    <a:pt x="152" y="2490"/>
                                  </a:lnTo>
                                  <a:lnTo>
                                    <a:pt x="136" y="2495"/>
                                  </a:lnTo>
                                  <a:lnTo>
                                    <a:pt x="119" y="2499"/>
                                  </a:lnTo>
                                  <a:lnTo>
                                    <a:pt x="101" y="2503"/>
                                  </a:lnTo>
                                  <a:lnTo>
                                    <a:pt x="83" y="2506"/>
                                  </a:lnTo>
                                  <a:lnTo>
                                    <a:pt x="63" y="2509"/>
                                  </a:lnTo>
                                  <a:lnTo>
                                    <a:pt x="43" y="2511"/>
                                  </a:lnTo>
                                  <a:lnTo>
                                    <a:pt x="22" y="2512"/>
                                  </a:lnTo>
                                  <a:lnTo>
                                    <a:pt x="0" y="2513"/>
                                  </a:lnTo>
                                  <a:lnTo>
                                    <a:pt x="0" y="2613"/>
                                  </a:lnTo>
                                  <a:lnTo>
                                    <a:pt x="1180" y="2613"/>
                                  </a:lnTo>
                                  <a:lnTo>
                                    <a:pt x="1180" y="2513"/>
                                  </a:lnTo>
                                  <a:lnTo>
                                    <a:pt x="1155" y="2512"/>
                                  </a:lnTo>
                                  <a:lnTo>
                                    <a:pt x="1132" y="2510"/>
                                  </a:lnTo>
                                  <a:lnTo>
                                    <a:pt x="1111" y="2508"/>
                                  </a:lnTo>
                                  <a:lnTo>
                                    <a:pt x="1089" y="2505"/>
                                  </a:lnTo>
                                  <a:lnTo>
                                    <a:pt x="1070" y="2501"/>
                                  </a:lnTo>
                                  <a:lnTo>
                                    <a:pt x="1051" y="2498"/>
                                  </a:lnTo>
                                  <a:lnTo>
                                    <a:pt x="1035" y="2493"/>
                                  </a:lnTo>
                                  <a:lnTo>
                                    <a:pt x="1019" y="2488"/>
                                  </a:lnTo>
                                  <a:lnTo>
                                    <a:pt x="1003" y="2482"/>
                                  </a:lnTo>
                                  <a:lnTo>
                                    <a:pt x="989" y="2476"/>
                                  </a:lnTo>
                                  <a:lnTo>
                                    <a:pt x="977" y="2469"/>
                                  </a:lnTo>
                                  <a:lnTo>
                                    <a:pt x="964" y="2461"/>
                                  </a:lnTo>
                                  <a:lnTo>
                                    <a:pt x="952" y="2452"/>
                                  </a:lnTo>
                                  <a:lnTo>
                                    <a:pt x="942" y="2444"/>
                                  </a:lnTo>
                                  <a:lnTo>
                                    <a:pt x="933" y="2434"/>
                                  </a:lnTo>
                                  <a:lnTo>
                                    <a:pt x="924" y="2424"/>
                                  </a:lnTo>
                                  <a:lnTo>
                                    <a:pt x="916" y="2413"/>
                                  </a:lnTo>
                                  <a:lnTo>
                                    <a:pt x="908" y="2401"/>
                                  </a:lnTo>
                                  <a:lnTo>
                                    <a:pt x="902" y="2389"/>
                                  </a:lnTo>
                                  <a:lnTo>
                                    <a:pt x="896" y="2375"/>
                                  </a:lnTo>
                                  <a:lnTo>
                                    <a:pt x="890" y="2361"/>
                                  </a:lnTo>
                                  <a:lnTo>
                                    <a:pt x="886" y="2347"/>
                                  </a:lnTo>
                                  <a:lnTo>
                                    <a:pt x="883" y="2331"/>
                                  </a:lnTo>
                                  <a:lnTo>
                                    <a:pt x="879" y="2314"/>
                                  </a:lnTo>
                                  <a:lnTo>
                                    <a:pt x="876" y="2297"/>
                                  </a:lnTo>
                                  <a:lnTo>
                                    <a:pt x="874" y="2279"/>
                                  </a:lnTo>
                                  <a:lnTo>
                                    <a:pt x="871" y="2260"/>
                                  </a:lnTo>
                                  <a:lnTo>
                                    <a:pt x="870" y="2240"/>
                                  </a:lnTo>
                                  <a:lnTo>
                                    <a:pt x="868" y="2196"/>
                                  </a:lnTo>
                                  <a:lnTo>
                                    <a:pt x="868" y="2150"/>
                                  </a:lnTo>
                                  <a:lnTo>
                                    <a:pt x="868" y="1433"/>
                                  </a:lnTo>
                                  <a:lnTo>
                                    <a:pt x="1180" y="1433"/>
                                  </a:lnTo>
                                  <a:lnTo>
                                    <a:pt x="1233" y="1432"/>
                                  </a:lnTo>
                                  <a:lnTo>
                                    <a:pt x="1283" y="1430"/>
                                  </a:lnTo>
                                  <a:lnTo>
                                    <a:pt x="1333" y="1426"/>
                                  </a:lnTo>
                                  <a:lnTo>
                                    <a:pt x="1381" y="1420"/>
                                  </a:lnTo>
                                  <a:lnTo>
                                    <a:pt x="1427" y="1413"/>
                                  </a:lnTo>
                                  <a:lnTo>
                                    <a:pt x="1472" y="1404"/>
                                  </a:lnTo>
                                  <a:lnTo>
                                    <a:pt x="1515" y="1393"/>
                                  </a:lnTo>
                                  <a:lnTo>
                                    <a:pt x="1557" y="1381"/>
                                  </a:lnTo>
                                  <a:lnTo>
                                    <a:pt x="1596" y="1368"/>
                                  </a:lnTo>
                                  <a:lnTo>
                                    <a:pt x="1635" y="1353"/>
                                  </a:lnTo>
                                  <a:lnTo>
                                    <a:pt x="1671" y="1337"/>
                                  </a:lnTo>
                                  <a:lnTo>
                                    <a:pt x="1706" y="1319"/>
                                  </a:lnTo>
                                  <a:lnTo>
                                    <a:pt x="1739" y="1300"/>
                                  </a:lnTo>
                                  <a:lnTo>
                                    <a:pt x="1771" y="1280"/>
                                  </a:lnTo>
                                  <a:lnTo>
                                    <a:pt x="1800" y="1258"/>
                                  </a:lnTo>
                                  <a:lnTo>
                                    <a:pt x="1829" y="1235"/>
                                  </a:lnTo>
                                  <a:lnTo>
                                    <a:pt x="1856" y="1210"/>
                                  </a:lnTo>
                                  <a:lnTo>
                                    <a:pt x="1881" y="1184"/>
                                  </a:lnTo>
                                  <a:lnTo>
                                    <a:pt x="1904" y="1158"/>
                                  </a:lnTo>
                                  <a:lnTo>
                                    <a:pt x="1926" y="1130"/>
                                  </a:lnTo>
                                  <a:lnTo>
                                    <a:pt x="1946" y="1101"/>
                                  </a:lnTo>
                                  <a:lnTo>
                                    <a:pt x="1964" y="1070"/>
                                  </a:lnTo>
                                  <a:lnTo>
                                    <a:pt x="1980" y="1039"/>
                                  </a:lnTo>
                                  <a:lnTo>
                                    <a:pt x="1995" y="1006"/>
                                  </a:lnTo>
                                  <a:lnTo>
                                    <a:pt x="2008" y="973"/>
                                  </a:lnTo>
                                  <a:lnTo>
                                    <a:pt x="2019" y="937"/>
                                  </a:lnTo>
                                  <a:lnTo>
                                    <a:pt x="2030" y="902"/>
                                  </a:lnTo>
                                  <a:lnTo>
                                    <a:pt x="2037" y="865"/>
                                  </a:lnTo>
                                  <a:lnTo>
                                    <a:pt x="2043" y="828"/>
                                  </a:lnTo>
                                  <a:lnTo>
                                    <a:pt x="2047" y="789"/>
                                  </a:lnTo>
                                  <a:lnTo>
                                    <a:pt x="2051" y="750"/>
                                  </a:lnTo>
                                  <a:lnTo>
                                    <a:pt x="2051" y="709"/>
                                  </a:lnTo>
                                  <a:lnTo>
                                    <a:pt x="2051" y="683"/>
                                  </a:lnTo>
                                  <a:lnTo>
                                    <a:pt x="2050" y="658"/>
                                  </a:lnTo>
                                  <a:lnTo>
                                    <a:pt x="2047" y="633"/>
                                  </a:lnTo>
                                  <a:lnTo>
                                    <a:pt x="2045" y="608"/>
                                  </a:lnTo>
                                  <a:lnTo>
                                    <a:pt x="2042" y="583"/>
                                  </a:lnTo>
                                  <a:lnTo>
                                    <a:pt x="2037" y="559"/>
                                  </a:lnTo>
                                  <a:lnTo>
                                    <a:pt x="2033" y="536"/>
                                  </a:lnTo>
                                  <a:lnTo>
                                    <a:pt x="2027" y="512"/>
                                  </a:lnTo>
                                  <a:lnTo>
                                    <a:pt x="2021" y="490"/>
                                  </a:lnTo>
                                  <a:lnTo>
                                    <a:pt x="2013" y="467"/>
                                  </a:lnTo>
                                  <a:lnTo>
                                    <a:pt x="2005" y="444"/>
                                  </a:lnTo>
                                  <a:lnTo>
                                    <a:pt x="1996" y="422"/>
                                  </a:lnTo>
                                  <a:lnTo>
                                    <a:pt x="1987" y="401"/>
                                  </a:lnTo>
                                  <a:lnTo>
                                    <a:pt x="1977" y="380"/>
                                  </a:lnTo>
                                  <a:lnTo>
                                    <a:pt x="1966" y="360"/>
                                  </a:lnTo>
                                  <a:lnTo>
                                    <a:pt x="1955" y="340"/>
                                  </a:lnTo>
                                  <a:lnTo>
                                    <a:pt x="1942" y="321"/>
                                  </a:lnTo>
                                  <a:lnTo>
                                    <a:pt x="1929" y="302"/>
                                  </a:lnTo>
                                  <a:lnTo>
                                    <a:pt x="1915" y="284"/>
                                  </a:lnTo>
                                  <a:lnTo>
                                    <a:pt x="1901" y="266"/>
                                  </a:lnTo>
                                  <a:lnTo>
                                    <a:pt x="1886" y="248"/>
                                  </a:lnTo>
                                  <a:lnTo>
                                    <a:pt x="1871" y="232"/>
                                  </a:lnTo>
                                  <a:lnTo>
                                    <a:pt x="1854" y="215"/>
                                  </a:lnTo>
                                  <a:lnTo>
                                    <a:pt x="1837" y="198"/>
                                  </a:lnTo>
                                  <a:lnTo>
                                    <a:pt x="1819" y="183"/>
                                  </a:lnTo>
                                  <a:lnTo>
                                    <a:pt x="1800" y="168"/>
                                  </a:lnTo>
                                  <a:lnTo>
                                    <a:pt x="1781" y="154"/>
                                  </a:lnTo>
                                  <a:lnTo>
                                    <a:pt x="1762" y="141"/>
                                  </a:lnTo>
                                  <a:lnTo>
                                    <a:pt x="1741" y="128"/>
                                  </a:lnTo>
                                  <a:lnTo>
                                    <a:pt x="1721" y="116"/>
                                  </a:lnTo>
                                  <a:lnTo>
                                    <a:pt x="1699" y="104"/>
                                  </a:lnTo>
                                  <a:lnTo>
                                    <a:pt x="1676" y="93"/>
                                  </a:lnTo>
                                  <a:lnTo>
                                    <a:pt x="1642" y="77"/>
                                  </a:lnTo>
                                  <a:lnTo>
                                    <a:pt x="1607" y="63"/>
                                  </a:lnTo>
                                  <a:lnTo>
                                    <a:pt x="1571" y="51"/>
                                  </a:lnTo>
                                  <a:lnTo>
                                    <a:pt x="1534" y="41"/>
                                  </a:lnTo>
                                  <a:lnTo>
                                    <a:pt x="1497" y="32"/>
                                  </a:lnTo>
                                  <a:lnTo>
                                    <a:pt x="1459" y="25"/>
                                  </a:lnTo>
                                  <a:lnTo>
                                    <a:pt x="1420" y="19"/>
                                  </a:lnTo>
                                  <a:lnTo>
                                    <a:pt x="1381" y="13"/>
                                  </a:lnTo>
                                  <a:lnTo>
                                    <a:pt x="1340" y="10"/>
                                  </a:lnTo>
                                  <a:lnTo>
                                    <a:pt x="1298" y="6"/>
                                  </a:lnTo>
                                  <a:lnTo>
                                    <a:pt x="1257" y="4"/>
                                  </a:lnTo>
                                  <a:lnTo>
                                    <a:pt x="1214" y="2"/>
                                  </a:lnTo>
                                  <a:lnTo>
                                    <a:pt x="1125" y="1"/>
                                  </a:lnTo>
                                  <a:lnTo>
                                    <a:pt x="10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50"/>
                          <wps:cNvSpPr>
                            <a:spLocks/>
                          </wps:cNvSpPr>
                          <wps:spPr bwMode="auto">
                            <a:xfrm>
                              <a:off x="1276" y="1543"/>
                              <a:ext cx="237" cy="325"/>
                            </a:xfrm>
                            <a:custGeom>
                              <a:avLst/>
                              <a:gdLst>
                                <a:gd name="T0" fmla="*/ 2136 w 2136"/>
                                <a:gd name="T1" fmla="*/ 1719 h 2601"/>
                                <a:gd name="T2" fmla="*/ 2011 w 2136"/>
                                <a:gd name="T3" fmla="*/ 1820 h 2601"/>
                                <a:gd name="T4" fmla="*/ 1957 w 2136"/>
                                <a:gd name="T5" fmla="*/ 1954 h 2601"/>
                                <a:gd name="T6" fmla="*/ 1898 w 2136"/>
                                <a:gd name="T7" fmla="*/ 2070 h 2601"/>
                                <a:gd name="T8" fmla="*/ 1835 w 2136"/>
                                <a:gd name="T9" fmla="*/ 2167 h 2601"/>
                                <a:gd name="T10" fmla="*/ 1765 w 2136"/>
                                <a:gd name="T11" fmla="*/ 2248 h 2601"/>
                                <a:gd name="T12" fmla="*/ 1688 w 2136"/>
                                <a:gd name="T13" fmla="*/ 2313 h 2601"/>
                                <a:gd name="T14" fmla="*/ 1603 w 2136"/>
                                <a:gd name="T15" fmla="*/ 2363 h 2601"/>
                                <a:gd name="T16" fmla="*/ 1509 w 2136"/>
                                <a:gd name="T17" fmla="*/ 2400 h 2601"/>
                                <a:gd name="T18" fmla="*/ 1406 w 2136"/>
                                <a:gd name="T19" fmla="*/ 2425 h 2601"/>
                                <a:gd name="T20" fmla="*/ 1293 w 2136"/>
                                <a:gd name="T21" fmla="*/ 2439 h 2601"/>
                                <a:gd name="T22" fmla="*/ 1169 w 2136"/>
                                <a:gd name="T23" fmla="*/ 2443 h 2601"/>
                                <a:gd name="T24" fmla="*/ 1071 w 2136"/>
                                <a:gd name="T25" fmla="*/ 2439 h 2601"/>
                                <a:gd name="T26" fmla="*/ 1026 w 2136"/>
                                <a:gd name="T27" fmla="*/ 2430 h 2601"/>
                                <a:gd name="T28" fmla="*/ 989 w 2136"/>
                                <a:gd name="T29" fmla="*/ 2417 h 2601"/>
                                <a:gd name="T30" fmla="*/ 962 w 2136"/>
                                <a:gd name="T31" fmla="*/ 2399 h 2601"/>
                                <a:gd name="T32" fmla="*/ 941 w 2136"/>
                                <a:gd name="T33" fmla="*/ 2374 h 2601"/>
                                <a:gd name="T34" fmla="*/ 926 w 2136"/>
                                <a:gd name="T35" fmla="*/ 2342 h 2601"/>
                                <a:gd name="T36" fmla="*/ 916 w 2136"/>
                                <a:gd name="T37" fmla="*/ 2302 h 2601"/>
                                <a:gd name="T38" fmla="*/ 908 w 2136"/>
                                <a:gd name="T39" fmla="*/ 2217 h 2601"/>
                                <a:gd name="T40" fmla="*/ 907 w 2136"/>
                                <a:gd name="T41" fmla="*/ 1212 h 2601"/>
                                <a:gd name="T42" fmla="*/ 907 w 2136"/>
                                <a:gd name="T43" fmla="*/ 1001 h 2601"/>
                                <a:gd name="T44" fmla="*/ 910 w 2136"/>
                                <a:gd name="T45" fmla="*/ 345 h 2601"/>
                                <a:gd name="T46" fmla="*/ 916 w 2136"/>
                                <a:gd name="T47" fmla="*/ 288 h 2601"/>
                                <a:gd name="T48" fmla="*/ 927 w 2136"/>
                                <a:gd name="T49" fmla="*/ 240 h 2601"/>
                                <a:gd name="T50" fmla="*/ 945 w 2136"/>
                                <a:gd name="T51" fmla="*/ 199 h 2601"/>
                                <a:gd name="T52" fmla="*/ 968 w 2136"/>
                                <a:gd name="T53" fmla="*/ 166 h 2601"/>
                                <a:gd name="T54" fmla="*/ 1001 w 2136"/>
                                <a:gd name="T55" fmla="*/ 141 h 2601"/>
                                <a:gd name="T56" fmla="*/ 1041 w 2136"/>
                                <a:gd name="T57" fmla="*/ 122 h 2601"/>
                                <a:gd name="T58" fmla="*/ 1090 w 2136"/>
                                <a:gd name="T59" fmla="*/ 109 h 2601"/>
                                <a:gd name="T60" fmla="*/ 1150 w 2136"/>
                                <a:gd name="T61" fmla="*/ 100 h 2601"/>
                                <a:gd name="T62" fmla="*/ 1250 w 2136"/>
                                <a:gd name="T63" fmla="*/ 0 h 2601"/>
                                <a:gd name="T64" fmla="*/ 121 w 2136"/>
                                <a:gd name="T65" fmla="*/ 98 h 2601"/>
                                <a:gd name="T66" fmla="*/ 190 w 2136"/>
                                <a:gd name="T67" fmla="*/ 110 h 2601"/>
                                <a:gd name="T68" fmla="*/ 234 w 2136"/>
                                <a:gd name="T69" fmla="*/ 124 h 2601"/>
                                <a:gd name="T70" fmla="*/ 271 w 2136"/>
                                <a:gd name="T71" fmla="*/ 143 h 2601"/>
                                <a:gd name="T72" fmla="*/ 301 w 2136"/>
                                <a:gd name="T73" fmla="*/ 168 h 2601"/>
                                <a:gd name="T74" fmla="*/ 325 w 2136"/>
                                <a:gd name="T75" fmla="*/ 199 h 2601"/>
                                <a:gd name="T76" fmla="*/ 344 w 2136"/>
                                <a:gd name="T77" fmla="*/ 238 h 2601"/>
                                <a:gd name="T78" fmla="*/ 358 w 2136"/>
                                <a:gd name="T79" fmla="*/ 282 h 2601"/>
                                <a:gd name="T80" fmla="*/ 367 w 2136"/>
                                <a:gd name="T81" fmla="*/ 333 h 2601"/>
                                <a:gd name="T82" fmla="*/ 372 w 2136"/>
                                <a:gd name="T83" fmla="*/ 436 h 2601"/>
                                <a:gd name="T84" fmla="*/ 0 w 2136"/>
                                <a:gd name="T85" fmla="*/ 1818 h 2601"/>
                                <a:gd name="T86" fmla="*/ 372 w 2136"/>
                                <a:gd name="T87" fmla="*/ 2187 h 2601"/>
                                <a:gd name="T88" fmla="*/ 366 w 2136"/>
                                <a:gd name="T89" fmla="*/ 2270 h 2601"/>
                                <a:gd name="T90" fmla="*/ 356 w 2136"/>
                                <a:gd name="T91" fmla="*/ 2323 h 2601"/>
                                <a:gd name="T92" fmla="*/ 341 w 2136"/>
                                <a:gd name="T93" fmla="*/ 2367 h 2601"/>
                                <a:gd name="T94" fmla="*/ 321 w 2136"/>
                                <a:gd name="T95" fmla="*/ 2405 h 2601"/>
                                <a:gd name="T96" fmla="*/ 295 w 2136"/>
                                <a:gd name="T97" fmla="*/ 2435 h 2601"/>
                                <a:gd name="T98" fmla="*/ 262 w 2136"/>
                                <a:gd name="T99" fmla="*/ 2460 h 2601"/>
                                <a:gd name="T100" fmla="*/ 223 w 2136"/>
                                <a:gd name="T101" fmla="*/ 2479 h 2601"/>
                                <a:gd name="T102" fmla="*/ 175 w 2136"/>
                                <a:gd name="T103" fmla="*/ 2492 h 2601"/>
                                <a:gd name="T104" fmla="*/ 120 w 2136"/>
                                <a:gd name="T105" fmla="*/ 2499 h 2601"/>
                                <a:gd name="T106" fmla="*/ 77 w 2136"/>
                                <a:gd name="T107" fmla="*/ 2601 h 26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136" h="2601">
                                  <a:moveTo>
                                    <a:pt x="77" y="2601"/>
                                  </a:moveTo>
                                  <a:lnTo>
                                    <a:pt x="2009" y="2601"/>
                                  </a:lnTo>
                                  <a:lnTo>
                                    <a:pt x="2136" y="1719"/>
                                  </a:lnTo>
                                  <a:lnTo>
                                    <a:pt x="2046" y="1719"/>
                                  </a:lnTo>
                                  <a:lnTo>
                                    <a:pt x="2029" y="1770"/>
                                  </a:lnTo>
                                  <a:lnTo>
                                    <a:pt x="2011" y="1820"/>
                                  </a:lnTo>
                                  <a:lnTo>
                                    <a:pt x="1993" y="1867"/>
                                  </a:lnTo>
                                  <a:lnTo>
                                    <a:pt x="1975" y="1911"/>
                                  </a:lnTo>
                                  <a:lnTo>
                                    <a:pt x="1957" y="1954"/>
                                  </a:lnTo>
                                  <a:lnTo>
                                    <a:pt x="1938" y="1995"/>
                                  </a:lnTo>
                                  <a:lnTo>
                                    <a:pt x="1918" y="2034"/>
                                  </a:lnTo>
                                  <a:lnTo>
                                    <a:pt x="1898" y="2070"/>
                                  </a:lnTo>
                                  <a:lnTo>
                                    <a:pt x="1878" y="2104"/>
                                  </a:lnTo>
                                  <a:lnTo>
                                    <a:pt x="1857" y="2137"/>
                                  </a:lnTo>
                                  <a:lnTo>
                                    <a:pt x="1835" y="2167"/>
                                  </a:lnTo>
                                  <a:lnTo>
                                    <a:pt x="1812" y="2195"/>
                                  </a:lnTo>
                                  <a:lnTo>
                                    <a:pt x="1789" y="2223"/>
                                  </a:lnTo>
                                  <a:lnTo>
                                    <a:pt x="1765" y="2248"/>
                                  </a:lnTo>
                                  <a:lnTo>
                                    <a:pt x="1740" y="2271"/>
                                  </a:lnTo>
                                  <a:lnTo>
                                    <a:pt x="1714" y="2293"/>
                                  </a:lnTo>
                                  <a:lnTo>
                                    <a:pt x="1688" y="2313"/>
                                  </a:lnTo>
                                  <a:lnTo>
                                    <a:pt x="1660" y="2331"/>
                                  </a:lnTo>
                                  <a:lnTo>
                                    <a:pt x="1632" y="2348"/>
                                  </a:lnTo>
                                  <a:lnTo>
                                    <a:pt x="1603" y="2363"/>
                                  </a:lnTo>
                                  <a:lnTo>
                                    <a:pt x="1573" y="2377"/>
                                  </a:lnTo>
                                  <a:lnTo>
                                    <a:pt x="1542" y="2389"/>
                                  </a:lnTo>
                                  <a:lnTo>
                                    <a:pt x="1509" y="2400"/>
                                  </a:lnTo>
                                  <a:lnTo>
                                    <a:pt x="1477" y="2409"/>
                                  </a:lnTo>
                                  <a:lnTo>
                                    <a:pt x="1442" y="2418"/>
                                  </a:lnTo>
                                  <a:lnTo>
                                    <a:pt x="1406" y="2425"/>
                                  </a:lnTo>
                                  <a:lnTo>
                                    <a:pt x="1370" y="2431"/>
                                  </a:lnTo>
                                  <a:lnTo>
                                    <a:pt x="1333" y="2435"/>
                                  </a:lnTo>
                                  <a:lnTo>
                                    <a:pt x="1293" y="2439"/>
                                  </a:lnTo>
                                  <a:lnTo>
                                    <a:pt x="1253" y="2441"/>
                                  </a:lnTo>
                                  <a:lnTo>
                                    <a:pt x="1212" y="2443"/>
                                  </a:lnTo>
                                  <a:lnTo>
                                    <a:pt x="1169" y="2443"/>
                                  </a:lnTo>
                                  <a:lnTo>
                                    <a:pt x="1126" y="2443"/>
                                  </a:lnTo>
                                  <a:lnTo>
                                    <a:pt x="1088" y="2440"/>
                                  </a:lnTo>
                                  <a:lnTo>
                                    <a:pt x="1071" y="2439"/>
                                  </a:lnTo>
                                  <a:lnTo>
                                    <a:pt x="1054" y="2436"/>
                                  </a:lnTo>
                                  <a:lnTo>
                                    <a:pt x="1040" y="2434"/>
                                  </a:lnTo>
                                  <a:lnTo>
                                    <a:pt x="1026" y="2430"/>
                                  </a:lnTo>
                                  <a:lnTo>
                                    <a:pt x="1013" y="2427"/>
                                  </a:lnTo>
                                  <a:lnTo>
                                    <a:pt x="1001" y="2422"/>
                                  </a:lnTo>
                                  <a:lnTo>
                                    <a:pt x="989" y="2417"/>
                                  </a:lnTo>
                                  <a:lnTo>
                                    <a:pt x="979" y="2412"/>
                                  </a:lnTo>
                                  <a:lnTo>
                                    <a:pt x="970" y="2405"/>
                                  </a:lnTo>
                                  <a:lnTo>
                                    <a:pt x="962" y="2399"/>
                                  </a:lnTo>
                                  <a:lnTo>
                                    <a:pt x="954" y="2391"/>
                                  </a:lnTo>
                                  <a:lnTo>
                                    <a:pt x="947" y="2383"/>
                                  </a:lnTo>
                                  <a:lnTo>
                                    <a:pt x="941" y="2374"/>
                                  </a:lnTo>
                                  <a:lnTo>
                                    <a:pt x="935" y="2364"/>
                                  </a:lnTo>
                                  <a:lnTo>
                                    <a:pt x="930" y="2353"/>
                                  </a:lnTo>
                                  <a:lnTo>
                                    <a:pt x="926" y="2342"/>
                                  </a:lnTo>
                                  <a:lnTo>
                                    <a:pt x="922" y="2329"/>
                                  </a:lnTo>
                                  <a:lnTo>
                                    <a:pt x="919" y="2316"/>
                                  </a:lnTo>
                                  <a:lnTo>
                                    <a:pt x="916" y="2302"/>
                                  </a:lnTo>
                                  <a:lnTo>
                                    <a:pt x="913" y="2287"/>
                                  </a:lnTo>
                                  <a:lnTo>
                                    <a:pt x="910" y="2254"/>
                                  </a:lnTo>
                                  <a:lnTo>
                                    <a:pt x="908" y="2217"/>
                                  </a:lnTo>
                                  <a:lnTo>
                                    <a:pt x="907" y="2175"/>
                                  </a:lnTo>
                                  <a:lnTo>
                                    <a:pt x="907" y="2129"/>
                                  </a:lnTo>
                                  <a:lnTo>
                                    <a:pt x="907" y="1212"/>
                                  </a:lnTo>
                                  <a:lnTo>
                                    <a:pt x="1465" y="767"/>
                                  </a:lnTo>
                                  <a:lnTo>
                                    <a:pt x="1465" y="556"/>
                                  </a:lnTo>
                                  <a:lnTo>
                                    <a:pt x="907" y="1001"/>
                                  </a:lnTo>
                                  <a:lnTo>
                                    <a:pt x="907" y="436"/>
                                  </a:lnTo>
                                  <a:lnTo>
                                    <a:pt x="908" y="389"/>
                                  </a:lnTo>
                                  <a:lnTo>
                                    <a:pt x="910" y="345"/>
                                  </a:lnTo>
                                  <a:lnTo>
                                    <a:pt x="911" y="325"/>
                                  </a:lnTo>
                                  <a:lnTo>
                                    <a:pt x="913" y="306"/>
                                  </a:lnTo>
                                  <a:lnTo>
                                    <a:pt x="916" y="288"/>
                                  </a:lnTo>
                                  <a:lnTo>
                                    <a:pt x="919" y="271"/>
                                  </a:lnTo>
                                  <a:lnTo>
                                    <a:pt x="922" y="255"/>
                                  </a:lnTo>
                                  <a:lnTo>
                                    <a:pt x="927" y="240"/>
                                  </a:lnTo>
                                  <a:lnTo>
                                    <a:pt x="932" y="226"/>
                                  </a:lnTo>
                                  <a:lnTo>
                                    <a:pt x="938" y="212"/>
                                  </a:lnTo>
                                  <a:lnTo>
                                    <a:pt x="945" y="199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9" y="176"/>
                                  </a:lnTo>
                                  <a:lnTo>
                                    <a:pt x="968" y="166"/>
                                  </a:lnTo>
                                  <a:lnTo>
                                    <a:pt x="978" y="157"/>
                                  </a:lnTo>
                                  <a:lnTo>
                                    <a:pt x="988" y="149"/>
                                  </a:lnTo>
                                  <a:lnTo>
                                    <a:pt x="1001" y="141"/>
                                  </a:lnTo>
                                  <a:lnTo>
                                    <a:pt x="1013" y="134"/>
                                  </a:lnTo>
                                  <a:lnTo>
                                    <a:pt x="1026" y="128"/>
                                  </a:lnTo>
                                  <a:lnTo>
                                    <a:pt x="1041" y="122"/>
                                  </a:lnTo>
                                  <a:lnTo>
                                    <a:pt x="1055" y="117"/>
                                  </a:lnTo>
                                  <a:lnTo>
                                    <a:pt x="1072" y="112"/>
                                  </a:lnTo>
                                  <a:lnTo>
                                    <a:pt x="1090" y="109"/>
                                  </a:lnTo>
                                  <a:lnTo>
                                    <a:pt x="1109" y="105"/>
                                  </a:lnTo>
                                  <a:lnTo>
                                    <a:pt x="1129" y="102"/>
                                  </a:lnTo>
                                  <a:lnTo>
                                    <a:pt x="1150" y="100"/>
                                  </a:lnTo>
                                  <a:lnTo>
                                    <a:pt x="1197" y="97"/>
                                  </a:lnTo>
                                  <a:lnTo>
                                    <a:pt x="1250" y="95"/>
                                  </a:lnTo>
                                  <a:lnTo>
                                    <a:pt x="1250" y="0"/>
                                  </a:lnTo>
                                  <a:lnTo>
                                    <a:pt x="81" y="0"/>
                                  </a:lnTo>
                                  <a:lnTo>
                                    <a:pt x="81" y="95"/>
                                  </a:lnTo>
                                  <a:lnTo>
                                    <a:pt x="121" y="98"/>
                                  </a:lnTo>
                                  <a:lnTo>
                                    <a:pt x="157" y="103"/>
                                  </a:lnTo>
                                  <a:lnTo>
                                    <a:pt x="173" y="106"/>
                                  </a:lnTo>
                                  <a:lnTo>
                                    <a:pt x="190" y="110"/>
                                  </a:lnTo>
                                  <a:lnTo>
                                    <a:pt x="205" y="114"/>
                                  </a:lnTo>
                                  <a:lnTo>
                                    <a:pt x="219" y="119"/>
                                  </a:lnTo>
                                  <a:lnTo>
                                    <a:pt x="234" y="124"/>
                                  </a:lnTo>
                                  <a:lnTo>
                                    <a:pt x="246" y="130"/>
                                  </a:lnTo>
                                  <a:lnTo>
                                    <a:pt x="258" y="137"/>
                                  </a:lnTo>
                                  <a:lnTo>
                                    <a:pt x="271" y="143"/>
                                  </a:lnTo>
                                  <a:lnTo>
                                    <a:pt x="281" y="151"/>
                                  </a:lnTo>
                                  <a:lnTo>
                                    <a:pt x="292" y="160"/>
                                  </a:lnTo>
                                  <a:lnTo>
                                    <a:pt x="301" y="168"/>
                                  </a:lnTo>
                                  <a:lnTo>
                                    <a:pt x="310" y="178"/>
                                  </a:lnTo>
                                  <a:lnTo>
                                    <a:pt x="318" y="188"/>
                                  </a:lnTo>
                                  <a:lnTo>
                                    <a:pt x="325" y="199"/>
                                  </a:lnTo>
                                  <a:lnTo>
                                    <a:pt x="332" y="212"/>
                                  </a:lnTo>
                                  <a:lnTo>
                                    <a:pt x="339" y="224"/>
                                  </a:lnTo>
                                  <a:lnTo>
                                    <a:pt x="344" y="238"/>
                                  </a:lnTo>
                                  <a:lnTo>
                                    <a:pt x="350" y="251"/>
                                  </a:lnTo>
                                  <a:lnTo>
                                    <a:pt x="355" y="266"/>
                                  </a:lnTo>
                                  <a:lnTo>
                                    <a:pt x="358" y="282"/>
                                  </a:lnTo>
                                  <a:lnTo>
                                    <a:pt x="361" y="298"/>
                                  </a:lnTo>
                                  <a:lnTo>
                                    <a:pt x="365" y="315"/>
                                  </a:lnTo>
                                  <a:lnTo>
                                    <a:pt x="367" y="333"/>
                                  </a:lnTo>
                                  <a:lnTo>
                                    <a:pt x="369" y="352"/>
                                  </a:lnTo>
                                  <a:lnTo>
                                    <a:pt x="372" y="392"/>
                                  </a:lnTo>
                                  <a:lnTo>
                                    <a:pt x="372" y="436"/>
                                  </a:lnTo>
                                  <a:lnTo>
                                    <a:pt x="372" y="1315"/>
                                  </a:lnTo>
                                  <a:lnTo>
                                    <a:pt x="0" y="1611"/>
                                  </a:lnTo>
                                  <a:lnTo>
                                    <a:pt x="0" y="1818"/>
                                  </a:lnTo>
                                  <a:lnTo>
                                    <a:pt x="372" y="1523"/>
                                  </a:lnTo>
                                  <a:lnTo>
                                    <a:pt x="372" y="2140"/>
                                  </a:lnTo>
                                  <a:lnTo>
                                    <a:pt x="372" y="2187"/>
                                  </a:lnTo>
                                  <a:lnTo>
                                    <a:pt x="370" y="2231"/>
                                  </a:lnTo>
                                  <a:lnTo>
                                    <a:pt x="368" y="2251"/>
                                  </a:lnTo>
                                  <a:lnTo>
                                    <a:pt x="366" y="2270"/>
                                  </a:lnTo>
                                  <a:lnTo>
                                    <a:pt x="362" y="2289"/>
                                  </a:lnTo>
                                  <a:lnTo>
                                    <a:pt x="360" y="2306"/>
                                  </a:lnTo>
                                  <a:lnTo>
                                    <a:pt x="356" y="2323"/>
                                  </a:lnTo>
                                  <a:lnTo>
                                    <a:pt x="351" y="2338"/>
                                  </a:lnTo>
                                  <a:lnTo>
                                    <a:pt x="347" y="2353"/>
                                  </a:lnTo>
                                  <a:lnTo>
                                    <a:pt x="341" y="2367"/>
                                  </a:lnTo>
                                  <a:lnTo>
                                    <a:pt x="336" y="2381"/>
                                  </a:lnTo>
                                  <a:lnTo>
                                    <a:pt x="329" y="2393"/>
                                  </a:lnTo>
                                  <a:lnTo>
                                    <a:pt x="321" y="2405"/>
                                  </a:lnTo>
                                  <a:lnTo>
                                    <a:pt x="313" y="2415"/>
                                  </a:lnTo>
                                  <a:lnTo>
                                    <a:pt x="304" y="2426"/>
                                  </a:lnTo>
                                  <a:lnTo>
                                    <a:pt x="295" y="2435"/>
                                  </a:lnTo>
                                  <a:lnTo>
                                    <a:pt x="285" y="2444"/>
                                  </a:lnTo>
                                  <a:lnTo>
                                    <a:pt x="274" y="2452"/>
                                  </a:lnTo>
                                  <a:lnTo>
                                    <a:pt x="262" y="2460"/>
                                  </a:lnTo>
                                  <a:lnTo>
                                    <a:pt x="249" y="2467"/>
                                  </a:lnTo>
                                  <a:lnTo>
                                    <a:pt x="236" y="2473"/>
                                  </a:lnTo>
                                  <a:lnTo>
                                    <a:pt x="223" y="2479"/>
                                  </a:lnTo>
                                  <a:lnTo>
                                    <a:pt x="208" y="2484"/>
                                  </a:lnTo>
                                  <a:lnTo>
                                    <a:pt x="191" y="2488"/>
                                  </a:lnTo>
                                  <a:lnTo>
                                    <a:pt x="175" y="2492"/>
                                  </a:lnTo>
                                  <a:lnTo>
                                    <a:pt x="158" y="2495"/>
                                  </a:lnTo>
                                  <a:lnTo>
                                    <a:pt x="139" y="2497"/>
                                  </a:lnTo>
                                  <a:lnTo>
                                    <a:pt x="120" y="2499"/>
                                  </a:lnTo>
                                  <a:lnTo>
                                    <a:pt x="99" y="2501"/>
                                  </a:lnTo>
                                  <a:lnTo>
                                    <a:pt x="77" y="2502"/>
                                  </a:lnTo>
                                  <a:lnTo>
                                    <a:pt x="77" y="26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51"/>
                          <wps:cNvSpPr>
                            <a:spLocks noEditPoints="1"/>
                          </wps:cNvSpPr>
                          <wps:spPr bwMode="auto">
                            <a:xfrm>
                              <a:off x="849" y="1033"/>
                              <a:ext cx="475" cy="226"/>
                            </a:xfrm>
                            <a:custGeom>
                              <a:avLst/>
                              <a:gdLst>
                                <a:gd name="T0" fmla="*/ 2394 w 4279"/>
                                <a:gd name="T1" fmla="*/ 1423 h 1804"/>
                                <a:gd name="T2" fmla="*/ 2781 w 4279"/>
                                <a:gd name="T3" fmla="*/ 1279 h 1804"/>
                                <a:gd name="T4" fmla="*/ 3211 w 4279"/>
                                <a:gd name="T5" fmla="*/ 1264 h 1804"/>
                                <a:gd name="T6" fmla="*/ 3632 w 4279"/>
                                <a:gd name="T7" fmla="*/ 1197 h 1804"/>
                                <a:gd name="T8" fmla="*/ 3499 w 4279"/>
                                <a:gd name="T9" fmla="*/ 1007 h 1804"/>
                                <a:gd name="T10" fmla="*/ 2929 w 4279"/>
                                <a:gd name="T11" fmla="*/ 1007 h 1804"/>
                                <a:gd name="T12" fmla="*/ 2513 w 4279"/>
                                <a:gd name="T13" fmla="*/ 1042 h 1804"/>
                                <a:gd name="T14" fmla="*/ 2241 w 4279"/>
                                <a:gd name="T15" fmla="*/ 1132 h 1804"/>
                                <a:gd name="T16" fmla="*/ 2041 w 4279"/>
                                <a:gd name="T17" fmla="*/ 1310 h 1804"/>
                                <a:gd name="T18" fmla="*/ 1941 w 4279"/>
                                <a:gd name="T19" fmla="*/ 1604 h 1804"/>
                                <a:gd name="T20" fmla="*/ 3863 w 4279"/>
                                <a:gd name="T21" fmla="*/ 738 h 1804"/>
                                <a:gd name="T22" fmla="*/ 3479 w 4279"/>
                                <a:gd name="T23" fmla="*/ 756 h 1804"/>
                                <a:gd name="T24" fmla="*/ 3034 w 4279"/>
                                <a:gd name="T25" fmla="*/ 751 h 1804"/>
                                <a:gd name="T26" fmla="*/ 2427 w 4279"/>
                                <a:gd name="T27" fmla="*/ 759 h 1804"/>
                                <a:gd name="T28" fmla="*/ 2058 w 4279"/>
                                <a:gd name="T29" fmla="*/ 810 h 1804"/>
                                <a:gd name="T30" fmla="*/ 1816 w 4279"/>
                                <a:gd name="T31" fmla="*/ 898 h 1804"/>
                                <a:gd name="T32" fmla="*/ 1633 w 4279"/>
                                <a:gd name="T33" fmla="*/ 1057 h 1804"/>
                                <a:gd name="T34" fmla="*/ 1546 w 4279"/>
                                <a:gd name="T35" fmla="*/ 1301 h 1804"/>
                                <a:gd name="T36" fmla="*/ 1577 w 4279"/>
                                <a:gd name="T37" fmla="*/ 1645 h 1804"/>
                                <a:gd name="T38" fmla="*/ 1838 w 4279"/>
                                <a:gd name="T39" fmla="*/ 1581 h 1804"/>
                                <a:gd name="T40" fmla="*/ 1952 w 4279"/>
                                <a:gd name="T41" fmla="*/ 1251 h 1804"/>
                                <a:gd name="T42" fmla="*/ 2176 w 4279"/>
                                <a:gd name="T43" fmla="*/ 1054 h 1804"/>
                                <a:gd name="T44" fmla="*/ 2483 w 4279"/>
                                <a:gd name="T45" fmla="*/ 952 h 1804"/>
                                <a:gd name="T46" fmla="*/ 2926 w 4279"/>
                                <a:gd name="T47" fmla="*/ 915 h 1804"/>
                                <a:gd name="T48" fmla="*/ 3532 w 4279"/>
                                <a:gd name="T49" fmla="*/ 914 h 1804"/>
                                <a:gd name="T50" fmla="*/ 3830 w 4279"/>
                                <a:gd name="T51" fmla="*/ 886 h 1804"/>
                                <a:gd name="T52" fmla="*/ 3564 w 4279"/>
                                <a:gd name="T53" fmla="*/ 487 h 1804"/>
                                <a:gd name="T54" fmla="*/ 2881 w 4279"/>
                                <a:gd name="T55" fmla="*/ 480 h 1804"/>
                                <a:gd name="T56" fmla="*/ 1981 w 4279"/>
                                <a:gd name="T57" fmla="*/ 463 h 1804"/>
                                <a:gd name="T58" fmla="*/ 1459 w 4279"/>
                                <a:gd name="T59" fmla="*/ 497 h 1804"/>
                                <a:gd name="T60" fmla="*/ 1133 w 4279"/>
                                <a:gd name="T61" fmla="*/ 581 h 1804"/>
                                <a:gd name="T62" fmla="*/ 926 w 4279"/>
                                <a:gd name="T63" fmla="*/ 722 h 1804"/>
                                <a:gd name="T64" fmla="*/ 836 w 4279"/>
                                <a:gd name="T65" fmla="*/ 940 h 1804"/>
                                <a:gd name="T66" fmla="*/ 879 w 4279"/>
                                <a:gd name="T67" fmla="*/ 1253 h 1804"/>
                                <a:gd name="T68" fmla="*/ 1073 w 4279"/>
                                <a:gd name="T69" fmla="*/ 1678 h 1804"/>
                                <a:gd name="T70" fmla="*/ 1450 w 4279"/>
                                <a:gd name="T71" fmla="*/ 1529 h 1804"/>
                                <a:gd name="T72" fmla="*/ 1460 w 4279"/>
                                <a:gd name="T73" fmla="*/ 1184 h 1804"/>
                                <a:gd name="T74" fmla="*/ 1593 w 4279"/>
                                <a:gd name="T75" fmla="*/ 943 h 1804"/>
                                <a:gd name="T76" fmla="*/ 1828 w 4279"/>
                                <a:gd name="T77" fmla="*/ 788 h 1804"/>
                                <a:gd name="T78" fmla="*/ 2095 w 4279"/>
                                <a:gd name="T79" fmla="*/ 707 h 1804"/>
                                <a:gd name="T80" fmla="*/ 2563 w 4279"/>
                                <a:gd name="T81" fmla="*/ 660 h 1804"/>
                                <a:gd name="T82" fmla="*/ 3171 w 4279"/>
                                <a:gd name="T83" fmla="*/ 661 h 1804"/>
                                <a:gd name="T84" fmla="*/ 3618 w 4279"/>
                                <a:gd name="T85" fmla="*/ 661 h 1804"/>
                                <a:gd name="T86" fmla="*/ 4099 w 4279"/>
                                <a:gd name="T87" fmla="*/ 360 h 1804"/>
                                <a:gd name="T88" fmla="*/ 3852 w 4279"/>
                                <a:gd name="T89" fmla="*/ 143 h 1804"/>
                                <a:gd name="T90" fmla="*/ 3247 w 4279"/>
                                <a:gd name="T91" fmla="*/ 171 h 1804"/>
                                <a:gd name="T92" fmla="*/ 2552 w 4279"/>
                                <a:gd name="T93" fmla="*/ 117 h 1804"/>
                                <a:gd name="T94" fmla="*/ 1368 w 4279"/>
                                <a:gd name="T95" fmla="*/ 0 h 1804"/>
                                <a:gd name="T96" fmla="*/ 568 w 4279"/>
                                <a:gd name="T97" fmla="*/ 108 h 1804"/>
                                <a:gd name="T98" fmla="*/ 69 w 4279"/>
                                <a:gd name="T99" fmla="*/ 487 h 1804"/>
                                <a:gd name="T100" fmla="*/ 85 w 4279"/>
                                <a:gd name="T101" fmla="*/ 1186 h 1804"/>
                                <a:gd name="T102" fmla="*/ 956 w 4279"/>
                                <a:gd name="T103" fmla="*/ 1673 h 1804"/>
                                <a:gd name="T104" fmla="*/ 765 w 4279"/>
                                <a:gd name="T105" fmla="*/ 1227 h 1804"/>
                                <a:gd name="T106" fmla="*/ 737 w 4279"/>
                                <a:gd name="T107" fmla="*/ 893 h 1804"/>
                                <a:gd name="T108" fmla="*/ 850 w 4279"/>
                                <a:gd name="T109" fmla="*/ 656 h 1804"/>
                                <a:gd name="T110" fmla="*/ 1085 w 4279"/>
                                <a:gd name="T111" fmla="*/ 498 h 1804"/>
                                <a:gd name="T112" fmla="*/ 1429 w 4279"/>
                                <a:gd name="T113" fmla="*/ 409 h 1804"/>
                                <a:gd name="T114" fmla="*/ 1851 w 4279"/>
                                <a:gd name="T115" fmla="*/ 374 h 1804"/>
                                <a:gd name="T116" fmla="*/ 2712 w 4279"/>
                                <a:gd name="T117" fmla="*/ 383 h 1804"/>
                                <a:gd name="T118" fmla="*/ 3427 w 4279"/>
                                <a:gd name="T119" fmla="*/ 397 h 1804"/>
                                <a:gd name="T120" fmla="*/ 4099 w 4279"/>
                                <a:gd name="T121" fmla="*/ 360 h 18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4279" h="1804">
                                  <a:moveTo>
                                    <a:pt x="2137" y="1804"/>
                                  </a:moveTo>
                                  <a:lnTo>
                                    <a:pt x="2169" y="1730"/>
                                  </a:lnTo>
                                  <a:lnTo>
                                    <a:pt x="2201" y="1663"/>
                                  </a:lnTo>
                                  <a:lnTo>
                                    <a:pt x="2236" y="1603"/>
                                  </a:lnTo>
                                  <a:lnTo>
                                    <a:pt x="2273" y="1550"/>
                                  </a:lnTo>
                                  <a:lnTo>
                                    <a:pt x="2312" y="1502"/>
                                  </a:lnTo>
                                  <a:lnTo>
                                    <a:pt x="2353" y="1460"/>
                                  </a:lnTo>
                                  <a:lnTo>
                                    <a:pt x="2394" y="1423"/>
                                  </a:lnTo>
                                  <a:lnTo>
                                    <a:pt x="2439" y="1392"/>
                                  </a:lnTo>
                                  <a:lnTo>
                                    <a:pt x="2484" y="1365"/>
                                  </a:lnTo>
                                  <a:lnTo>
                                    <a:pt x="2531" y="1342"/>
                                  </a:lnTo>
                                  <a:lnTo>
                                    <a:pt x="2579" y="1323"/>
                                  </a:lnTo>
                                  <a:lnTo>
                                    <a:pt x="2628" y="1308"/>
                                  </a:lnTo>
                                  <a:lnTo>
                                    <a:pt x="2678" y="1296"/>
                                  </a:lnTo>
                                  <a:lnTo>
                                    <a:pt x="2730" y="1286"/>
                                  </a:lnTo>
                                  <a:lnTo>
                                    <a:pt x="2781" y="1279"/>
                                  </a:lnTo>
                                  <a:lnTo>
                                    <a:pt x="2834" y="1274"/>
                                  </a:lnTo>
                                  <a:lnTo>
                                    <a:pt x="2887" y="1269"/>
                                  </a:lnTo>
                                  <a:lnTo>
                                    <a:pt x="2941" y="1267"/>
                                  </a:lnTo>
                                  <a:lnTo>
                                    <a:pt x="2995" y="1266"/>
                                  </a:lnTo>
                                  <a:lnTo>
                                    <a:pt x="3049" y="1265"/>
                                  </a:lnTo>
                                  <a:lnTo>
                                    <a:pt x="3103" y="1265"/>
                                  </a:lnTo>
                                  <a:lnTo>
                                    <a:pt x="3158" y="1265"/>
                                  </a:lnTo>
                                  <a:lnTo>
                                    <a:pt x="3211" y="1264"/>
                                  </a:lnTo>
                                  <a:lnTo>
                                    <a:pt x="3266" y="1262"/>
                                  </a:lnTo>
                                  <a:lnTo>
                                    <a:pt x="3320" y="1260"/>
                                  </a:lnTo>
                                  <a:lnTo>
                                    <a:pt x="3374" y="1255"/>
                                  </a:lnTo>
                                  <a:lnTo>
                                    <a:pt x="3426" y="1249"/>
                                  </a:lnTo>
                                  <a:lnTo>
                                    <a:pt x="3479" y="1240"/>
                                  </a:lnTo>
                                  <a:lnTo>
                                    <a:pt x="3530" y="1229"/>
                                  </a:lnTo>
                                  <a:lnTo>
                                    <a:pt x="3581" y="1215"/>
                                  </a:lnTo>
                                  <a:lnTo>
                                    <a:pt x="3632" y="1197"/>
                                  </a:lnTo>
                                  <a:lnTo>
                                    <a:pt x="3680" y="1176"/>
                                  </a:lnTo>
                                  <a:lnTo>
                                    <a:pt x="3777" y="988"/>
                                  </a:lnTo>
                                  <a:lnTo>
                                    <a:pt x="3744" y="992"/>
                                  </a:lnTo>
                                  <a:lnTo>
                                    <a:pt x="3710" y="996"/>
                                  </a:lnTo>
                                  <a:lnTo>
                                    <a:pt x="3675" y="999"/>
                                  </a:lnTo>
                                  <a:lnTo>
                                    <a:pt x="3641" y="1001"/>
                                  </a:lnTo>
                                  <a:lnTo>
                                    <a:pt x="3570" y="1005"/>
                                  </a:lnTo>
                                  <a:lnTo>
                                    <a:pt x="3499" y="1007"/>
                                  </a:lnTo>
                                  <a:lnTo>
                                    <a:pt x="3425" y="1008"/>
                                  </a:lnTo>
                                  <a:lnTo>
                                    <a:pt x="3350" y="1009"/>
                                  </a:lnTo>
                                  <a:lnTo>
                                    <a:pt x="3275" y="1008"/>
                                  </a:lnTo>
                                  <a:lnTo>
                                    <a:pt x="3199" y="1007"/>
                                  </a:lnTo>
                                  <a:lnTo>
                                    <a:pt x="3131" y="1007"/>
                                  </a:lnTo>
                                  <a:lnTo>
                                    <a:pt x="3063" y="1007"/>
                                  </a:lnTo>
                                  <a:lnTo>
                                    <a:pt x="2996" y="1007"/>
                                  </a:lnTo>
                                  <a:lnTo>
                                    <a:pt x="2929" y="1007"/>
                                  </a:lnTo>
                                  <a:lnTo>
                                    <a:pt x="2862" y="1009"/>
                                  </a:lnTo>
                                  <a:lnTo>
                                    <a:pt x="2796" y="1011"/>
                                  </a:lnTo>
                                  <a:lnTo>
                                    <a:pt x="2731" y="1015"/>
                                  </a:lnTo>
                                  <a:lnTo>
                                    <a:pt x="2668" y="1021"/>
                                  </a:lnTo>
                                  <a:lnTo>
                                    <a:pt x="2628" y="1025"/>
                                  </a:lnTo>
                                  <a:lnTo>
                                    <a:pt x="2589" y="1030"/>
                                  </a:lnTo>
                                  <a:lnTo>
                                    <a:pt x="2551" y="1036"/>
                                  </a:lnTo>
                                  <a:lnTo>
                                    <a:pt x="2513" y="1042"/>
                                  </a:lnTo>
                                  <a:lnTo>
                                    <a:pt x="2476" y="1050"/>
                                  </a:lnTo>
                                  <a:lnTo>
                                    <a:pt x="2439" y="1058"/>
                                  </a:lnTo>
                                  <a:lnTo>
                                    <a:pt x="2404" y="1067"/>
                                  </a:lnTo>
                                  <a:lnTo>
                                    <a:pt x="2370" y="1078"/>
                                  </a:lnTo>
                                  <a:lnTo>
                                    <a:pt x="2336" y="1090"/>
                                  </a:lnTo>
                                  <a:lnTo>
                                    <a:pt x="2303" y="1102"/>
                                  </a:lnTo>
                                  <a:lnTo>
                                    <a:pt x="2271" y="1116"/>
                                  </a:lnTo>
                                  <a:lnTo>
                                    <a:pt x="2241" y="1132"/>
                                  </a:lnTo>
                                  <a:lnTo>
                                    <a:pt x="2212" y="1149"/>
                                  </a:lnTo>
                                  <a:lnTo>
                                    <a:pt x="2183" y="1167"/>
                                  </a:lnTo>
                                  <a:lnTo>
                                    <a:pt x="2156" y="1186"/>
                                  </a:lnTo>
                                  <a:lnTo>
                                    <a:pt x="2131" y="1207"/>
                                  </a:lnTo>
                                  <a:lnTo>
                                    <a:pt x="2106" y="1230"/>
                                  </a:lnTo>
                                  <a:lnTo>
                                    <a:pt x="2084" y="1255"/>
                                  </a:lnTo>
                                  <a:lnTo>
                                    <a:pt x="2061" y="1282"/>
                                  </a:lnTo>
                                  <a:lnTo>
                                    <a:pt x="2041" y="1310"/>
                                  </a:lnTo>
                                  <a:lnTo>
                                    <a:pt x="2023" y="1340"/>
                                  </a:lnTo>
                                  <a:lnTo>
                                    <a:pt x="2006" y="1371"/>
                                  </a:lnTo>
                                  <a:lnTo>
                                    <a:pt x="1991" y="1405"/>
                                  </a:lnTo>
                                  <a:lnTo>
                                    <a:pt x="1977" y="1440"/>
                                  </a:lnTo>
                                  <a:lnTo>
                                    <a:pt x="1965" y="1478"/>
                                  </a:lnTo>
                                  <a:lnTo>
                                    <a:pt x="1955" y="1517"/>
                                  </a:lnTo>
                                  <a:lnTo>
                                    <a:pt x="1947" y="1560"/>
                                  </a:lnTo>
                                  <a:lnTo>
                                    <a:pt x="1941" y="1604"/>
                                  </a:lnTo>
                                  <a:lnTo>
                                    <a:pt x="1936" y="1650"/>
                                  </a:lnTo>
                                  <a:lnTo>
                                    <a:pt x="1934" y="1699"/>
                                  </a:lnTo>
                                  <a:lnTo>
                                    <a:pt x="1934" y="1750"/>
                                  </a:lnTo>
                                  <a:lnTo>
                                    <a:pt x="1936" y="1804"/>
                                  </a:lnTo>
                                  <a:lnTo>
                                    <a:pt x="2137" y="1804"/>
                                  </a:lnTo>
                                  <a:close/>
                                  <a:moveTo>
                                    <a:pt x="3830" y="886"/>
                                  </a:moveTo>
                                  <a:lnTo>
                                    <a:pt x="3908" y="732"/>
                                  </a:lnTo>
                                  <a:lnTo>
                                    <a:pt x="3863" y="738"/>
                                  </a:lnTo>
                                  <a:lnTo>
                                    <a:pt x="3818" y="742"/>
                                  </a:lnTo>
                                  <a:lnTo>
                                    <a:pt x="3773" y="746"/>
                                  </a:lnTo>
                                  <a:lnTo>
                                    <a:pt x="3726" y="749"/>
                                  </a:lnTo>
                                  <a:lnTo>
                                    <a:pt x="3678" y="751"/>
                                  </a:lnTo>
                                  <a:lnTo>
                                    <a:pt x="3630" y="753"/>
                                  </a:lnTo>
                                  <a:lnTo>
                                    <a:pt x="3579" y="755"/>
                                  </a:lnTo>
                                  <a:lnTo>
                                    <a:pt x="3530" y="755"/>
                                  </a:lnTo>
                                  <a:lnTo>
                                    <a:pt x="3479" y="756"/>
                                  </a:lnTo>
                                  <a:lnTo>
                                    <a:pt x="3427" y="756"/>
                                  </a:lnTo>
                                  <a:lnTo>
                                    <a:pt x="3376" y="756"/>
                                  </a:lnTo>
                                  <a:lnTo>
                                    <a:pt x="3323" y="756"/>
                                  </a:lnTo>
                                  <a:lnTo>
                                    <a:pt x="3271" y="755"/>
                                  </a:lnTo>
                                  <a:lnTo>
                                    <a:pt x="3218" y="754"/>
                                  </a:lnTo>
                                  <a:lnTo>
                                    <a:pt x="3165" y="753"/>
                                  </a:lnTo>
                                  <a:lnTo>
                                    <a:pt x="3111" y="752"/>
                                  </a:lnTo>
                                  <a:lnTo>
                                    <a:pt x="3034" y="751"/>
                                  </a:lnTo>
                                  <a:lnTo>
                                    <a:pt x="2957" y="750"/>
                                  </a:lnTo>
                                  <a:lnTo>
                                    <a:pt x="2878" y="749"/>
                                  </a:lnTo>
                                  <a:lnTo>
                                    <a:pt x="2802" y="749"/>
                                  </a:lnTo>
                                  <a:lnTo>
                                    <a:pt x="2725" y="749"/>
                                  </a:lnTo>
                                  <a:lnTo>
                                    <a:pt x="2649" y="750"/>
                                  </a:lnTo>
                                  <a:lnTo>
                                    <a:pt x="2574" y="752"/>
                                  </a:lnTo>
                                  <a:lnTo>
                                    <a:pt x="2501" y="755"/>
                                  </a:lnTo>
                                  <a:lnTo>
                                    <a:pt x="2427" y="759"/>
                                  </a:lnTo>
                                  <a:lnTo>
                                    <a:pt x="2355" y="764"/>
                                  </a:lnTo>
                                  <a:lnTo>
                                    <a:pt x="2286" y="772"/>
                                  </a:lnTo>
                                  <a:lnTo>
                                    <a:pt x="2218" y="781"/>
                                  </a:lnTo>
                                  <a:lnTo>
                                    <a:pt x="2185" y="786"/>
                                  </a:lnTo>
                                  <a:lnTo>
                                    <a:pt x="2152" y="791"/>
                                  </a:lnTo>
                                  <a:lnTo>
                                    <a:pt x="2120" y="797"/>
                                  </a:lnTo>
                                  <a:lnTo>
                                    <a:pt x="2089" y="803"/>
                                  </a:lnTo>
                                  <a:lnTo>
                                    <a:pt x="2058" y="810"/>
                                  </a:lnTo>
                                  <a:lnTo>
                                    <a:pt x="2028" y="818"/>
                                  </a:lnTo>
                                  <a:lnTo>
                                    <a:pt x="1999" y="826"/>
                                  </a:lnTo>
                                  <a:lnTo>
                                    <a:pt x="1970" y="834"/>
                                  </a:lnTo>
                                  <a:lnTo>
                                    <a:pt x="1937" y="845"/>
                                  </a:lnTo>
                                  <a:lnTo>
                                    <a:pt x="1905" y="857"/>
                                  </a:lnTo>
                                  <a:lnTo>
                                    <a:pt x="1875" y="870"/>
                                  </a:lnTo>
                                  <a:lnTo>
                                    <a:pt x="1844" y="883"/>
                                  </a:lnTo>
                                  <a:lnTo>
                                    <a:pt x="1816" y="898"/>
                                  </a:lnTo>
                                  <a:lnTo>
                                    <a:pt x="1789" y="914"/>
                                  </a:lnTo>
                                  <a:lnTo>
                                    <a:pt x="1763" y="931"/>
                                  </a:lnTo>
                                  <a:lnTo>
                                    <a:pt x="1737" y="949"/>
                                  </a:lnTo>
                                  <a:lnTo>
                                    <a:pt x="1714" y="968"/>
                                  </a:lnTo>
                                  <a:lnTo>
                                    <a:pt x="1691" y="988"/>
                                  </a:lnTo>
                                  <a:lnTo>
                                    <a:pt x="1671" y="1010"/>
                                  </a:lnTo>
                                  <a:lnTo>
                                    <a:pt x="1651" y="1033"/>
                                  </a:lnTo>
                                  <a:lnTo>
                                    <a:pt x="1633" y="1057"/>
                                  </a:lnTo>
                                  <a:lnTo>
                                    <a:pt x="1616" y="1083"/>
                                  </a:lnTo>
                                  <a:lnTo>
                                    <a:pt x="1602" y="1109"/>
                                  </a:lnTo>
                                  <a:lnTo>
                                    <a:pt x="1588" y="1137"/>
                                  </a:lnTo>
                                  <a:lnTo>
                                    <a:pt x="1576" y="1167"/>
                                  </a:lnTo>
                                  <a:lnTo>
                                    <a:pt x="1566" y="1198"/>
                                  </a:lnTo>
                                  <a:lnTo>
                                    <a:pt x="1558" y="1230"/>
                                  </a:lnTo>
                                  <a:lnTo>
                                    <a:pt x="1552" y="1264"/>
                                  </a:lnTo>
                                  <a:lnTo>
                                    <a:pt x="1546" y="1301"/>
                                  </a:lnTo>
                                  <a:lnTo>
                                    <a:pt x="1544" y="1337"/>
                                  </a:lnTo>
                                  <a:lnTo>
                                    <a:pt x="1543" y="1376"/>
                                  </a:lnTo>
                                  <a:lnTo>
                                    <a:pt x="1543" y="1416"/>
                                  </a:lnTo>
                                  <a:lnTo>
                                    <a:pt x="1546" y="1458"/>
                                  </a:lnTo>
                                  <a:lnTo>
                                    <a:pt x="1550" y="1502"/>
                                  </a:lnTo>
                                  <a:lnTo>
                                    <a:pt x="1557" y="1549"/>
                                  </a:lnTo>
                                  <a:lnTo>
                                    <a:pt x="1566" y="1596"/>
                                  </a:lnTo>
                                  <a:lnTo>
                                    <a:pt x="1577" y="1645"/>
                                  </a:lnTo>
                                  <a:lnTo>
                                    <a:pt x="1591" y="1696"/>
                                  </a:lnTo>
                                  <a:lnTo>
                                    <a:pt x="1605" y="1749"/>
                                  </a:lnTo>
                                  <a:lnTo>
                                    <a:pt x="1623" y="1804"/>
                                  </a:lnTo>
                                  <a:lnTo>
                                    <a:pt x="1833" y="1804"/>
                                  </a:lnTo>
                                  <a:lnTo>
                                    <a:pt x="1831" y="1744"/>
                                  </a:lnTo>
                                  <a:lnTo>
                                    <a:pt x="1831" y="1687"/>
                                  </a:lnTo>
                                  <a:lnTo>
                                    <a:pt x="1833" y="1633"/>
                                  </a:lnTo>
                                  <a:lnTo>
                                    <a:pt x="1838" y="1581"/>
                                  </a:lnTo>
                                  <a:lnTo>
                                    <a:pt x="1846" y="1532"/>
                                  </a:lnTo>
                                  <a:lnTo>
                                    <a:pt x="1854" y="1484"/>
                                  </a:lnTo>
                                  <a:lnTo>
                                    <a:pt x="1866" y="1440"/>
                                  </a:lnTo>
                                  <a:lnTo>
                                    <a:pt x="1879" y="1398"/>
                                  </a:lnTo>
                                  <a:lnTo>
                                    <a:pt x="1895" y="1358"/>
                                  </a:lnTo>
                                  <a:lnTo>
                                    <a:pt x="1911" y="1321"/>
                                  </a:lnTo>
                                  <a:lnTo>
                                    <a:pt x="1930" y="1286"/>
                                  </a:lnTo>
                                  <a:lnTo>
                                    <a:pt x="1952" y="1251"/>
                                  </a:lnTo>
                                  <a:lnTo>
                                    <a:pt x="1974" y="1220"/>
                                  </a:lnTo>
                                  <a:lnTo>
                                    <a:pt x="1999" y="1191"/>
                                  </a:lnTo>
                                  <a:lnTo>
                                    <a:pt x="2024" y="1164"/>
                                  </a:lnTo>
                                  <a:lnTo>
                                    <a:pt x="2052" y="1138"/>
                                  </a:lnTo>
                                  <a:lnTo>
                                    <a:pt x="2081" y="1115"/>
                                  </a:lnTo>
                                  <a:lnTo>
                                    <a:pt x="2112" y="1093"/>
                                  </a:lnTo>
                                  <a:lnTo>
                                    <a:pt x="2143" y="1072"/>
                                  </a:lnTo>
                                  <a:lnTo>
                                    <a:pt x="2176" y="1054"/>
                                  </a:lnTo>
                                  <a:lnTo>
                                    <a:pt x="2211" y="1036"/>
                                  </a:lnTo>
                                  <a:lnTo>
                                    <a:pt x="2247" y="1021"/>
                                  </a:lnTo>
                                  <a:lnTo>
                                    <a:pt x="2284" y="1005"/>
                                  </a:lnTo>
                                  <a:lnTo>
                                    <a:pt x="2322" y="992"/>
                                  </a:lnTo>
                                  <a:lnTo>
                                    <a:pt x="2360" y="981"/>
                                  </a:lnTo>
                                  <a:lnTo>
                                    <a:pt x="2400" y="970"/>
                                  </a:lnTo>
                                  <a:lnTo>
                                    <a:pt x="2441" y="961"/>
                                  </a:lnTo>
                                  <a:lnTo>
                                    <a:pt x="2483" y="952"/>
                                  </a:lnTo>
                                  <a:lnTo>
                                    <a:pt x="2525" y="945"/>
                                  </a:lnTo>
                                  <a:lnTo>
                                    <a:pt x="2569" y="939"/>
                                  </a:lnTo>
                                  <a:lnTo>
                                    <a:pt x="2612" y="933"/>
                                  </a:lnTo>
                                  <a:lnTo>
                                    <a:pt x="2657" y="928"/>
                                  </a:lnTo>
                                  <a:lnTo>
                                    <a:pt x="2723" y="923"/>
                                  </a:lnTo>
                                  <a:lnTo>
                                    <a:pt x="2790" y="919"/>
                                  </a:lnTo>
                                  <a:lnTo>
                                    <a:pt x="2858" y="917"/>
                                  </a:lnTo>
                                  <a:lnTo>
                                    <a:pt x="2926" y="915"/>
                                  </a:lnTo>
                                  <a:lnTo>
                                    <a:pt x="2995" y="914"/>
                                  </a:lnTo>
                                  <a:lnTo>
                                    <a:pt x="3063" y="914"/>
                                  </a:lnTo>
                                  <a:lnTo>
                                    <a:pt x="3131" y="915"/>
                                  </a:lnTo>
                                  <a:lnTo>
                                    <a:pt x="3199" y="915"/>
                                  </a:lnTo>
                                  <a:lnTo>
                                    <a:pt x="3284" y="916"/>
                                  </a:lnTo>
                                  <a:lnTo>
                                    <a:pt x="3368" y="916"/>
                                  </a:lnTo>
                                  <a:lnTo>
                                    <a:pt x="3451" y="916"/>
                                  </a:lnTo>
                                  <a:lnTo>
                                    <a:pt x="3532" y="914"/>
                                  </a:lnTo>
                                  <a:lnTo>
                                    <a:pt x="3571" y="912"/>
                                  </a:lnTo>
                                  <a:lnTo>
                                    <a:pt x="3611" y="910"/>
                                  </a:lnTo>
                                  <a:lnTo>
                                    <a:pt x="3649" y="908"/>
                                  </a:lnTo>
                                  <a:lnTo>
                                    <a:pt x="3687" y="905"/>
                                  </a:lnTo>
                                  <a:lnTo>
                                    <a:pt x="3723" y="901"/>
                                  </a:lnTo>
                                  <a:lnTo>
                                    <a:pt x="3759" y="897"/>
                                  </a:lnTo>
                                  <a:lnTo>
                                    <a:pt x="3795" y="892"/>
                                  </a:lnTo>
                                  <a:lnTo>
                                    <a:pt x="3830" y="886"/>
                                  </a:lnTo>
                                  <a:close/>
                                  <a:moveTo>
                                    <a:pt x="3960" y="631"/>
                                  </a:moveTo>
                                  <a:lnTo>
                                    <a:pt x="4049" y="458"/>
                                  </a:lnTo>
                                  <a:lnTo>
                                    <a:pt x="3970" y="466"/>
                                  </a:lnTo>
                                  <a:lnTo>
                                    <a:pt x="3891" y="473"/>
                                  </a:lnTo>
                                  <a:lnTo>
                                    <a:pt x="3811" y="478"/>
                                  </a:lnTo>
                                  <a:lnTo>
                                    <a:pt x="3729" y="482"/>
                                  </a:lnTo>
                                  <a:lnTo>
                                    <a:pt x="3646" y="485"/>
                                  </a:lnTo>
                                  <a:lnTo>
                                    <a:pt x="3564" y="487"/>
                                  </a:lnTo>
                                  <a:lnTo>
                                    <a:pt x="3479" y="489"/>
                                  </a:lnTo>
                                  <a:lnTo>
                                    <a:pt x="3395" y="489"/>
                                  </a:lnTo>
                                  <a:lnTo>
                                    <a:pt x="3310" y="489"/>
                                  </a:lnTo>
                                  <a:lnTo>
                                    <a:pt x="3224" y="488"/>
                                  </a:lnTo>
                                  <a:lnTo>
                                    <a:pt x="3138" y="487"/>
                                  </a:lnTo>
                                  <a:lnTo>
                                    <a:pt x="3053" y="485"/>
                                  </a:lnTo>
                                  <a:lnTo>
                                    <a:pt x="2967" y="483"/>
                                  </a:lnTo>
                                  <a:lnTo>
                                    <a:pt x="2881" y="480"/>
                                  </a:lnTo>
                                  <a:lnTo>
                                    <a:pt x="2795" y="478"/>
                                  </a:lnTo>
                                  <a:lnTo>
                                    <a:pt x="2710" y="475"/>
                                  </a:lnTo>
                                  <a:lnTo>
                                    <a:pt x="2583" y="472"/>
                                  </a:lnTo>
                                  <a:lnTo>
                                    <a:pt x="2459" y="468"/>
                                  </a:lnTo>
                                  <a:lnTo>
                                    <a:pt x="2336" y="465"/>
                                  </a:lnTo>
                                  <a:lnTo>
                                    <a:pt x="2216" y="463"/>
                                  </a:lnTo>
                                  <a:lnTo>
                                    <a:pt x="2097" y="462"/>
                                  </a:lnTo>
                                  <a:lnTo>
                                    <a:pt x="1981" y="463"/>
                                  </a:lnTo>
                                  <a:lnTo>
                                    <a:pt x="1869" y="465"/>
                                  </a:lnTo>
                                  <a:lnTo>
                                    <a:pt x="1759" y="469"/>
                                  </a:lnTo>
                                  <a:lnTo>
                                    <a:pt x="1707" y="473"/>
                                  </a:lnTo>
                                  <a:lnTo>
                                    <a:pt x="1655" y="476"/>
                                  </a:lnTo>
                                  <a:lnTo>
                                    <a:pt x="1604" y="481"/>
                                  </a:lnTo>
                                  <a:lnTo>
                                    <a:pt x="1555" y="485"/>
                                  </a:lnTo>
                                  <a:lnTo>
                                    <a:pt x="1507" y="491"/>
                                  </a:lnTo>
                                  <a:lnTo>
                                    <a:pt x="1459" y="497"/>
                                  </a:lnTo>
                                  <a:lnTo>
                                    <a:pt x="1413" y="505"/>
                                  </a:lnTo>
                                  <a:lnTo>
                                    <a:pt x="1369" y="513"/>
                                  </a:lnTo>
                                  <a:lnTo>
                                    <a:pt x="1326" y="523"/>
                                  </a:lnTo>
                                  <a:lnTo>
                                    <a:pt x="1284" y="532"/>
                                  </a:lnTo>
                                  <a:lnTo>
                                    <a:pt x="1244" y="543"/>
                                  </a:lnTo>
                                  <a:lnTo>
                                    <a:pt x="1205" y="555"/>
                                  </a:lnTo>
                                  <a:lnTo>
                                    <a:pt x="1168" y="567"/>
                                  </a:lnTo>
                                  <a:lnTo>
                                    <a:pt x="1133" y="581"/>
                                  </a:lnTo>
                                  <a:lnTo>
                                    <a:pt x="1099" y="596"/>
                                  </a:lnTo>
                                  <a:lnTo>
                                    <a:pt x="1068" y="611"/>
                                  </a:lnTo>
                                  <a:lnTo>
                                    <a:pt x="1040" y="627"/>
                                  </a:lnTo>
                                  <a:lnTo>
                                    <a:pt x="1014" y="644"/>
                                  </a:lnTo>
                                  <a:lnTo>
                                    <a:pt x="989" y="661"/>
                                  </a:lnTo>
                                  <a:lnTo>
                                    <a:pt x="966" y="680"/>
                                  </a:lnTo>
                                  <a:lnTo>
                                    <a:pt x="945" y="700"/>
                                  </a:lnTo>
                                  <a:lnTo>
                                    <a:pt x="926" y="722"/>
                                  </a:lnTo>
                                  <a:lnTo>
                                    <a:pt x="908" y="744"/>
                                  </a:lnTo>
                                  <a:lnTo>
                                    <a:pt x="892" y="768"/>
                                  </a:lnTo>
                                  <a:lnTo>
                                    <a:pt x="877" y="794"/>
                                  </a:lnTo>
                                  <a:lnTo>
                                    <a:pt x="865" y="820"/>
                                  </a:lnTo>
                                  <a:lnTo>
                                    <a:pt x="855" y="848"/>
                                  </a:lnTo>
                                  <a:lnTo>
                                    <a:pt x="846" y="877"/>
                                  </a:lnTo>
                                  <a:lnTo>
                                    <a:pt x="839" y="908"/>
                                  </a:lnTo>
                                  <a:lnTo>
                                    <a:pt x="836" y="940"/>
                                  </a:lnTo>
                                  <a:lnTo>
                                    <a:pt x="833" y="973"/>
                                  </a:lnTo>
                                  <a:lnTo>
                                    <a:pt x="833" y="1008"/>
                                  </a:lnTo>
                                  <a:lnTo>
                                    <a:pt x="835" y="1046"/>
                                  </a:lnTo>
                                  <a:lnTo>
                                    <a:pt x="839" y="1084"/>
                                  </a:lnTo>
                                  <a:lnTo>
                                    <a:pt x="845" y="1124"/>
                                  </a:lnTo>
                                  <a:lnTo>
                                    <a:pt x="854" y="1165"/>
                                  </a:lnTo>
                                  <a:lnTo>
                                    <a:pt x="865" y="1208"/>
                                  </a:lnTo>
                                  <a:lnTo>
                                    <a:pt x="879" y="1253"/>
                                  </a:lnTo>
                                  <a:lnTo>
                                    <a:pt x="894" y="1301"/>
                                  </a:lnTo>
                                  <a:lnTo>
                                    <a:pt x="912" y="1349"/>
                                  </a:lnTo>
                                  <a:lnTo>
                                    <a:pt x="932" y="1399"/>
                                  </a:lnTo>
                                  <a:lnTo>
                                    <a:pt x="956" y="1451"/>
                                  </a:lnTo>
                                  <a:lnTo>
                                    <a:pt x="981" y="1505"/>
                                  </a:lnTo>
                                  <a:lnTo>
                                    <a:pt x="1009" y="1561"/>
                                  </a:lnTo>
                                  <a:lnTo>
                                    <a:pt x="1040" y="1619"/>
                                  </a:lnTo>
                                  <a:lnTo>
                                    <a:pt x="1073" y="1678"/>
                                  </a:lnTo>
                                  <a:lnTo>
                                    <a:pt x="1110" y="1740"/>
                                  </a:lnTo>
                                  <a:lnTo>
                                    <a:pt x="1149" y="1804"/>
                                  </a:lnTo>
                                  <a:lnTo>
                                    <a:pt x="1516" y="1804"/>
                                  </a:lnTo>
                                  <a:lnTo>
                                    <a:pt x="1498" y="1744"/>
                                  </a:lnTo>
                                  <a:lnTo>
                                    <a:pt x="1482" y="1687"/>
                                  </a:lnTo>
                                  <a:lnTo>
                                    <a:pt x="1469" y="1633"/>
                                  </a:lnTo>
                                  <a:lnTo>
                                    <a:pt x="1458" y="1579"/>
                                  </a:lnTo>
                                  <a:lnTo>
                                    <a:pt x="1450" y="1529"/>
                                  </a:lnTo>
                                  <a:lnTo>
                                    <a:pt x="1443" y="1478"/>
                                  </a:lnTo>
                                  <a:lnTo>
                                    <a:pt x="1439" y="1431"/>
                                  </a:lnTo>
                                  <a:lnTo>
                                    <a:pt x="1438" y="1386"/>
                                  </a:lnTo>
                                  <a:lnTo>
                                    <a:pt x="1438" y="1342"/>
                                  </a:lnTo>
                                  <a:lnTo>
                                    <a:pt x="1440" y="1300"/>
                                  </a:lnTo>
                                  <a:lnTo>
                                    <a:pt x="1444" y="1259"/>
                                  </a:lnTo>
                                  <a:lnTo>
                                    <a:pt x="1451" y="1220"/>
                                  </a:lnTo>
                                  <a:lnTo>
                                    <a:pt x="1460" y="1184"/>
                                  </a:lnTo>
                                  <a:lnTo>
                                    <a:pt x="1470" y="1148"/>
                                  </a:lnTo>
                                  <a:lnTo>
                                    <a:pt x="1482" y="1115"/>
                                  </a:lnTo>
                                  <a:lnTo>
                                    <a:pt x="1497" y="1082"/>
                                  </a:lnTo>
                                  <a:lnTo>
                                    <a:pt x="1512" y="1052"/>
                                  </a:lnTo>
                                  <a:lnTo>
                                    <a:pt x="1530" y="1023"/>
                                  </a:lnTo>
                                  <a:lnTo>
                                    <a:pt x="1549" y="994"/>
                                  </a:lnTo>
                                  <a:lnTo>
                                    <a:pt x="1571" y="968"/>
                                  </a:lnTo>
                                  <a:lnTo>
                                    <a:pt x="1593" y="943"/>
                                  </a:lnTo>
                                  <a:lnTo>
                                    <a:pt x="1617" y="919"/>
                                  </a:lnTo>
                                  <a:lnTo>
                                    <a:pt x="1643" y="897"/>
                                  </a:lnTo>
                                  <a:lnTo>
                                    <a:pt x="1670" y="875"/>
                                  </a:lnTo>
                                  <a:lnTo>
                                    <a:pt x="1699" y="856"/>
                                  </a:lnTo>
                                  <a:lnTo>
                                    <a:pt x="1729" y="837"/>
                                  </a:lnTo>
                                  <a:lnTo>
                                    <a:pt x="1761" y="819"/>
                                  </a:lnTo>
                                  <a:lnTo>
                                    <a:pt x="1793" y="803"/>
                                  </a:lnTo>
                                  <a:lnTo>
                                    <a:pt x="1828" y="788"/>
                                  </a:lnTo>
                                  <a:lnTo>
                                    <a:pt x="1862" y="773"/>
                                  </a:lnTo>
                                  <a:lnTo>
                                    <a:pt x="1898" y="759"/>
                                  </a:lnTo>
                                  <a:lnTo>
                                    <a:pt x="1936" y="747"/>
                                  </a:lnTo>
                                  <a:lnTo>
                                    <a:pt x="1966" y="737"/>
                                  </a:lnTo>
                                  <a:lnTo>
                                    <a:pt x="1998" y="729"/>
                                  </a:lnTo>
                                  <a:lnTo>
                                    <a:pt x="2029" y="721"/>
                                  </a:lnTo>
                                  <a:lnTo>
                                    <a:pt x="2061" y="714"/>
                                  </a:lnTo>
                                  <a:lnTo>
                                    <a:pt x="2095" y="707"/>
                                  </a:lnTo>
                                  <a:lnTo>
                                    <a:pt x="2128" y="701"/>
                                  </a:lnTo>
                                  <a:lnTo>
                                    <a:pt x="2162" y="695"/>
                                  </a:lnTo>
                                  <a:lnTo>
                                    <a:pt x="2197" y="690"/>
                                  </a:lnTo>
                                  <a:lnTo>
                                    <a:pt x="2267" y="681"/>
                                  </a:lnTo>
                                  <a:lnTo>
                                    <a:pt x="2338" y="673"/>
                                  </a:lnTo>
                                  <a:lnTo>
                                    <a:pt x="2412" y="668"/>
                                  </a:lnTo>
                                  <a:lnTo>
                                    <a:pt x="2487" y="663"/>
                                  </a:lnTo>
                                  <a:lnTo>
                                    <a:pt x="2563" y="660"/>
                                  </a:lnTo>
                                  <a:lnTo>
                                    <a:pt x="2640" y="658"/>
                                  </a:lnTo>
                                  <a:lnTo>
                                    <a:pt x="2719" y="657"/>
                                  </a:lnTo>
                                  <a:lnTo>
                                    <a:pt x="2797" y="657"/>
                                  </a:lnTo>
                                  <a:lnTo>
                                    <a:pt x="2876" y="657"/>
                                  </a:lnTo>
                                  <a:lnTo>
                                    <a:pt x="2954" y="658"/>
                                  </a:lnTo>
                                  <a:lnTo>
                                    <a:pt x="3034" y="659"/>
                                  </a:lnTo>
                                  <a:lnTo>
                                    <a:pt x="3113" y="660"/>
                                  </a:lnTo>
                                  <a:lnTo>
                                    <a:pt x="3171" y="661"/>
                                  </a:lnTo>
                                  <a:lnTo>
                                    <a:pt x="3228" y="662"/>
                                  </a:lnTo>
                                  <a:lnTo>
                                    <a:pt x="3286" y="663"/>
                                  </a:lnTo>
                                  <a:lnTo>
                                    <a:pt x="3343" y="664"/>
                                  </a:lnTo>
                                  <a:lnTo>
                                    <a:pt x="3399" y="664"/>
                                  </a:lnTo>
                                  <a:lnTo>
                                    <a:pt x="3455" y="664"/>
                                  </a:lnTo>
                                  <a:lnTo>
                                    <a:pt x="3511" y="664"/>
                                  </a:lnTo>
                                  <a:lnTo>
                                    <a:pt x="3565" y="663"/>
                                  </a:lnTo>
                                  <a:lnTo>
                                    <a:pt x="3618" y="661"/>
                                  </a:lnTo>
                                  <a:lnTo>
                                    <a:pt x="3671" y="659"/>
                                  </a:lnTo>
                                  <a:lnTo>
                                    <a:pt x="3722" y="657"/>
                                  </a:lnTo>
                                  <a:lnTo>
                                    <a:pt x="3773" y="653"/>
                                  </a:lnTo>
                                  <a:lnTo>
                                    <a:pt x="3822" y="649"/>
                                  </a:lnTo>
                                  <a:lnTo>
                                    <a:pt x="3869" y="644"/>
                                  </a:lnTo>
                                  <a:lnTo>
                                    <a:pt x="3916" y="638"/>
                                  </a:lnTo>
                                  <a:lnTo>
                                    <a:pt x="3960" y="631"/>
                                  </a:lnTo>
                                  <a:close/>
                                  <a:moveTo>
                                    <a:pt x="4099" y="360"/>
                                  </a:moveTo>
                                  <a:lnTo>
                                    <a:pt x="4279" y="9"/>
                                  </a:lnTo>
                                  <a:lnTo>
                                    <a:pt x="4225" y="37"/>
                                  </a:lnTo>
                                  <a:lnTo>
                                    <a:pt x="4168" y="60"/>
                                  </a:lnTo>
                                  <a:lnTo>
                                    <a:pt x="4109" y="82"/>
                                  </a:lnTo>
                                  <a:lnTo>
                                    <a:pt x="4048" y="100"/>
                                  </a:lnTo>
                                  <a:lnTo>
                                    <a:pt x="3985" y="117"/>
                                  </a:lnTo>
                                  <a:lnTo>
                                    <a:pt x="3919" y="131"/>
                                  </a:lnTo>
                                  <a:lnTo>
                                    <a:pt x="3852" y="143"/>
                                  </a:lnTo>
                                  <a:lnTo>
                                    <a:pt x="3783" y="153"/>
                                  </a:lnTo>
                                  <a:lnTo>
                                    <a:pt x="3711" y="161"/>
                                  </a:lnTo>
                                  <a:lnTo>
                                    <a:pt x="3637" y="166"/>
                                  </a:lnTo>
                                  <a:lnTo>
                                    <a:pt x="3562" y="171"/>
                                  </a:lnTo>
                                  <a:lnTo>
                                    <a:pt x="3486" y="173"/>
                                  </a:lnTo>
                                  <a:lnTo>
                                    <a:pt x="3408" y="174"/>
                                  </a:lnTo>
                                  <a:lnTo>
                                    <a:pt x="3329" y="173"/>
                                  </a:lnTo>
                                  <a:lnTo>
                                    <a:pt x="3247" y="171"/>
                                  </a:lnTo>
                                  <a:lnTo>
                                    <a:pt x="3165" y="168"/>
                                  </a:lnTo>
                                  <a:lnTo>
                                    <a:pt x="3081" y="164"/>
                                  </a:lnTo>
                                  <a:lnTo>
                                    <a:pt x="2996" y="158"/>
                                  </a:lnTo>
                                  <a:lnTo>
                                    <a:pt x="2910" y="152"/>
                                  </a:lnTo>
                                  <a:lnTo>
                                    <a:pt x="2821" y="144"/>
                                  </a:lnTo>
                                  <a:lnTo>
                                    <a:pt x="2733" y="136"/>
                                  </a:lnTo>
                                  <a:lnTo>
                                    <a:pt x="2643" y="127"/>
                                  </a:lnTo>
                                  <a:lnTo>
                                    <a:pt x="2552" y="117"/>
                                  </a:lnTo>
                                  <a:lnTo>
                                    <a:pt x="2460" y="107"/>
                                  </a:lnTo>
                                  <a:lnTo>
                                    <a:pt x="2275" y="86"/>
                                  </a:lnTo>
                                  <a:lnTo>
                                    <a:pt x="2086" y="64"/>
                                  </a:lnTo>
                                  <a:lnTo>
                                    <a:pt x="1896" y="42"/>
                                  </a:lnTo>
                                  <a:lnTo>
                                    <a:pt x="1702" y="21"/>
                                  </a:lnTo>
                                  <a:lnTo>
                                    <a:pt x="1591" y="10"/>
                                  </a:lnTo>
                                  <a:lnTo>
                                    <a:pt x="1479" y="3"/>
                                  </a:lnTo>
                                  <a:lnTo>
                                    <a:pt x="1368" y="0"/>
                                  </a:lnTo>
                                  <a:lnTo>
                                    <a:pt x="1259" y="0"/>
                                  </a:lnTo>
                                  <a:lnTo>
                                    <a:pt x="1151" y="3"/>
                                  </a:lnTo>
                                  <a:lnTo>
                                    <a:pt x="1046" y="11"/>
                                  </a:lnTo>
                                  <a:lnTo>
                                    <a:pt x="943" y="23"/>
                                  </a:lnTo>
                                  <a:lnTo>
                                    <a:pt x="844" y="38"/>
                                  </a:lnTo>
                                  <a:lnTo>
                                    <a:pt x="748" y="57"/>
                                  </a:lnTo>
                                  <a:lnTo>
                                    <a:pt x="656" y="80"/>
                                  </a:lnTo>
                                  <a:lnTo>
                                    <a:pt x="568" y="108"/>
                                  </a:lnTo>
                                  <a:lnTo>
                                    <a:pt x="485" y="139"/>
                                  </a:lnTo>
                                  <a:lnTo>
                                    <a:pt x="407" y="175"/>
                                  </a:lnTo>
                                  <a:lnTo>
                                    <a:pt x="334" y="215"/>
                                  </a:lnTo>
                                  <a:lnTo>
                                    <a:pt x="267" y="260"/>
                                  </a:lnTo>
                                  <a:lnTo>
                                    <a:pt x="208" y="311"/>
                                  </a:lnTo>
                                  <a:lnTo>
                                    <a:pt x="154" y="365"/>
                                  </a:lnTo>
                                  <a:lnTo>
                                    <a:pt x="108" y="424"/>
                                  </a:lnTo>
                                  <a:lnTo>
                                    <a:pt x="69" y="487"/>
                                  </a:lnTo>
                                  <a:lnTo>
                                    <a:pt x="39" y="557"/>
                                  </a:lnTo>
                                  <a:lnTo>
                                    <a:pt x="17" y="631"/>
                                  </a:lnTo>
                                  <a:lnTo>
                                    <a:pt x="3" y="710"/>
                                  </a:lnTo>
                                  <a:lnTo>
                                    <a:pt x="0" y="795"/>
                                  </a:lnTo>
                                  <a:lnTo>
                                    <a:pt x="6" y="884"/>
                                  </a:lnTo>
                                  <a:lnTo>
                                    <a:pt x="21" y="979"/>
                                  </a:lnTo>
                                  <a:lnTo>
                                    <a:pt x="48" y="1080"/>
                                  </a:lnTo>
                                  <a:lnTo>
                                    <a:pt x="85" y="1186"/>
                                  </a:lnTo>
                                  <a:lnTo>
                                    <a:pt x="134" y="1298"/>
                                  </a:lnTo>
                                  <a:lnTo>
                                    <a:pt x="194" y="1415"/>
                                  </a:lnTo>
                                  <a:lnTo>
                                    <a:pt x="267" y="1539"/>
                                  </a:lnTo>
                                  <a:lnTo>
                                    <a:pt x="352" y="1668"/>
                                  </a:lnTo>
                                  <a:lnTo>
                                    <a:pt x="450" y="1804"/>
                                  </a:lnTo>
                                  <a:lnTo>
                                    <a:pt x="1032" y="1804"/>
                                  </a:lnTo>
                                  <a:lnTo>
                                    <a:pt x="992" y="1737"/>
                                  </a:lnTo>
                                  <a:lnTo>
                                    <a:pt x="956" y="1673"/>
                                  </a:lnTo>
                                  <a:lnTo>
                                    <a:pt x="922" y="1611"/>
                                  </a:lnTo>
                                  <a:lnTo>
                                    <a:pt x="891" y="1550"/>
                                  </a:lnTo>
                                  <a:lnTo>
                                    <a:pt x="863" y="1491"/>
                                  </a:lnTo>
                                  <a:lnTo>
                                    <a:pt x="838" y="1435"/>
                                  </a:lnTo>
                                  <a:lnTo>
                                    <a:pt x="816" y="1380"/>
                                  </a:lnTo>
                                  <a:lnTo>
                                    <a:pt x="796" y="1328"/>
                                  </a:lnTo>
                                  <a:lnTo>
                                    <a:pt x="779" y="1277"/>
                                  </a:lnTo>
                                  <a:lnTo>
                                    <a:pt x="765" y="1227"/>
                                  </a:lnTo>
                                  <a:lnTo>
                                    <a:pt x="752" y="1180"/>
                                  </a:lnTo>
                                  <a:lnTo>
                                    <a:pt x="743" y="1134"/>
                                  </a:lnTo>
                                  <a:lnTo>
                                    <a:pt x="736" y="1090"/>
                                  </a:lnTo>
                                  <a:lnTo>
                                    <a:pt x="731" y="1048"/>
                                  </a:lnTo>
                                  <a:lnTo>
                                    <a:pt x="729" y="1006"/>
                                  </a:lnTo>
                                  <a:lnTo>
                                    <a:pt x="729" y="967"/>
                                  </a:lnTo>
                                  <a:lnTo>
                                    <a:pt x="731" y="929"/>
                                  </a:lnTo>
                                  <a:lnTo>
                                    <a:pt x="737" y="893"/>
                                  </a:lnTo>
                                  <a:lnTo>
                                    <a:pt x="743" y="859"/>
                                  </a:lnTo>
                                  <a:lnTo>
                                    <a:pt x="752" y="826"/>
                                  </a:lnTo>
                                  <a:lnTo>
                                    <a:pt x="763" y="794"/>
                                  </a:lnTo>
                                  <a:lnTo>
                                    <a:pt x="777" y="763"/>
                                  </a:lnTo>
                                  <a:lnTo>
                                    <a:pt x="791" y="734"/>
                                  </a:lnTo>
                                  <a:lnTo>
                                    <a:pt x="809" y="707"/>
                                  </a:lnTo>
                                  <a:lnTo>
                                    <a:pt x="828" y="681"/>
                                  </a:lnTo>
                                  <a:lnTo>
                                    <a:pt x="850" y="656"/>
                                  </a:lnTo>
                                  <a:lnTo>
                                    <a:pt x="873" y="633"/>
                                  </a:lnTo>
                                  <a:lnTo>
                                    <a:pt x="898" y="610"/>
                                  </a:lnTo>
                                  <a:lnTo>
                                    <a:pt x="924" y="589"/>
                                  </a:lnTo>
                                  <a:lnTo>
                                    <a:pt x="952" y="569"/>
                                  </a:lnTo>
                                  <a:lnTo>
                                    <a:pt x="983" y="550"/>
                                  </a:lnTo>
                                  <a:lnTo>
                                    <a:pt x="1015" y="532"/>
                                  </a:lnTo>
                                  <a:lnTo>
                                    <a:pt x="1050" y="514"/>
                                  </a:lnTo>
                                  <a:lnTo>
                                    <a:pt x="1085" y="498"/>
                                  </a:lnTo>
                                  <a:lnTo>
                                    <a:pt x="1123" y="484"/>
                                  </a:lnTo>
                                  <a:lnTo>
                                    <a:pt x="1163" y="470"/>
                                  </a:lnTo>
                                  <a:lnTo>
                                    <a:pt x="1203" y="457"/>
                                  </a:lnTo>
                                  <a:lnTo>
                                    <a:pt x="1245" y="446"/>
                                  </a:lnTo>
                                  <a:lnTo>
                                    <a:pt x="1289" y="435"/>
                                  </a:lnTo>
                                  <a:lnTo>
                                    <a:pt x="1335" y="425"/>
                                  </a:lnTo>
                                  <a:lnTo>
                                    <a:pt x="1381" y="417"/>
                                  </a:lnTo>
                                  <a:lnTo>
                                    <a:pt x="1429" y="409"/>
                                  </a:lnTo>
                                  <a:lnTo>
                                    <a:pt x="1478" y="402"/>
                                  </a:lnTo>
                                  <a:lnTo>
                                    <a:pt x="1528" y="396"/>
                                  </a:lnTo>
                                  <a:lnTo>
                                    <a:pt x="1578" y="391"/>
                                  </a:lnTo>
                                  <a:lnTo>
                                    <a:pt x="1631" y="386"/>
                                  </a:lnTo>
                                  <a:lnTo>
                                    <a:pt x="1685" y="382"/>
                                  </a:lnTo>
                                  <a:lnTo>
                                    <a:pt x="1739" y="378"/>
                                  </a:lnTo>
                                  <a:lnTo>
                                    <a:pt x="1795" y="376"/>
                                  </a:lnTo>
                                  <a:lnTo>
                                    <a:pt x="1851" y="374"/>
                                  </a:lnTo>
                                  <a:lnTo>
                                    <a:pt x="1909" y="372"/>
                                  </a:lnTo>
                                  <a:lnTo>
                                    <a:pt x="1967" y="371"/>
                                  </a:lnTo>
                                  <a:lnTo>
                                    <a:pt x="2086" y="370"/>
                                  </a:lnTo>
                                  <a:lnTo>
                                    <a:pt x="2207" y="371"/>
                                  </a:lnTo>
                                  <a:lnTo>
                                    <a:pt x="2331" y="373"/>
                                  </a:lnTo>
                                  <a:lnTo>
                                    <a:pt x="2456" y="376"/>
                                  </a:lnTo>
                                  <a:lnTo>
                                    <a:pt x="2583" y="379"/>
                                  </a:lnTo>
                                  <a:lnTo>
                                    <a:pt x="2712" y="383"/>
                                  </a:lnTo>
                                  <a:lnTo>
                                    <a:pt x="2801" y="386"/>
                                  </a:lnTo>
                                  <a:lnTo>
                                    <a:pt x="2892" y="388"/>
                                  </a:lnTo>
                                  <a:lnTo>
                                    <a:pt x="2981" y="391"/>
                                  </a:lnTo>
                                  <a:lnTo>
                                    <a:pt x="3071" y="393"/>
                                  </a:lnTo>
                                  <a:lnTo>
                                    <a:pt x="3160" y="395"/>
                                  </a:lnTo>
                                  <a:lnTo>
                                    <a:pt x="3249" y="396"/>
                                  </a:lnTo>
                                  <a:lnTo>
                                    <a:pt x="3339" y="397"/>
                                  </a:lnTo>
                                  <a:lnTo>
                                    <a:pt x="3427" y="397"/>
                                  </a:lnTo>
                                  <a:lnTo>
                                    <a:pt x="3516" y="396"/>
                                  </a:lnTo>
                                  <a:lnTo>
                                    <a:pt x="3603" y="394"/>
                                  </a:lnTo>
                                  <a:lnTo>
                                    <a:pt x="3689" y="392"/>
                                  </a:lnTo>
                                  <a:lnTo>
                                    <a:pt x="3774" y="388"/>
                                  </a:lnTo>
                                  <a:lnTo>
                                    <a:pt x="3856" y="383"/>
                                  </a:lnTo>
                                  <a:lnTo>
                                    <a:pt x="3939" y="377"/>
                                  </a:lnTo>
                                  <a:lnTo>
                                    <a:pt x="4021" y="369"/>
                                  </a:lnTo>
                                  <a:lnTo>
                                    <a:pt x="4099" y="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52"/>
                          <wps:cNvSpPr>
                            <a:spLocks/>
                          </wps:cNvSpPr>
                          <wps:spPr bwMode="auto">
                            <a:xfrm>
                              <a:off x="800" y="1517"/>
                              <a:ext cx="387" cy="437"/>
                            </a:xfrm>
                            <a:custGeom>
                              <a:avLst/>
                              <a:gdLst>
                                <a:gd name="T0" fmla="*/ 0 w 3479"/>
                                <a:gd name="T1" fmla="*/ 0 h 3497"/>
                                <a:gd name="T2" fmla="*/ 1 w 3479"/>
                                <a:gd name="T3" fmla="*/ 2985 h 3497"/>
                                <a:gd name="T4" fmla="*/ 4 w 3479"/>
                                <a:gd name="T5" fmla="*/ 3020 h 3497"/>
                                <a:gd name="T6" fmla="*/ 12 w 3479"/>
                                <a:gd name="T7" fmla="*/ 3054 h 3497"/>
                                <a:gd name="T8" fmla="*/ 23 w 3479"/>
                                <a:gd name="T9" fmla="*/ 3087 h 3497"/>
                                <a:gd name="T10" fmla="*/ 39 w 3479"/>
                                <a:gd name="T11" fmla="*/ 3118 h 3497"/>
                                <a:gd name="T12" fmla="*/ 57 w 3479"/>
                                <a:gd name="T13" fmla="*/ 3148 h 3497"/>
                                <a:gd name="T14" fmla="*/ 78 w 3479"/>
                                <a:gd name="T15" fmla="*/ 3175 h 3497"/>
                                <a:gd name="T16" fmla="*/ 101 w 3479"/>
                                <a:gd name="T17" fmla="*/ 3202 h 3497"/>
                                <a:gd name="T18" fmla="*/ 128 w 3479"/>
                                <a:gd name="T19" fmla="*/ 3226 h 3497"/>
                                <a:gd name="T20" fmla="*/ 157 w 3479"/>
                                <a:gd name="T21" fmla="*/ 3247 h 3497"/>
                                <a:gd name="T22" fmla="*/ 187 w 3479"/>
                                <a:gd name="T23" fmla="*/ 3266 h 3497"/>
                                <a:gd name="T24" fmla="*/ 221 w 3479"/>
                                <a:gd name="T25" fmla="*/ 3282 h 3497"/>
                                <a:gd name="T26" fmla="*/ 256 w 3479"/>
                                <a:gd name="T27" fmla="*/ 3296 h 3497"/>
                                <a:gd name="T28" fmla="*/ 293 w 3479"/>
                                <a:gd name="T29" fmla="*/ 3306 h 3497"/>
                                <a:gd name="T30" fmla="*/ 331 w 3479"/>
                                <a:gd name="T31" fmla="*/ 3313 h 3497"/>
                                <a:gd name="T32" fmla="*/ 370 w 3479"/>
                                <a:gd name="T33" fmla="*/ 3317 h 3497"/>
                                <a:gd name="T34" fmla="*/ 1297 w 3479"/>
                                <a:gd name="T35" fmla="*/ 3317 h 3497"/>
                                <a:gd name="T36" fmla="*/ 1309 w 3479"/>
                                <a:gd name="T37" fmla="*/ 3317 h 3497"/>
                                <a:gd name="T38" fmla="*/ 1395 w 3479"/>
                                <a:gd name="T39" fmla="*/ 3319 h 3497"/>
                                <a:gd name="T40" fmla="*/ 1448 w 3479"/>
                                <a:gd name="T41" fmla="*/ 3325 h 3497"/>
                                <a:gd name="T42" fmla="*/ 1507 w 3479"/>
                                <a:gd name="T43" fmla="*/ 3338 h 3497"/>
                                <a:gd name="T44" fmla="*/ 1567 w 3479"/>
                                <a:gd name="T45" fmla="*/ 3359 h 3497"/>
                                <a:gd name="T46" fmla="*/ 1597 w 3479"/>
                                <a:gd name="T47" fmla="*/ 3374 h 3497"/>
                                <a:gd name="T48" fmla="*/ 1626 w 3479"/>
                                <a:gd name="T49" fmla="*/ 3391 h 3497"/>
                                <a:gd name="T50" fmla="*/ 1655 w 3479"/>
                                <a:gd name="T51" fmla="*/ 3412 h 3497"/>
                                <a:gd name="T52" fmla="*/ 1682 w 3479"/>
                                <a:gd name="T53" fmla="*/ 3437 h 3497"/>
                                <a:gd name="T54" fmla="*/ 1709 w 3479"/>
                                <a:gd name="T55" fmla="*/ 3465 h 3497"/>
                                <a:gd name="T56" fmla="*/ 1732 w 3479"/>
                                <a:gd name="T57" fmla="*/ 3497 h 3497"/>
                                <a:gd name="T58" fmla="*/ 1759 w 3479"/>
                                <a:gd name="T59" fmla="*/ 3465 h 3497"/>
                                <a:gd name="T60" fmla="*/ 1787 w 3479"/>
                                <a:gd name="T61" fmla="*/ 3437 h 3497"/>
                                <a:gd name="T62" fmla="*/ 1815 w 3479"/>
                                <a:gd name="T63" fmla="*/ 3412 h 3497"/>
                                <a:gd name="T64" fmla="*/ 1844 w 3479"/>
                                <a:gd name="T65" fmla="*/ 3391 h 3497"/>
                                <a:gd name="T66" fmla="*/ 1872 w 3479"/>
                                <a:gd name="T67" fmla="*/ 3374 h 3497"/>
                                <a:gd name="T68" fmla="*/ 1900 w 3479"/>
                                <a:gd name="T69" fmla="*/ 3359 h 3497"/>
                                <a:gd name="T70" fmla="*/ 1956 w 3479"/>
                                <a:gd name="T71" fmla="*/ 3338 h 3497"/>
                                <a:gd name="T72" fmla="*/ 2010 w 3479"/>
                                <a:gd name="T73" fmla="*/ 3325 h 3497"/>
                                <a:gd name="T74" fmla="*/ 2060 w 3479"/>
                                <a:gd name="T75" fmla="*/ 3319 h 3497"/>
                                <a:gd name="T76" fmla="*/ 2147 w 3479"/>
                                <a:gd name="T77" fmla="*/ 3317 h 3497"/>
                                <a:gd name="T78" fmla="*/ 2162 w 3479"/>
                                <a:gd name="T79" fmla="*/ 3317 h 3497"/>
                                <a:gd name="T80" fmla="*/ 3122 w 3479"/>
                                <a:gd name="T81" fmla="*/ 3317 h 3497"/>
                                <a:gd name="T82" fmla="*/ 3160 w 3479"/>
                                <a:gd name="T83" fmla="*/ 3313 h 3497"/>
                                <a:gd name="T84" fmla="*/ 3196 w 3479"/>
                                <a:gd name="T85" fmla="*/ 3306 h 3497"/>
                                <a:gd name="T86" fmla="*/ 3231 w 3479"/>
                                <a:gd name="T87" fmla="*/ 3297 h 3497"/>
                                <a:gd name="T88" fmla="*/ 3265 w 3479"/>
                                <a:gd name="T89" fmla="*/ 3284 h 3497"/>
                                <a:gd name="T90" fmla="*/ 3297 w 3479"/>
                                <a:gd name="T91" fmla="*/ 3268 h 3497"/>
                                <a:gd name="T92" fmla="*/ 3327 w 3479"/>
                                <a:gd name="T93" fmla="*/ 3250 h 3497"/>
                                <a:gd name="T94" fmla="*/ 3355 w 3479"/>
                                <a:gd name="T95" fmla="*/ 3229 h 3497"/>
                                <a:gd name="T96" fmla="*/ 3381 w 3479"/>
                                <a:gd name="T97" fmla="*/ 3206 h 3497"/>
                                <a:gd name="T98" fmla="*/ 3403 w 3479"/>
                                <a:gd name="T99" fmla="*/ 3181 h 3497"/>
                                <a:gd name="T100" fmla="*/ 3424 w 3479"/>
                                <a:gd name="T101" fmla="*/ 3153 h 3497"/>
                                <a:gd name="T102" fmla="*/ 3441 w 3479"/>
                                <a:gd name="T103" fmla="*/ 3125 h 3497"/>
                                <a:gd name="T104" fmla="*/ 3456 w 3479"/>
                                <a:gd name="T105" fmla="*/ 3095 h 3497"/>
                                <a:gd name="T106" fmla="*/ 3467 w 3479"/>
                                <a:gd name="T107" fmla="*/ 3063 h 3497"/>
                                <a:gd name="T108" fmla="*/ 3475 w 3479"/>
                                <a:gd name="T109" fmla="*/ 3030 h 3497"/>
                                <a:gd name="T110" fmla="*/ 3478 w 3479"/>
                                <a:gd name="T111" fmla="*/ 2996 h 3497"/>
                                <a:gd name="T112" fmla="*/ 3479 w 3479"/>
                                <a:gd name="T113" fmla="*/ 0 h 34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3479" h="3497">
                                  <a:moveTo>
                                    <a:pt x="347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967"/>
                                  </a:lnTo>
                                  <a:lnTo>
                                    <a:pt x="1" y="2985"/>
                                  </a:lnTo>
                                  <a:lnTo>
                                    <a:pt x="2" y="3002"/>
                                  </a:lnTo>
                                  <a:lnTo>
                                    <a:pt x="4" y="3020"/>
                                  </a:lnTo>
                                  <a:lnTo>
                                    <a:pt x="8" y="3037"/>
                                  </a:lnTo>
                                  <a:lnTo>
                                    <a:pt x="12" y="3054"/>
                                  </a:lnTo>
                                  <a:lnTo>
                                    <a:pt x="18" y="3070"/>
                                  </a:lnTo>
                                  <a:lnTo>
                                    <a:pt x="23" y="3087"/>
                                  </a:lnTo>
                                  <a:lnTo>
                                    <a:pt x="31" y="3102"/>
                                  </a:lnTo>
                                  <a:lnTo>
                                    <a:pt x="39" y="3118"/>
                                  </a:lnTo>
                                  <a:lnTo>
                                    <a:pt x="47" y="3133"/>
                                  </a:lnTo>
                                  <a:lnTo>
                                    <a:pt x="57" y="3148"/>
                                  </a:lnTo>
                                  <a:lnTo>
                                    <a:pt x="67" y="3162"/>
                                  </a:lnTo>
                                  <a:lnTo>
                                    <a:pt x="78" y="3175"/>
                                  </a:lnTo>
                                  <a:lnTo>
                                    <a:pt x="89" y="3190"/>
                                  </a:lnTo>
                                  <a:lnTo>
                                    <a:pt x="101" y="3202"/>
                                  </a:lnTo>
                                  <a:lnTo>
                                    <a:pt x="115" y="3214"/>
                                  </a:lnTo>
                                  <a:lnTo>
                                    <a:pt x="128" y="3226"/>
                                  </a:lnTo>
                                  <a:lnTo>
                                    <a:pt x="143" y="3237"/>
                                  </a:lnTo>
                                  <a:lnTo>
                                    <a:pt x="157" y="3247"/>
                                  </a:lnTo>
                                  <a:lnTo>
                                    <a:pt x="172" y="3257"/>
                                  </a:lnTo>
                                  <a:lnTo>
                                    <a:pt x="187" y="3266"/>
                                  </a:lnTo>
                                  <a:lnTo>
                                    <a:pt x="204" y="3275"/>
                                  </a:lnTo>
                                  <a:lnTo>
                                    <a:pt x="221" y="3282"/>
                                  </a:lnTo>
                                  <a:lnTo>
                                    <a:pt x="239" y="3289"/>
                                  </a:lnTo>
                                  <a:lnTo>
                                    <a:pt x="256" y="3296"/>
                                  </a:lnTo>
                                  <a:lnTo>
                                    <a:pt x="275" y="3301"/>
                                  </a:lnTo>
                                  <a:lnTo>
                                    <a:pt x="293" y="3306"/>
                                  </a:lnTo>
                                  <a:lnTo>
                                    <a:pt x="312" y="3310"/>
                                  </a:lnTo>
                                  <a:lnTo>
                                    <a:pt x="331" y="3313"/>
                                  </a:lnTo>
                                  <a:lnTo>
                                    <a:pt x="351" y="3315"/>
                                  </a:lnTo>
                                  <a:lnTo>
                                    <a:pt x="370" y="3317"/>
                                  </a:lnTo>
                                  <a:lnTo>
                                    <a:pt x="390" y="3317"/>
                                  </a:lnTo>
                                  <a:lnTo>
                                    <a:pt x="1297" y="3317"/>
                                  </a:lnTo>
                                  <a:lnTo>
                                    <a:pt x="1303" y="3317"/>
                                  </a:lnTo>
                                  <a:lnTo>
                                    <a:pt x="1309" y="3317"/>
                                  </a:lnTo>
                                  <a:lnTo>
                                    <a:pt x="1347" y="3317"/>
                                  </a:lnTo>
                                  <a:lnTo>
                                    <a:pt x="1395" y="3319"/>
                                  </a:lnTo>
                                  <a:lnTo>
                                    <a:pt x="1420" y="3322"/>
                                  </a:lnTo>
                                  <a:lnTo>
                                    <a:pt x="1448" y="3325"/>
                                  </a:lnTo>
                                  <a:lnTo>
                                    <a:pt x="1477" y="3331"/>
                                  </a:lnTo>
                                  <a:lnTo>
                                    <a:pt x="1507" y="3338"/>
                                  </a:lnTo>
                                  <a:lnTo>
                                    <a:pt x="1537" y="3348"/>
                                  </a:lnTo>
                                  <a:lnTo>
                                    <a:pt x="1567" y="3359"/>
                                  </a:lnTo>
                                  <a:lnTo>
                                    <a:pt x="1581" y="3366"/>
                                  </a:lnTo>
                                  <a:lnTo>
                                    <a:pt x="1597" y="3374"/>
                                  </a:lnTo>
                                  <a:lnTo>
                                    <a:pt x="1612" y="3382"/>
                                  </a:lnTo>
                                  <a:lnTo>
                                    <a:pt x="1626" y="3391"/>
                                  </a:lnTo>
                                  <a:lnTo>
                                    <a:pt x="1641" y="3401"/>
                                  </a:lnTo>
                                  <a:lnTo>
                                    <a:pt x="1655" y="3412"/>
                                  </a:lnTo>
                                  <a:lnTo>
                                    <a:pt x="1669" y="3424"/>
                                  </a:lnTo>
                                  <a:lnTo>
                                    <a:pt x="1682" y="3437"/>
                                  </a:lnTo>
                                  <a:lnTo>
                                    <a:pt x="1695" y="3451"/>
                                  </a:lnTo>
                                  <a:lnTo>
                                    <a:pt x="1709" y="3465"/>
                                  </a:lnTo>
                                  <a:lnTo>
                                    <a:pt x="1721" y="3481"/>
                                  </a:lnTo>
                                  <a:lnTo>
                                    <a:pt x="1732" y="3497"/>
                                  </a:lnTo>
                                  <a:lnTo>
                                    <a:pt x="1746" y="3481"/>
                                  </a:lnTo>
                                  <a:lnTo>
                                    <a:pt x="1759" y="3465"/>
                                  </a:lnTo>
                                  <a:lnTo>
                                    <a:pt x="1774" y="3451"/>
                                  </a:lnTo>
                                  <a:lnTo>
                                    <a:pt x="1787" y="3437"/>
                                  </a:lnTo>
                                  <a:lnTo>
                                    <a:pt x="1802" y="3424"/>
                                  </a:lnTo>
                                  <a:lnTo>
                                    <a:pt x="1815" y="3412"/>
                                  </a:lnTo>
                                  <a:lnTo>
                                    <a:pt x="1830" y="3401"/>
                                  </a:lnTo>
                                  <a:lnTo>
                                    <a:pt x="1844" y="3391"/>
                                  </a:lnTo>
                                  <a:lnTo>
                                    <a:pt x="1858" y="3382"/>
                                  </a:lnTo>
                                  <a:lnTo>
                                    <a:pt x="1872" y="3374"/>
                                  </a:lnTo>
                                  <a:lnTo>
                                    <a:pt x="1885" y="3366"/>
                                  </a:lnTo>
                                  <a:lnTo>
                                    <a:pt x="1900" y="3359"/>
                                  </a:lnTo>
                                  <a:lnTo>
                                    <a:pt x="1928" y="3348"/>
                                  </a:lnTo>
                                  <a:lnTo>
                                    <a:pt x="1956" y="3338"/>
                                  </a:lnTo>
                                  <a:lnTo>
                                    <a:pt x="1983" y="3331"/>
                                  </a:lnTo>
                                  <a:lnTo>
                                    <a:pt x="2010" y="3325"/>
                                  </a:lnTo>
                                  <a:lnTo>
                                    <a:pt x="2035" y="3322"/>
                                  </a:lnTo>
                                  <a:lnTo>
                                    <a:pt x="2060" y="3319"/>
                                  </a:lnTo>
                                  <a:lnTo>
                                    <a:pt x="2106" y="3317"/>
                                  </a:lnTo>
                                  <a:lnTo>
                                    <a:pt x="2147" y="3317"/>
                                  </a:lnTo>
                                  <a:lnTo>
                                    <a:pt x="2155" y="3317"/>
                                  </a:lnTo>
                                  <a:lnTo>
                                    <a:pt x="2162" y="3317"/>
                                  </a:lnTo>
                                  <a:lnTo>
                                    <a:pt x="3103" y="3317"/>
                                  </a:lnTo>
                                  <a:lnTo>
                                    <a:pt x="3122" y="3317"/>
                                  </a:lnTo>
                                  <a:lnTo>
                                    <a:pt x="3141" y="3315"/>
                                  </a:lnTo>
                                  <a:lnTo>
                                    <a:pt x="3160" y="3313"/>
                                  </a:lnTo>
                                  <a:lnTo>
                                    <a:pt x="3178" y="3310"/>
                                  </a:lnTo>
                                  <a:lnTo>
                                    <a:pt x="3196" y="3306"/>
                                  </a:lnTo>
                                  <a:lnTo>
                                    <a:pt x="3213" y="3302"/>
                                  </a:lnTo>
                                  <a:lnTo>
                                    <a:pt x="3231" y="3297"/>
                                  </a:lnTo>
                                  <a:lnTo>
                                    <a:pt x="3248" y="3290"/>
                                  </a:lnTo>
                                  <a:lnTo>
                                    <a:pt x="3265" y="3284"/>
                                  </a:lnTo>
                                  <a:lnTo>
                                    <a:pt x="3282" y="3276"/>
                                  </a:lnTo>
                                  <a:lnTo>
                                    <a:pt x="3297" y="3268"/>
                                  </a:lnTo>
                                  <a:lnTo>
                                    <a:pt x="3313" y="3259"/>
                                  </a:lnTo>
                                  <a:lnTo>
                                    <a:pt x="3327" y="3250"/>
                                  </a:lnTo>
                                  <a:lnTo>
                                    <a:pt x="3341" y="3240"/>
                                  </a:lnTo>
                                  <a:lnTo>
                                    <a:pt x="3355" y="3229"/>
                                  </a:lnTo>
                                  <a:lnTo>
                                    <a:pt x="3369" y="3218"/>
                                  </a:lnTo>
                                  <a:lnTo>
                                    <a:pt x="3381" y="3206"/>
                                  </a:lnTo>
                                  <a:lnTo>
                                    <a:pt x="3392" y="3194"/>
                                  </a:lnTo>
                                  <a:lnTo>
                                    <a:pt x="3403" y="3181"/>
                                  </a:lnTo>
                                  <a:lnTo>
                                    <a:pt x="3415" y="3167"/>
                                  </a:lnTo>
                                  <a:lnTo>
                                    <a:pt x="3424" y="3153"/>
                                  </a:lnTo>
                                  <a:lnTo>
                                    <a:pt x="3434" y="3139"/>
                                  </a:lnTo>
                                  <a:lnTo>
                                    <a:pt x="3441" y="3125"/>
                                  </a:lnTo>
                                  <a:lnTo>
                                    <a:pt x="3449" y="3110"/>
                                  </a:lnTo>
                                  <a:lnTo>
                                    <a:pt x="3456" y="3095"/>
                                  </a:lnTo>
                                  <a:lnTo>
                                    <a:pt x="3462" y="3079"/>
                                  </a:lnTo>
                                  <a:lnTo>
                                    <a:pt x="3467" y="3063"/>
                                  </a:lnTo>
                                  <a:lnTo>
                                    <a:pt x="3472" y="3047"/>
                                  </a:lnTo>
                                  <a:lnTo>
                                    <a:pt x="3475" y="3030"/>
                                  </a:lnTo>
                                  <a:lnTo>
                                    <a:pt x="3477" y="3013"/>
                                  </a:lnTo>
                                  <a:lnTo>
                                    <a:pt x="3478" y="2996"/>
                                  </a:lnTo>
                                  <a:lnTo>
                                    <a:pt x="3479" y="2979"/>
                                  </a:lnTo>
                                  <a:lnTo>
                                    <a:pt x="34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B00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53"/>
                          <wps:cNvSpPr>
                            <a:spLocks/>
                          </wps:cNvSpPr>
                          <wps:spPr bwMode="auto">
                            <a:xfrm>
                              <a:off x="833" y="1656"/>
                              <a:ext cx="312" cy="143"/>
                            </a:xfrm>
                            <a:custGeom>
                              <a:avLst/>
                              <a:gdLst>
                                <a:gd name="T0" fmla="*/ 217 w 2811"/>
                                <a:gd name="T1" fmla="*/ 113 h 1141"/>
                                <a:gd name="T2" fmla="*/ 544 w 2811"/>
                                <a:gd name="T3" fmla="*/ 231 h 1141"/>
                                <a:gd name="T4" fmla="*/ 2043 w 2811"/>
                                <a:gd name="T5" fmla="*/ 575 h 1141"/>
                                <a:gd name="T6" fmla="*/ 2543 w 2811"/>
                                <a:gd name="T7" fmla="*/ 231 h 1141"/>
                                <a:gd name="T8" fmla="*/ 2811 w 2811"/>
                                <a:gd name="T9" fmla="*/ 0 h 1141"/>
                                <a:gd name="T10" fmla="*/ 2790 w 2811"/>
                                <a:gd name="T11" fmla="*/ 110 h 1141"/>
                                <a:gd name="T12" fmla="*/ 2768 w 2811"/>
                                <a:gd name="T13" fmla="*/ 214 h 1141"/>
                                <a:gd name="T14" fmla="*/ 2743 w 2811"/>
                                <a:gd name="T15" fmla="*/ 314 h 1141"/>
                                <a:gd name="T16" fmla="*/ 2716 w 2811"/>
                                <a:gd name="T17" fmla="*/ 407 h 1141"/>
                                <a:gd name="T18" fmla="*/ 2688 w 2811"/>
                                <a:gd name="T19" fmla="*/ 496 h 1141"/>
                                <a:gd name="T20" fmla="*/ 2658 w 2811"/>
                                <a:gd name="T21" fmla="*/ 580 h 1141"/>
                                <a:gd name="T22" fmla="*/ 2626 w 2811"/>
                                <a:gd name="T23" fmla="*/ 658 h 1141"/>
                                <a:gd name="T24" fmla="*/ 2591 w 2811"/>
                                <a:gd name="T25" fmla="*/ 731 h 1141"/>
                                <a:gd name="T26" fmla="*/ 2554 w 2811"/>
                                <a:gd name="T27" fmla="*/ 800 h 1141"/>
                                <a:gd name="T28" fmla="*/ 2515 w 2811"/>
                                <a:gd name="T29" fmla="*/ 864 h 1141"/>
                                <a:gd name="T30" fmla="*/ 2475 w 2811"/>
                                <a:gd name="T31" fmla="*/ 922 h 1141"/>
                                <a:gd name="T32" fmla="*/ 2431 w 2811"/>
                                <a:gd name="T33" fmla="*/ 975 h 1141"/>
                                <a:gd name="T34" fmla="*/ 2386 w 2811"/>
                                <a:gd name="T35" fmla="*/ 1024 h 1141"/>
                                <a:gd name="T36" fmla="*/ 2338 w 2811"/>
                                <a:gd name="T37" fmla="*/ 1068 h 1141"/>
                                <a:gd name="T38" fmla="*/ 2289 w 2811"/>
                                <a:gd name="T39" fmla="*/ 1107 h 1141"/>
                                <a:gd name="T40" fmla="*/ 2237 w 2811"/>
                                <a:gd name="T41" fmla="*/ 1141 h 1141"/>
                                <a:gd name="T42" fmla="*/ 713 w 2811"/>
                                <a:gd name="T43" fmla="*/ 1127 h 1141"/>
                                <a:gd name="T44" fmla="*/ 650 w 2811"/>
                                <a:gd name="T45" fmla="*/ 1096 h 1141"/>
                                <a:gd name="T46" fmla="*/ 591 w 2811"/>
                                <a:gd name="T47" fmla="*/ 1059 h 1141"/>
                                <a:gd name="T48" fmla="*/ 533 w 2811"/>
                                <a:gd name="T49" fmla="*/ 1016 h 1141"/>
                                <a:gd name="T50" fmla="*/ 478 w 2811"/>
                                <a:gd name="T51" fmla="*/ 969 h 1141"/>
                                <a:gd name="T52" fmla="*/ 427 w 2811"/>
                                <a:gd name="T53" fmla="*/ 917 h 1141"/>
                                <a:gd name="T54" fmla="*/ 377 w 2811"/>
                                <a:gd name="T55" fmla="*/ 861 h 1141"/>
                                <a:gd name="T56" fmla="*/ 328 w 2811"/>
                                <a:gd name="T57" fmla="*/ 799 h 1141"/>
                                <a:gd name="T58" fmla="*/ 284 w 2811"/>
                                <a:gd name="T59" fmla="*/ 734 h 1141"/>
                                <a:gd name="T60" fmla="*/ 240 w 2811"/>
                                <a:gd name="T61" fmla="*/ 664 h 1141"/>
                                <a:gd name="T62" fmla="*/ 198 w 2811"/>
                                <a:gd name="T63" fmla="*/ 591 h 1141"/>
                                <a:gd name="T64" fmla="*/ 159 w 2811"/>
                                <a:gd name="T65" fmla="*/ 512 h 1141"/>
                                <a:gd name="T66" fmla="*/ 121 w 2811"/>
                                <a:gd name="T67" fmla="*/ 430 h 1141"/>
                                <a:gd name="T68" fmla="*/ 84 w 2811"/>
                                <a:gd name="T69" fmla="*/ 344 h 1141"/>
                                <a:gd name="T70" fmla="*/ 49 w 2811"/>
                                <a:gd name="T71" fmla="*/ 254 h 1141"/>
                                <a:gd name="T72" fmla="*/ 17 w 2811"/>
                                <a:gd name="T73" fmla="*/ 161 h 1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811" h="1141">
                                  <a:moveTo>
                                    <a:pt x="0" y="113"/>
                                  </a:moveTo>
                                  <a:lnTo>
                                    <a:pt x="217" y="113"/>
                                  </a:lnTo>
                                  <a:lnTo>
                                    <a:pt x="306" y="231"/>
                                  </a:lnTo>
                                  <a:lnTo>
                                    <a:pt x="544" y="231"/>
                                  </a:lnTo>
                                  <a:lnTo>
                                    <a:pt x="790" y="575"/>
                                  </a:lnTo>
                                  <a:lnTo>
                                    <a:pt x="2043" y="575"/>
                                  </a:lnTo>
                                  <a:lnTo>
                                    <a:pt x="2281" y="231"/>
                                  </a:lnTo>
                                  <a:lnTo>
                                    <a:pt x="2543" y="231"/>
                                  </a:lnTo>
                                  <a:lnTo>
                                    <a:pt x="2647" y="0"/>
                                  </a:lnTo>
                                  <a:lnTo>
                                    <a:pt x="2811" y="0"/>
                                  </a:lnTo>
                                  <a:lnTo>
                                    <a:pt x="2801" y="57"/>
                                  </a:lnTo>
                                  <a:lnTo>
                                    <a:pt x="2790" y="110"/>
                                  </a:lnTo>
                                  <a:lnTo>
                                    <a:pt x="2779" y="163"/>
                                  </a:lnTo>
                                  <a:lnTo>
                                    <a:pt x="2768" y="214"/>
                                  </a:lnTo>
                                  <a:lnTo>
                                    <a:pt x="2755" y="264"/>
                                  </a:lnTo>
                                  <a:lnTo>
                                    <a:pt x="2743" y="314"/>
                                  </a:lnTo>
                                  <a:lnTo>
                                    <a:pt x="2731" y="361"/>
                                  </a:lnTo>
                                  <a:lnTo>
                                    <a:pt x="2716" y="407"/>
                                  </a:lnTo>
                                  <a:lnTo>
                                    <a:pt x="2703" y="452"/>
                                  </a:lnTo>
                                  <a:lnTo>
                                    <a:pt x="2688" y="496"/>
                                  </a:lnTo>
                                  <a:lnTo>
                                    <a:pt x="2674" y="538"/>
                                  </a:lnTo>
                                  <a:lnTo>
                                    <a:pt x="2658" y="580"/>
                                  </a:lnTo>
                                  <a:lnTo>
                                    <a:pt x="2642" y="620"/>
                                  </a:lnTo>
                                  <a:lnTo>
                                    <a:pt x="2626" y="658"/>
                                  </a:lnTo>
                                  <a:lnTo>
                                    <a:pt x="2608" y="695"/>
                                  </a:lnTo>
                                  <a:lnTo>
                                    <a:pt x="2591" y="731"/>
                                  </a:lnTo>
                                  <a:lnTo>
                                    <a:pt x="2573" y="766"/>
                                  </a:lnTo>
                                  <a:lnTo>
                                    <a:pt x="2554" y="800"/>
                                  </a:lnTo>
                                  <a:lnTo>
                                    <a:pt x="2535" y="833"/>
                                  </a:lnTo>
                                  <a:lnTo>
                                    <a:pt x="2515" y="864"/>
                                  </a:lnTo>
                                  <a:lnTo>
                                    <a:pt x="2495" y="894"/>
                                  </a:lnTo>
                                  <a:lnTo>
                                    <a:pt x="2475" y="922"/>
                                  </a:lnTo>
                                  <a:lnTo>
                                    <a:pt x="2453" y="949"/>
                                  </a:lnTo>
                                  <a:lnTo>
                                    <a:pt x="2431" y="975"/>
                                  </a:lnTo>
                                  <a:lnTo>
                                    <a:pt x="2409" y="1000"/>
                                  </a:lnTo>
                                  <a:lnTo>
                                    <a:pt x="2386" y="1024"/>
                                  </a:lnTo>
                                  <a:lnTo>
                                    <a:pt x="2363" y="1046"/>
                                  </a:lnTo>
                                  <a:lnTo>
                                    <a:pt x="2338" y="1068"/>
                                  </a:lnTo>
                                  <a:lnTo>
                                    <a:pt x="2314" y="1089"/>
                                  </a:lnTo>
                                  <a:lnTo>
                                    <a:pt x="2289" y="1107"/>
                                  </a:lnTo>
                                  <a:lnTo>
                                    <a:pt x="2263" y="1125"/>
                                  </a:lnTo>
                                  <a:lnTo>
                                    <a:pt x="2237" y="1141"/>
                                  </a:lnTo>
                                  <a:lnTo>
                                    <a:pt x="745" y="1141"/>
                                  </a:lnTo>
                                  <a:lnTo>
                                    <a:pt x="713" y="1127"/>
                                  </a:lnTo>
                                  <a:lnTo>
                                    <a:pt x="682" y="1112"/>
                                  </a:lnTo>
                                  <a:lnTo>
                                    <a:pt x="650" y="1096"/>
                                  </a:lnTo>
                                  <a:lnTo>
                                    <a:pt x="620" y="1078"/>
                                  </a:lnTo>
                                  <a:lnTo>
                                    <a:pt x="591" y="1059"/>
                                  </a:lnTo>
                                  <a:lnTo>
                                    <a:pt x="562" y="1037"/>
                                  </a:lnTo>
                                  <a:lnTo>
                                    <a:pt x="533" y="1016"/>
                                  </a:lnTo>
                                  <a:lnTo>
                                    <a:pt x="506" y="993"/>
                                  </a:lnTo>
                                  <a:lnTo>
                                    <a:pt x="478" y="969"/>
                                  </a:lnTo>
                                  <a:lnTo>
                                    <a:pt x="453" y="944"/>
                                  </a:lnTo>
                                  <a:lnTo>
                                    <a:pt x="427" y="917"/>
                                  </a:lnTo>
                                  <a:lnTo>
                                    <a:pt x="401" y="890"/>
                                  </a:lnTo>
                                  <a:lnTo>
                                    <a:pt x="377" y="861"/>
                                  </a:lnTo>
                                  <a:lnTo>
                                    <a:pt x="352" y="831"/>
                                  </a:lnTo>
                                  <a:lnTo>
                                    <a:pt x="328" y="799"/>
                                  </a:lnTo>
                                  <a:lnTo>
                                    <a:pt x="306" y="767"/>
                                  </a:lnTo>
                                  <a:lnTo>
                                    <a:pt x="284" y="734"/>
                                  </a:lnTo>
                                  <a:lnTo>
                                    <a:pt x="261" y="700"/>
                                  </a:lnTo>
                                  <a:lnTo>
                                    <a:pt x="240" y="664"/>
                                  </a:lnTo>
                                  <a:lnTo>
                                    <a:pt x="219" y="628"/>
                                  </a:lnTo>
                                  <a:lnTo>
                                    <a:pt x="198" y="591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159" y="512"/>
                                  </a:lnTo>
                                  <a:lnTo>
                                    <a:pt x="140" y="471"/>
                                  </a:lnTo>
                                  <a:lnTo>
                                    <a:pt x="121" y="430"/>
                                  </a:lnTo>
                                  <a:lnTo>
                                    <a:pt x="103" y="388"/>
                                  </a:lnTo>
                                  <a:lnTo>
                                    <a:pt x="84" y="344"/>
                                  </a:lnTo>
                                  <a:lnTo>
                                    <a:pt x="67" y="299"/>
                                  </a:lnTo>
                                  <a:lnTo>
                                    <a:pt x="49" y="254"/>
                                  </a:lnTo>
                                  <a:lnTo>
                                    <a:pt x="32" y="208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0" y="1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54"/>
                          <wps:cNvSpPr>
                            <a:spLocks/>
                          </wps:cNvSpPr>
                          <wps:spPr bwMode="auto">
                            <a:xfrm>
                              <a:off x="879" y="1591"/>
                              <a:ext cx="165" cy="303"/>
                            </a:xfrm>
                            <a:custGeom>
                              <a:avLst/>
                              <a:gdLst>
                                <a:gd name="T0" fmla="*/ 404 w 1492"/>
                                <a:gd name="T1" fmla="*/ 1769 h 2424"/>
                                <a:gd name="T2" fmla="*/ 443 w 1492"/>
                                <a:gd name="T3" fmla="*/ 1696 h 2424"/>
                                <a:gd name="T4" fmla="*/ 729 w 1492"/>
                                <a:gd name="T5" fmla="*/ 1163 h 2424"/>
                                <a:gd name="T6" fmla="*/ 1303 w 1492"/>
                                <a:gd name="T7" fmla="*/ 97 h 2424"/>
                                <a:gd name="T8" fmla="*/ 1249 w 1492"/>
                                <a:gd name="T9" fmla="*/ 75 h 2424"/>
                                <a:gd name="T10" fmla="*/ 1294 w 1492"/>
                                <a:gd name="T11" fmla="*/ 0 h 2424"/>
                                <a:gd name="T12" fmla="*/ 1492 w 1492"/>
                                <a:gd name="T13" fmla="*/ 86 h 2424"/>
                                <a:gd name="T14" fmla="*/ 1455 w 1492"/>
                                <a:gd name="T15" fmla="*/ 154 h 2424"/>
                                <a:gd name="T16" fmla="*/ 1408 w 1492"/>
                                <a:gd name="T17" fmla="*/ 136 h 2424"/>
                                <a:gd name="T18" fmla="*/ 851 w 1492"/>
                                <a:gd name="T19" fmla="*/ 1163 h 2424"/>
                                <a:gd name="T20" fmla="*/ 563 w 1492"/>
                                <a:gd name="T21" fmla="*/ 1696 h 2424"/>
                                <a:gd name="T22" fmla="*/ 506 w 1492"/>
                                <a:gd name="T23" fmla="*/ 1802 h 2424"/>
                                <a:gd name="T24" fmla="*/ 519 w 1492"/>
                                <a:gd name="T25" fmla="*/ 1820 h 2424"/>
                                <a:gd name="T26" fmla="*/ 530 w 1492"/>
                                <a:gd name="T27" fmla="*/ 1839 h 2424"/>
                                <a:gd name="T28" fmla="*/ 535 w 1492"/>
                                <a:gd name="T29" fmla="*/ 1849 h 2424"/>
                                <a:gd name="T30" fmla="*/ 539 w 1492"/>
                                <a:gd name="T31" fmla="*/ 1858 h 2424"/>
                                <a:gd name="T32" fmla="*/ 543 w 1492"/>
                                <a:gd name="T33" fmla="*/ 1867 h 2424"/>
                                <a:gd name="T34" fmla="*/ 545 w 1492"/>
                                <a:gd name="T35" fmla="*/ 1877 h 2424"/>
                                <a:gd name="T36" fmla="*/ 547 w 1492"/>
                                <a:gd name="T37" fmla="*/ 1887 h 2424"/>
                                <a:gd name="T38" fmla="*/ 548 w 1492"/>
                                <a:gd name="T39" fmla="*/ 1896 h 2424"/>
                                <a:gd name="T40" fmla="*/ 548 w 1492"/>
                                <a:gd name="T41" fmla="*/ 1906 h 2424"/>
                                <a:gd name="T42" fmla="*/ 548 w 1492"/>
                                <a:gd name="T43" fmla="*/ 1916 h 2424"/>
                                <a:gd name="T44" fmla="*/ 546 w 1492"/>
                                <a:gd name="T45" fmla="*/ 1926 h 2424"/>
                                <a:gd name="T46" fmla="*/ 544 w 1492"/>
                                <a:gd name="T47" fmla="*/ 1935 h 2424"/>
                                <a:gd name="T48" fmla="*/ 540 w 1492"/>
                                <a:gd name="T49" fmla="*/ 1945 h 2424"/>
                                <a:gd name="T50" fmla="*/ 537 w 1492"/>
                                <a:gd name="T51" fmla="*/ 1955 h 2424"/>
                                <a:gd name="T52" fmla="*/ 290 w 1492"/>
                                <a:gd name="T53" fmla="*/ 2424 h 2424"/>
                                <a:gd name="T54" fmla="*/ 0 w 1492"/>
                                <a:gd name="T55" fmla="*/ 2299 h 2424"/>
                                <a:gd name="T56" fmla="*/ 238 w 1492"/>
                                <a:gd name="T57" fmla="*/ 1839 h 2424"/>
                                <a:gd name="T58" fmla="*/ 244 w 1492"/>
                                <a:gd name="T59" fmla="*/ 1830 h 2424"/>
                                <a:gd name="T60" fmla="*/ 251 w 1492"/>
                                <a:gd name="T61" fmla="*/ 1821 h 2424"/>
                                <a:gd name="T62" fmla="*/ 259 w 1492"/>
                                <a:gd name="T63" fmla="*/ 1814 h 2424"/>
                                <a:gd name="T64" fmla="*/ 268 w 1492"/>
                                <a:gd name="T65" fmla="*/ 1807 h 2424"/>
                                <a:gd name="T66" fmla="*/ 276 w 1492"/>
                                <a:gd name="T67" fmla="*/ 1801 h 2424"/>
                                <a:gd name="T68" fmla="*/ 287 w 1492"/>
                                <a:gd name="T69" fmla="*/ 1795 h 2424"/>
                                <a:gd name="T70" fmla="*/ 298 w 1492"/>
                                <a:gd name="T71" fmla="*/ 1791 h 2424"/>
                                <a:gd name="T72" fmla="*/ 309 w 1492"/>
                                <a:gd name="T73" fmla="*/ 1787 h 2424"/>
                                <a:gd name="T74" fmla="*/ 332 w 1492"/>
                                <a:gd name="T75" fmla="*/ 1780 h 2424"/>
                                <a:gd name="T76" fmla="*/ 356 w 1492"/>
                                <a:gd name="T77" fmla="*/ 1775 h 2424"/>
                                <a:gd name="T78" fmla="*/ 380 w 1492"/>
                                <a:gd name="T79" fmla="*/ 1772 h 2424"/>
                                <a:gd name="T80" fmla="*/ 404 w 1492"/>
                                <a:gd name="T81" fmla="*/ 1769 h 24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1492" h="2424">
                                  <a:moveTo>
                                    <a:pt x="404" y="1769"/>
                                  </a:moveTo>
                                  <a:lnTo>
                                    <a:pt x="443" y="1696"/>
                                  </a:lnTo>
                                  <a:lnTo>
                                    <a:pt x="729" y="1163"/>
                                  </a:lnTo>
                                  <a:lnTo>
                                    <a:pt x="1303" y="97"/>
                                  </a:lnTo>
                                  <a:lnTo>
                                    <a:pt x="1249" y="75"/>
                                  </a:lnTo>
                                  <a:lnTo>
                                    <a:pt x="1294" y="0"/>
                                  </a:lnTo>
                                  <a:lnTo>
                                    <a:pt x="1492" y="86"/>
                                  </a:lnTo>
                                  <a:lnTo>
                                    <a:pt x="1455" y="154"/>
                                  </a:lnTo>
                                  <a:lnTo>
                                    <a:pt x="1408" y="136"/>
                                  </a:lnTo>
                                  <a:lnTo>
                                    <a:pt x="851" y="1163"/>
                                  </a:lnTo>
                                  <a:lnTo>
                                    <a:pt x="563" y="1696"/>
                                  </a:lnTo>
                                  <a:lnTo>
                                    <a:pt x="506" y="1802"/>
                                  </a:lnTo>
                                  <a:lnTo>
                                    <a:pt x="519" y="1820"/>
                                  </a:lnTo>
                                  <a:lnTo>
                                    <a:pt x="530" y="1839"/>
                                  </a:lnTo>
                                  <a:lnTo>
                                    <a:pt x="535" y="1849"/>
                                  </a:lnTo>
                                  <a:lnTo>
                                    <a:pt x="539" y="1858"/>
                                  </a:lnTo>
                                  <a:lnTo>
                                    <a:pt x="543" y="1867"/>
                                  </a:lnTo>
                                  <a:lnTo>
                                    <a:pt x="545" y="1877"/>
                                  </a:lnTo>
                                  <a:lnTo>
                                    <a:pt x="547" y="1887"/>
                                  </a:lnTo>
                                  <a:lnTo>
                                    <a:pt x="548" y="1896"/>
                                  </a:lnTo>
                                  <a:lnTo>
                                    <a:pt x="548" y="1906"/>
                                  </a:lnTo>
                                  <a:lnTo>
                                    <a:pt x="548" y="1916"/>
                                  </a:lnTo>
                                  <a:lnTo>
                                    <a:pt x="546" y="1926"/>
                                  </a:lnTo>
                                  <a:lnTo>
                                    <a:pt x="544" y="1935"/>
                                  </a:lnTo>
                                  <a:lnTo>
                                    <a:pt x="540" y="1945"/>
                                  </a:lnTo>
                                  <a:lnTo>
                                    <a:pt x="537" y="1955"/>
                                  </a:lnTo>
                                  <a:lnTo>
                                    <a:pt x="290" y="2424"/>
                                  </a:lnTo>
                                  <a:lnTo>
                                    <a:pt x="0" y="2299"/>
                                  </a:lnTo>
                                  <a:lnTo>
                                    <a:pt x="238" y="1839"/>
                                  </a:lnTo>
                                  <a:lnTo>
                                    <a:pt x="244" y="1830"/>
                                  </a:lnTo>
                                  <a:lnTo>
                                    <a:pt x="251" y="1821"/>
                                  </a:lnTo>
                                  <a:lnTo>
                                    <a:pt x="259" y="1814"/>
                                  </a:lnTo>
                                  <a:lnTo>
                                    <a:pt x="268" y="1807"/>
                                  </a:lnTo>
                                  <a:lnTo>
                                    <a:pt x="276" y="1801"/>
                                  </a:lnTo>
                                  <a:lnTo>
                                    <a:pt x="287" y="1795"/>
                                  </a:lnTo>
                                  <a:lnTo>
                                    <a:pt x="298" y="1791"/>
                                  </a:lnTo>
                                  <a:lnTo>
                                    <a:pt x="309" y="1787"/>
                                  </a:lnTo>
                                  <a:lnTo>
                                    <a:pt x="332" y="1780"/>
                                  </a:lnTo>
                                  <a:lnTo>
                                    <a:pt x="356" y="1775"/>
                                  </a:lnTo>
                                  <a:lnTo>
                                    <a:pt x="380" y="1772"/>
                                  </a:lnTo>
                                  <a:lnTo>
                                    <a:pt x="404" y="17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59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2F8E50" id="Kanwa 41" o:spid="_x0000_s1026" editas="canvas" style="position:absolute;margin-left:17.3pt;margin-top:18.45pt;width:62.35pt;height:100.15pt;z-index:251657216;mso-position-horizontal-relative:page;mso-position-vertical-relative:page" coordsize="7918,12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">
                <v:shape id="_x0000_s1027" type="#_x0000_t75" style="position:absolute;width:7918;height:12719;visibility:visible;mso-wrap-style:square">
                  <v:fill o:detectmouseclick="t"/>
                  <v:path o:connecttype="none"/>
                </v:shape>
                <v:group id="Group 55" o:spid="_x0000_s1028" style="position:absolute;width:7918;height:12568" coordorigin="347,392" coordsize="1265,2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42" o:spid="_x0000_s1029" style="position:absolute;left:347;top:392;width:1265;height:2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0pl8IA&#10;AADaAAAADwAAAGRycy9kb3ducmV2LnhtbESPQYvCMBSE74L/ITzBm6Z6EKlGkQXRgwhqd2Vvb5tn&#10;W7Z5KU1s6783guBxmJlvmOW6M6VoqHaFZQWTcQSCOLW64ExBctmO5iCcR9ZYWiYFD3KwXvV7S4y1&#10;bflEzdlnIkDYxagg976KpXRpTgbd2FbEwbvZ2qAPss6krrENcFPKaRTNpMGCw0KOFX3llP6f70ZB&#10;c7THzSy5lsmtNT/ff2b+u8sOSg0H3WYBwlPnP+F3e68VTOF1Jdw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jSmXwgAAANoAAAAPAAAAAAAAAAAAAAAAAJgCAABkcnMvZG93&#10;bnJldi54bWxQSwUGAAAAAAQABAD1AAAAhwMAAAAA&#10;" fillcolor="#8b0002" stroked="f"/>
                  <v:shape id="Freeform 43" o:spid="_x0000_s1030" style="position:absolute;left:565;top:1293;width:861;height:847;visibility:visible;mso-wrap-style:square;v-text-anchor:top" coordsize="7749,6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XREcIA&#10;AADaAAAADwAAAGRycy9kb3ducmV2LnhtbESP3WoCMRSE7wu+QzhC72rWClVWo4hQkf6BPw9w2Bw3&#10;i8nJuolu+vZNodDLYWa+YRar5Ky4UxcazwrGowIEceV1w7WC0/H1aQYiRGSN1jMp+KYAq+XgYYGl&#10;9j3v6X6ItcgQDiUqMDG2pZShMuQwjHxLnL2z7xzGLLta6g77DHdWPhfFi3TYcF4w2NLGUHU53JyC&#10;bZrSx/4rHd/7q3mbfhbW0Ngq9ThM6zmISCn+h//aO61gAr9X8g2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9dERwgAAANoAAAAPAAAAAAAAAAAAAAAAAJgCAABkcnMvZG93&#10;bnJldi54bWxQSwUGAAAAAAQABAD1AAAAhwMAAAAA&#10;" path="m3812,323r54,1l3921,325r53,2l4028,329r54,4l4135,337r53,5l4241,347r51,6l4342,360r50,7l4442,375r49,9l4541,393r49,10l4638,413,4864,25,4879,r26,13l5496,288r28,13l5509,325,5327,640r28,13l5384,666r28,13l5440,692r28,15l5496,721r28,14l5552,749r27,15l5607,780r28,15l5662,811r28,16l5717,843r27,16l5771,875,6060,590r20,-21l6104,588r492,402l6619,1008r-21,21l6321,1303r19,18l6359,1340r17,18l6395,1377r18,19l6432,1415r18,19l6468,1454r18,20l6504,1494r17,20l6539,1534r16,20l6572,1574r17,20l6606,1615r398,-178l7032,1425r14,26l7340,1986r15,25l7327,2023r-361,160l6977,2207r11,23l6998,2253r11,23l7019,2299r10,23l7038,2346r10,23l7057,2392r9,24l7075,2440r9,25l7093,2489r8,24l7110,2537r8,24l7621,2515r30,-3l7654,2540r68,594l7726,3161r-31,3l7243,3207r1,22l7246,3251r1,23l7248,3296r1,29l7249,3354r2,29l7251,3412r,27l7249,3468r,27l7248,3522r-1,22l7246,3566r-1,22l7244,3609r475,116l7749,3732r-8,27l7568,4335r-9,27l7530,4355,7120,4255r-9,28l7102,4310r-10,27l7083,4363r-10,27l7063,4417r-10,27l7042,4471r-12,27l7019,4524r-11,26l6996,4577r-13,26l6971,4629r-12,26l6945,4681r372,168l7345,4861r-15,25l7032,5419r-14,25l6990,5432,6577,5245r-17,20l6544,5284r-17,19l6511,5322r-17,19l6477,5360r-17,18l6442,5397r-34,36l6373,5470r-37,35l6299,5541r274,301l6593,5864r-24,17l6053,6259r-24,17l6010,6255,5746,5963r-23,15l5699,5992r-23,14l5652,6019r-23,14l5604,6046r-23,13l5556,6072r-25,13l5507,6097r-25,13l5458,6122r-25,12l5408,6146r-25,12l5358,6169r121,372l5488,6568r-30,8l4819,6744r-30,8l4781,6725,4676,6401r-51,12l4575,6423r-52,10l4472,6443r-53,9l4368,6459r-53,9l4263,6474r-56,7l4151,6486r-56,5l4039,6494r-57,3l3926,6499r-57,2l3812,6501r-53,l3705,6500r-54,-2l3599,6495r-53,-3l3494,6488r-53,-5l3390,6478r-51,-6l3290,6465r-48,-7l3193,6450r-48,-8l3097,6433r-48,-10l3002,6413r-129,332l2863,6771r-30,-9l2206,6565r-30,-9l2187,6530r131,-338l2292,6181r-26,-12l2241,6158r-26,-12l2189,6134r-24,-13l2139,6109r-25,-13l2090,6083r-26,-13l2039,6057r-24,-14l1990,6030r-24,-14l1942,6002r-25,-14l1601,6271r-22,19l1558,6270,1088,5847r-21,-20l1088,5808r267,-238l1334,5550r-20,-19l1293,5512r-20,-20l1253,5472r-20,-20l1214,5432r-20,-21l1175,5391r-19,-21l1137,5349r-19,-21l1099,5307r-19,-22l1062,5263r-18,-22l720,5398r-27,13l679,5386,363,4861r-15,-24l375,4824,677,4677r-13,-23l653,4630r-11,-23l631,4583r-11,-24l609,4535r-11,-25l588,4486r-10,-25l568,4435r-10,-25l549,4386r-10,-25l530,4335r-8,-25l514,4285,71,4307r-30,1l38,4281,3,3684,,3656r32,-2l383,3637r-3,-23l379,3589r-2,-24l376,3540r-1,-32l374,3477r,-33l373,3412r1,-30l374,3353r1,-29l376,3295r1,-23l378,3249r1,-23l382,3202,64,3166r-31,-3l37,3135r83,-592l124,2516r31,3l507,2560r9,-29l526,2503r10,-27l546,2447r10,-28l567,2391r10,-27l590,2336r11,-27l612,2282r12,-27l636,2228r14,-27l662,2174r14,-27l689,2121,369,1970r-27,-13l356,1931,667,1403r14,-24l708,1391r354,169l1080,1540r17,-20l1115,1500r18,-20l1151,1460r18,-21l1186,1420r19,-19l1242,1362r38,-37l1319,1288r40,-37l1131,981r-18,-23l1137,941,1666,580r25,-17l1710,585r210,250l1944,821r24,-14l1992,793r25,-14l2042,766r24,-13l2092,739r24,-13l2142,714r26,-13l2194,688r25,-13l2245,663r26,-12l2296,640r27,-12l2210,302r-9,-26l2232,268,2867,90r29,-8l2905,109r103,299l3055,398r47,-9l3150,381r49,-9l3247,365r48,-7l3343,352r49,-6l3443,341r53,-5l3547,332r53,-3l3652,327r54,-2l3759,324r53,-1xm4234,402r-52,-5l4130,392r-53,-4l4025,385r-53,-3l3918,380r-53,-1l3812,379r-52,l3707,380r-51,2l3604,384r-52,4l3501,392r-51,4l3400,401r-53,6l3296,414r-51,7l3195,429r-51,9l3095,449r-51,10l2995,469r-29,7l2957,451,2855,152,2280,312r110,323l2398,658r-24,10l2346,681r-29,12l2287,707r-27,13l2232,733r-29,14l2176,761r-28,13l2120,789r-27,14l2065,818r-27,15l2010,848r-27,16l1957,879r-27,16l1906,910r-18,-21l1679,641,1199,969r226,268l1441,1256r-19,17l1400,1293r-21,20l1356,1333r-21,20l1314,1374r-20,21l1273,1416r-21,21l1232,1459r-20,21l1192,1502r-19,22l1153,1546r-19,22l1115,1590r-18,22l1080,1631r-23,-11l707,1454,425,1933r319,151l771,2097r-14,24l743,2150r-15,28l714,2208r-15,30l686,2267r-14,29l660,2326r-12,29l635,2385r-12,30l612,2445r-11,31l590,2506r-11,30l569,2567r-10,30l553,2621r-27,-4l178,2578r-76,537l418,3151r30,3l445,3180r-2,31l441,3240r-2,29l437,3297r-1,29l436,3355r-1,28l435,3412r,31l436,3475r,31l439,3538r1,30l442,3599r2,31l448,3662r2,28l417,3692,66,3709r33,541l535,4229r24,-2l566,4249r9,28l585,4304r9,27l604,4359r10,27l624,4412r11,27l647,4467r11,26l669,4520r12,27l693,4573r13,26l718,4626r13,26l745,4678r12,23l731,4715,432,4859r286,477l1039,5180r23,-11l1078,5188r20,25l1117,5237r20,23l1157,5284r22,23l1200,5330r21,23l1242,5375r22,23l1286,5421r21,22l1330,5465r22,22l1375,5508r23,22l1421,5550r21,20l1421,5589r-267,239l1580,6211r312,-279l1910,5915r21,13l1958,5944r25,16l2010,5976r27,15l2064,6005r27,15l2118,6034r28,14l2172,6062r28,14l2228,6089r28,13l2284,6115r28,13l2340,6140r29,13l2395,6163r-10,24l2255,6522r569,177l2953,6371r9,-24l2988,6353r51,11l3089,6374r50,10l3191,6393r50,8l3292,6409r53,6l3396,6421r52,6l3499,6432r52,3l3602,6439r53,2l3707,6443r53,1l3812,6444r56,l3924,6443r56,-2l4036,6438r55,-4l4145,6430r55,-6l4255,6418r55,-6l4364,6404r55,-9l4474,6386r55,-10l4582,6365r54,-12l4689,6341r30,-8l4727,6360r105,322l5411,6530,5291,6163r-8,-23l5307,6130r28,-12l5363,6105r26,-13l5416,6079r28,-13l5471,6052r27,-14l5525,6024r27,-14l5578,5995r26,-14l5631,5966r26,-16l5682,5934r26,-15l5734,5903r24,-15l5776,5908r262,289l6506,5856,6235,5557r-17,-20l6237,5520r20,-19l6277,5482r19,-21l6316,5442r20,-20l6356,5402r19,-20l6395,5361r19,-20l6433,5320r18,-21l6470,5279r18,-21l6506,5236r18,-21l6542,5193r16,-19l6581,5184r409,186l7261,4886,6891,4719r-27,-13l6877,4682r15,-28l6905,4625r14,-28l6933,4568r12,-29l6959,4510r12,-29l6983,4451r12,-29l7007,4393r10,-30l7028,4334r10,-30l7048,4274r10,-30l7068,4214r8,-28l7106,4194r410,100l7673,3771,7203,3656r-25,-6l7180,3627r1,-27l7184,3573r1,-26l7186,3520r1,-27l7188,3466r,-27l7188,3412r,-29l7188,3355r-1,-28l7186,3298r-1,-28l7182,3242r-1,-29l7179,3183r-2,-27l7207,3153r450,-41l7596,2573r-499,46l7072,2621r-7,-22l7056,2572r-9,-26l7038,2520r-9,-27l7020,2467r-10,-27l7000,2414r-10,-27l6979,2361r-11,-26l6957,2309r-12,-26l6933,2258r-11,-26l6910,2207r-13,-26l6885,2157r27,-12l7272,1986,7004,1500r-394,175l6586,1685r-15,-19l6552,1643r-18,-22l6515,1598r-18,-22l6478,1554r-19,-22l6439,1511r-19,-22l6400,1468r-20,-22l6360,1425r-20,-21l6319,1384r-21,-21l6277,1343r-21,-21l6236,1304r20,-19l6531,1012,6085,648,5799,931r-19,19l5757,935r-29,-18l5699,899r-30,-18l5640,864r-30,-17l5579,830r-29,-17l5520,797r-31,-16l5459,766r-32,-16l5397,735r-31,-14l5334,706r-32,-15l5271,677r-29,-12l5256,639,5440,324,4904,75,4682,459r-11,20l4647,473r-51,-11l4545,452r-51,-11l4443,432r-53,-9l4339,416r-53,-7l4234,402xm5906,1531r-52,-45l5801,1440r-54,-43l5691,1355r-57,-40l5577,1275r-59,-38l5458,1200r-61,-37l5335,1129r-63,-33l5208,1064r-64,-30l5078,1005r-68,-27l4943,952r-66,-25l4810,905r-67,-21l4675,865r-68,-18l4538,830r-71,-15l4397,802r-72,-12l4254,779r-73,-9l4108,763r-73,-6l3961,753r-74,-3l3812,749r-75,1l3662,753r-73,4l3515,763r-73,7l3370,779r-72,11l3226,802r-70,13l3086,830r-70,17l2948,865r-68,19l2813,905r-67,22l2681,952r-68,26l2546,1005r-66,29l2415,1064r-64,32l2289,1129r-63,34l2166,1200r-61,37l2047,1275r-58,40l1932,1355r-55,42l1822,1440r-53,46l1717,1531r-50,46l1617,1625r-48,49l1523,1724r-46,51l1432,1827r-42,52l1349,1933r-41,55l1270,2044r-37,56l1199,2157r-35,60l1132,2275r-31,60l1072,2395r-26,60l1021,2515r-23,60l976,2636r-20,61l937,2760r-17,63l906,2886r-14,64l880,3015r-10,65l862,3145r-6,67l851,3278r-2,67l848,3412r1,68l851,3546r5,66l862,3678r8,66l880,3809r12,64l906,3937r14,64l937,4064r19,62l976,4187r22,62l1021,4309r25,60l1072,4428r29,61l1132,4549r32,59l1199,4666r34,58l1270,4780r38,56l1349,4890r41,54l1432,4998r45,51l1523,5100r46,50l1617,5198r50,49l1717,5293r52,46l1822,5383r55,43l1932,5469r57,41l2047,5549r58,38l2166,5624r60,36l2289,5694r62,34l2415,5760r65,30l2546,5819r67,28l2681,5872r65,24l2813,5918r67,21l2948,5959r68,19l3086,5994r70,15l3226,6023r72,12l3370,6045r72,9l3515,6061r74,6l3662,6071r75,3l3812,6075r75,-1l3961,6071r74,-4l4108,6061r73,-7l4254,6045r71,-10l4397,6023r70,-14l4538,5994r69,-16l4675,5959r68,-20l4810,5918r67,-22l4943,5872r67,-25l5078,5819r66,-29l5208,5760r64,-32l5335,5694r62,-34l5458,5624r60,-37l5577,5549r57,-39l5691,5469r56,-43l5801,5383r53,-44l5906,5293r51,-46l6006,5198r49,-48l6101,5100r45,-51l6191,4998r42,-54l6275,4890r40,-54l6353,4780r37,-56l6426,4666r33,-58l6492,4549r30,-60l6551,4428r27,-59l6602,4309r24,-60l6647,4187r20,-61l6686,4064r17,-63l6719,3937r13,-64l6743,3809r10,-65l6761,3678r7,-66l6772,3546r4,-66l6777,3412r-1,-67l6772,3278r-4,-66l6761,3145r-8,-65l6743,3015r-11,-65l6719,2886r-16,-63l6686,2760r-19,-63l6647,2636r-21,-61l6602,2515r-24,-60l6551,2395r-29,-60l6492,2275r-33,-58l6426,2157r-36,-57l6353,2044r-38,-56l6275,1933r-42,-54l6191,1827r-45,-52l6101,1724r-46,-50l6006,1625r-49,-48l5906,1531xm4967,899r69,27l5104,955r67,30l5237,1015r65,33l5367,1082r64,35l5492,1153r62,38l5614,1231r58,40l5730,1313r57,42l5843,1399r54,45l5951,1492r51,47l6052,1588r49,49l6150,1688r45,53l6240,1793r44,54l6326,1902r40,57l6407,2015r37,58l6480,2131r35,59l6547,2252r32,60l6609,2374r27,60l6660,2496r25,62l6707,2620r20,63l6746,2747r17,64l6779,2875r13,65l6805,3007r10,66l6824,3140r5,68l6835,3275r2,68l6838,3412r-1,69l6835,3549r-6,68l6824,3683r-9,68l6805,3817r-13,66l6779,3948r-16,66l6746,4077r-19,64l6707,4204r-22,63l6660,4328r-24,61l6609,4449r-30,63l6547,4573r-32,60l6480,4692r-36,60l6407,4809r-41,57l6326,4921r-42,56l6240,5031r-45,53l6150,5135r-49,51l6052,5237r-50,48l5951,5333r-54,46l5843,5424r-56,45l5730,5512r-58,41l5614,5594r-60,39l5492,5670r-61,37l5367,5743r-65,34l5237,5809r-66,31l5104,5869r-68,28l4967,5924r-67,24l4832,5972r-69,21l4694,6013r-70,18l4552,6048r-71,15l4409,6077r-73,12l4263,6100r-74,9l4115,6117r-76,6l3964,6127r-76,2l3812,6130r-77,-1l3659,6127r-75,-4l3509,6117r-75,-8l3361,6100r-74,-11l3214,6077r-71,-14l3071,6048r-71,-17l2930,6013r-69,-20l2792,5972r-69,-24l2656,5924r-69,-27l2520,5869r-68,-29l2386,5809r-65,-32l2256,5743r-62,-36l2131,5670r-61,-37l2010,5594r-59,-41l1893,5512r-57,-43l1781,5424r-55,-45l1674,5333r-53,-48l1571,5237r-49,-51l1475,5135r-47,-51l1383,5031r-43,-54l1297,4921r-40,-55l1218,4809r-38,-57l1144,4692r-35,-59l1076,4573r-32,-61l1015,4449r-28,-60l963,4328r-24,-61l917,4204r-21,-63l877,4077r-17,-63l844,3948r-13,-65l819,3817r-10,-66l801,3683r-7,-66l790,3549r-4,-68l785,3412r1,-69l790,3275r4,-67l801,3140r8,-67l819,3007r12,-67l844,2875r16,-64l877,2747r19,-64l917,2620r22,-62l963,2496r24,-62l1015,2374r29,-62l1076,2252r33,-62l1144,2131r36,-58l1218,2015r39,-56l1297,1902r43,-55l1383,1793r45,-52l1475,1688r47,-51l1571,1588r50,-49l1674,1492r52,-48l1781,1399r55,-44l1893,1313r58,-42l2010,1231r60,-40l2131,1153r63,-36l2256,1082r65,-34l2386,1015r66,-30l2520,955r67,-29l2656,899r67,-24l2792,853r69,-22l2930,812r70,-19l3071,776r72,-15l3214,747r73,-12l3361,724r73,-9l3509,707r75,-5l3659,697r76,-2l3812,693r76,2l3964,697r75,5l4115,707r74,8l4263,724r73,11l4409,747r72,14l4552,776r72,17l4694,812r69,19l4832,853r68,22l4967,899xe" fillcolor="#969696" strokecolor="#969696" strokeweight=".25pt">
                    <v:path arrowok="t" o:connecttype="custom" o:connectlocs="611,36;676,71;734,202;789,314;805,441;780,566;716,675;612,763;474,810;349,806;227,758;131,674;66,564;42,439;60,310;120,193;221,99;339,50;441,48;329,56;214,112;126,196;67,310;48,435;72,559;133,667;226,749;343,797;467,804;605,759;700,683;766,582;798,457;844,322;768,268;695,165;593,88;639,175;489,100;320,111;180,203;102,353;108,524;197,668;343,750;512,748;656,662;741,516;743,345;662,197;678,205;753,360;743,534;649,679;498,758;326,752;180,661;97,510;100,336;186,187;333,99;506,97" o:connectangles="0,0,0,0,0,0,0,0,0,0,0,0,0,0,0,0,0,0,0,0,0,0,0,0,0,0,0,0,0,0,0,0,0,0,0,0,0,0,0,0,0,0,0,0,0,0,0,0,0,0,0,0,0,0,0,0,0,0,0,0,0,0"/>
                    <o:lock v:ext="edit" verticies="t"/>
                  </v:shape>
                  <v:shape id="Freeform 44" o:spid="_x0000_s1031" style="position:absolute;left:928;top:1371;width:128;height:924;visibility:visible;mso-wrap-style:square;v-text-anchor:top" coordsize="1158,7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1WbMUA&#10;AADaAAAADwAAAGRycy9kb3ducmV2LnhtbESPQWvCQBSE7wX/w/KEXkQ3kVIkuoqmVlropVHx+sg+&#10;k2D2bZrdxtRf3y0IPQ4z8w2zWPWmFh21rrKsIJ5EIIhzqysuFBz2r+MZCOeRNdaWScEPOVgtBw8L&#10;TLS98id1mS9EgLBLUEHpfZNI6fKSDLqJbYiDd7atQR9kW0jd4jXATS2nUfQsDVYcFkpsKC0pv2Tf&#10;RkG3MV+3j+1L9n4YpenueIur3SlW6nHYr+cgPPX+P3xvv2kFT/B3Jd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nVZsxQAAANoAAAAPAAAAAAAAAAAAAAAAAJgCAABkcnMv&#10;ZG93bnJldi54bWxQSwUGAAAAAAQABAD1AAAAigMAAAAA&#10;" path="m85,r988,l1158,r-2,75l969,6874r,17l959,6907r-14,24l931,6955r-13,22l905,6999r-12,22l882,7042r-13,20l859,7081r-41,72l782,7215r-18,28l748,7268r-17,24l715,7312r-15,19l683,7347r-8,7l667,7362r-8,6l650,7373r-7,5l634,7382r-8,3l617,7388r-9,2l599,7392r-10,1l580,7393r-11,l558,7392r-10,-2l537,7387r-10,-4l517,7379r-9,-6l498,7367r-9,-7l479,7351r-9,-9l461,7332r-19,-22l423,7284r-20,-29l384,7221r-21,-36l341,7144r-47,-93l240,6943r-4,-9l231,6925r-4,-9l223,6907r-6,-14l216,6879,2,76,,,85,xe" fillcolor="#969696" stroked="f">
                    <v:path arrowok="t" o:connecttype="custom" o:connectlocs="119,0;128,9;107,861;104,866;101,872;99,878;96,883;90,894;84,905;81,911;77,916;75,919;73,921;71,922;69,923;67,924;65,924;63,924;61,924;58,923;56,922;54,920;52,918;49,914;45,907;40,898;32,881;26,867;25,864;24,862;0,9;9,0" o:connectangles="0,0,0,0,0,0,0,0,0,0,0,0,0,0,0,0,0,0,0,0,0,0,0,0,0,0,0,0,0,0,0,0"/>
                  </v:shape>
                  <v:shape id="Freeform 45" o:spid="_x0000_s1032" style="position:absolute;left:947;top:1389;width:91;height:887;visibility:visible;mso-wrap-style:square;v-text-anchor:top" coordsize="819,7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1MFcIA&#10;AADaAAAADwAAAGRycy9kb3ducmV2LnhtbESPQYvCMBSE78L+h/AW9qapLopUo4gouIcerC6st0fz&#10;bIvJS2midv+9EQSPw8x8w8yXnTXiRq2vHSsYDhIQxIXTNZcKjodtfwrCB2SNxjEp+CcPy8VHb46p&#10;dnfe0y0PpYgQ9ikqqEJoUil9UZFFP3ANcfTOrrUYomxLqVu8R7g1cpQkE2mx5rhQYUPriopLfrUK&#10;sqzMN6fr8c+Pfo39/snIdHtS6uuzW81ABOrCO/xq77SCMTyvxBs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zUwVwgAAANoAAAAPAAAAAAAAAAAAAAAAAJgCAABkcnMvZG93&#10;bnJldi54bWxQSwUGAAAAAAQABAD1AAAAhwMAAAAA&#10;" path="m819,l,,210,6713r5,11l221,6736r43,86l300,6896r32,63l357,7009r21,39l392,7075r6,10l403,7092r4,4l409,7097r3,-4l419,7082r11,-18l445,7038r19,-32l486,6966r27,-47l542,6867r10,-19l563,6830r11,-20l585,6790r13,-20l609,6749r13,-21l635,6705,819,xe" fillcolor="#8b0002" stroked="f">
                    <v:path arrowok="t" o:connecttype="custom" o:connectlocs="91,0;0,0;23,839;24,840;25,842;29,853;33,862;37,870;40,876;42,881;44,884;44,886;45,886;45,887;45,887;46,887;47,885;48,883;49,880;52,876;54,871;57,865;60,858;61,856;63,854;64,851;65,849;66,846;68,844;69,841;71,838;91,0" o:connectangles="0,0,0,0,0,0,0,0,0,0,0,0,0,0,0,0,0,0,0,0,0,0,0,0,0,0,0,0,0,0,0,0"/>
                  </v:shape>
                  <v:shape id="Freeform 46" o:spid="_x0000_s1033" style="position:absolute;left:783;top:1499;width:421;height:501;visibility:visible;mso-wrap-style:square;v-text-anchor:top" coordsize="3790,40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JwJ8QA&#10;AADaAAAADwAAAGRycy9kb3ducmV2LnhtbESPQWsCMRSE7wX/Q3iCt5q1By1bo5RiYQuCuIrg7bl5&#10;3Sy7eVmSVLf99aZQ6HGYmW+Y5XqwnbiSD41jBbNpBoK4crrhWsHx8P74DCJEZI2dY1LwTQHWq9HD&#10;EnPtbrynaxlrkSAcclRgYuxzKUNlyGKYup44eZ/OW4xJ+lpqj7cEt518yrK5tNhwWjDY05uhqi2/&#10;rIJTsSsW4dL+9K1pz670H9vL5qzUZDy8voCINMT/8F+70Arm8Hsl3Q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ycCfEAAAA2gAAAA8AAAAAAAAAAAAAAAAAmAIAAGRycy9k&#10;b3ducmV2LnhtbFBLBQYAAAAABAAEAPUAAACJAwAAAAA=&#10;" path="m79,l3713,r77,l3790,71r,3048l3790,3143r-3,24l3784,3191r-4,24l3773,3238r-7,22l3757,3282r-9,22l3737,3326r-11,20l3713,3366r-14,20l3685,3404r-17,18l3651,3440r-17,16l3615,3472r-19,15l3576,3501r-21,13l3534,3527r-23,11l3488,3549r-24,9l3441,3568r-25,7l3391,3582r-26,5l3339,3591r-27,3l3286,3596r-27,1l2318,3597r-8,l2302,3597r-17,l2267,3597r-20,1l2227,3600r-22,3l2182,3608r-22,7l2136,3624r-12,6l2112,3636r-12,7l2088,3651r-12,9l2064,3670r-12,10l2040,3692r-12,12l2016,3718r-11,14l1993,3748r-11,17l1971,3783r-11,20l1949,3824r-91,183l1803,3813r-6,-20l1790,3774r-8,-17l1773,3741r-9,-15l1755,3712r-10,-13l1734,3687r-11,-11l1712,3666r-11,-9l1688,3648r-12,-7l1664,3634r-13,-6l1639,3623r-26,-9l1589,3607r-25,-4l1541,3600r-22,-2l1499,3597r-18,l1466,3597r-6,l1453,3597r-907,l518,3596r-28,-2l463,3591r-27,-4l409,3581r-25,-6l359,3566r-24,-9l310,3548r-24,-11l264,3525r-22,-13l221,3499r-22,-15l179,3469r-18,-17l142,3436r-16,-18l109,3400,94,3380,80,3361,66,3340,55,3319,44,3296,34,3274r-9,-22l18,3229r-7,-24l7,3181,4,3157,1,3132,,3107,,71,,,79,xe" fillcolor="#969696" stroked="f">
                    <v:path arrowok="t" o:connecttype="custom" o:connectlocs="421,0;421,393;420,402;417,410;414,418;409,426;404,432;397,438;390,442;382,446;374,448;365,450;257,450;252,450;245,450;237,453;233,455;229,459;225,463;221,469;218,475;200,477;198,470;195,464;191,460;188,456;183,454;177,451;169,450;163,450;61,450;51,449;43,447;34,444;27,439;20,434;14,427;9,420;5,412;2,404;0,395;0,9" o:connectangles="0,0,0,0,0,0,0,0,0,0,0,0,0,0,0,0,0,0,0,0,0,0,0,0,0,0,0,0,0,0,0,0,0,0,0,0,0,0,0,0,0,0"/>
                  </v:shape>
                  <v:shape id="Freeform 47" o:spid="_x0000_s1034" style="position:absolute;left:853;top:1275;width:275;height:114;visibility:visible;mso-wrap-style:square;v-text-anchor:top" coordsize="2474,9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R3DcQA&#10;AADaAAAADwAAAGRycy9kb3ducmV2LnhtbESPQWvCQBSE74X+h+UVeqsbFZsQXaUUAqIH0zS9P7Ov&#10;SWr2bchuNf57Vyj0OMzMN8xqM5pOnGlwrWUF00kEgriyuuVaQfmZvSQgnEfW2FkmBVdysFk/Pqww&#10;1fbCH3QufC0ChF2KChrv+1RKVzVk0E1sTxy8bzsY9EEOtdQDXgLcdHIWRa/SYMthocGe3huqTsWv&#10;UXBYyF3e7Rdc2qxKfuJs/pUf50o9P41vSxCeRv8f/mtvtYIY7lfCDZ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Edw3EAAAA2gAAAA8AAAAAAAAAAAAAAAAAmAIAAGRycy9k&#10;b3ducmV2LnhtbFBLBQYAAAAABAAEAPUAAACJAwAAAAA=&#10;" path="m2391,916l83,916,,916,,842,,74,,,83,,2391,r83,l2474,74r,768l2474,916r-83,xe" fillcolor="#969696" stroked="f">
                    <v:path arrowok="t" o:connecttype="custom" o:connectlocs="266,114;9,114;0,114;0,105;0,9;0,0;9,0;266,0;275,0;275,9;275,105;275,114;266,114" o:connectangles="0,0,0,0,0,0,0,0,0,0,0,0,0"/>
                  </v:shape>
                  <v:rect id="Rectangle 48" o:spid="_x0000_s1035" style="position:absolute;left:872;top:1293;width:238;height: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UefcEA&#10;AADaAAAADwAAAGRycy9kb3ducmV2LnhtbERPTWvCQBC9F/wPywi9NRt7kJBmFRFED0Uwpi29TbNj&#10;EszOhuw2if/ePQgeH+87W0+mFQP1rrGsYBHFIIhLqxuuFBTn3VsCwnlkja1lUnAjB+vV7CXDVNuR&#10;TzTkvhIhhF2KCmrvu1RKV9Zk0EW2Iw7cxfYGfYB9JXWPYwg3rXyP46U02HBoqLGjbU3lNf83Coaj&#10;PW6WxU9bXEbz/fVnkt999anU63zafIDwNPmn+OE+aAVha7gSboB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lHn3BAAAA2gAAAA8AAAAAAAAAAAAAAAAAmAIAAGRycy9kb3du&#10;cmV2LnhtbFBLBQYAAAAABAAEAPUAAACGAwAAAAA=&#10;" fillcolor="#8b0002" stroked="f"/>
                  <v:shape id="Freeform 49" o:spid="_x0000_s1036" style="position:absolute;left:489;top:1542;width:228;height:327;visibility:visible;mso-wrap-style:square;v-text-anchor:top" coordsize="2051,2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OGnsEA&#10;AADaAAAADwAAAGRycy9kb3ducmV2LnhtbESPzYoCMRCE78K+Q2hhb5rRw+qORlFB8CT+4V6bSZsZ&#10;nHRmk6jj25uFBY9FVX1FTeetrcWdfKgcKxj0MxDEhdMVGwWn47o3BhEissbaMSl4UoD57KMzxVy7&#10;B+/pfohGJAiHHBWUMTa5lKEoyWLou4Y4eRfnLcYkvZHa4yPBbS2HWfYlLVacFkpsaFVScT3crILz&#10;ulni8ml+/fA2WmzPP2awtzulPrvtYgIiUhvf4f/2Riv4hr8r6Qb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zhp7BAAAA2gAAAA8AAAAAAAAAAAAAAAAAmAIAAGRycy9kb3du&#10;cmV2LnhtbFBLBQYAAAAABAAEAPUAAACGAwAAAAA=&#10;" path="m868,1295r,-967l868,303r2,-23l873,259r3,-19l882,223r5,-16l890,200r5,-7l899,187r6,-6l909,176r6,-5l922,166r6,-4l935,158r8,-3l951,152r9,-3l978,144r21,-3l1021,139r26,l1073,139r25,2l1123,144r22,3l1168,152r22,6l1210,165r19,8l1248,183r17,10l1282,204r15,14l1313,232r13,15l1340,263r12,17l1363,299r10,19l1383,339r9,22l1400,385r8,24l1415,435r5,28l1426,491r4,30l1434,551r3,32l1439,617r1,34l1442,687r1,38l1442,763r-2,37l1438,835r-2,33l1431,901r-4,30l1421,962r-5,28l1409,1016r-9,26l1391,1066r-9,22l1371,1109r-11,20l1347,1148r-14,17l1319,1182r-16,15l1286,1211r-18,14l1249,1236r-20,11l1208,1256r-21,9l1163,1272r-24,6l1114,1283r-27,5l1059,1291r-29,2l1001,1295r-31,l868,1295xm1032,l3,r,96l44,100r38,5l100,109r17,4l133,117r15,5l163,127r13,6l188,140r13,6l212,154r11,8l233,171r9,10l250,191r8,11l266,215r6,12l278,240r5,14l288,269r4,15l296,301r3,17l301,336r3,18l307,395r1,44l308,2150r-1,47l305,2241r-3,21l300,2281r-3,18l294,2317r-4,16l286,2349r-6,15l275,2378r-7,13l261,2404r-8,12l245,2427r-8,10l226,2446r-10,9l205,2463r-12,9l180,2478r-14,7l152,2490r-16,5l119,2499r-18,4l83,2506r-20,3l43,2511r-21,1l,2513r,100l1180,2613r,-100l1155,2512r-23,-2l1111,2508r-22,-3l1070,2501r-19,-3l1035,2493r-16,-5l1003,2482r-14,-6l977,2469r-13,-8l952,2452r-10,-8l933,2434r-9,-10l916,2413r-8,-12l902,2389r-6,-14l890,2361r-4,-14l883,2331r-4,-17l876,2297r-2,-18l871,2260r-1,-20l868,2196r,-46l868,1433r312,l1233,1432r50,-2l1333,1426r48,-6l1427,1413r45,-9l1515,1393r42,-12l1596,1368r39,-15l1671,1337r35,-18l1739,1300r32,-20l1800,1258r29,-23l1856,1210r25,-26l1904,1158r22,-28l1946,1101r18,-31l1980,1039r15,-33l2008,973r11,-36l2030,902r7,-37l2043,828r4,-39l2051,750r,-41l2051,683r-1,-25l2047,633r-2,-25l2042,583r-5,-24l2033,536r-6,-24l2021,490r-8,-23l2005,444r-9,-22l1987,401r-10,-21l1966,360r-11,-20l1942,321r-13,-19l1915,284r-14,-18l1886,248r-15,-16l1854,215r-17,-17l1819,183r-19,-15l1781,154r-19,-13l1741,128r-20,-12l1699,104,1676,93,1642,77,1607,63,1571,51,1534,41r-37,-9l1459,25r-39,-6l1381,13r-41,-3l1298,6,1257,4,1214,2,1125,1,1032,xe" fillcolor="#969696" stroked="f">
                    <v:path arrowok="t" o:connecttype="custom" o:connectlocs="97,32;99,24;102,21;107,19;119,17;132,20;143,26;150,35;156,48;159,65;160,86;160,109;157,127;151,141;143,152;132,158;118,162;115,0;11,14;20,17;26,21;30,28;33,38;34,55;33,285;31,296;27,304;21,309;13,313;2,314;128,314;117,313;109,309;103,303;99,295;97,285;96,179;154,178;177,171;197,160;212,145;222,126;227,104;228,82;226,67;222,53;216,40;208,29;198,19;186,12;166,4;144,1" o:connectangles="0,0,0,0,0,0,0,0,0,0,0,0,0,0,0,0,0,0,0,0,0,0,0,0,0,0,0,0,0,0,0,0,0,0,0,0,0,0,0,0,0,0,0,0,0,0,0,0,0,0,0,0"/>
                    <o:lock v:ext="edit" verticies="t"/>
                  </v:shape>
                  <v:shape id="Freeform 50" o:spid="_x0000_s1037" style="position:absolute;left:1276;top:1543;width:237;height:325;visibility:visible;mso-wrap-style:square;v-text-anchor:top" coordsize="2136,2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kiMMYA&#10;AADbAAAADwAAAGRycy9kb3ducmV2LnhtbESPQWvCQBCF74L/YZlCL1I3Cg2SuooK0h5EqFrscchO&#10;s8HsbMiuGv9951DobYb35r1v5sveN+pGXawDG5iMM1DEZbA1VwZOx+3LDFRMyBabwGTgQRGWi+Fg&#10;joUNd/6k2yFVSkI4FmjApdQWWsfSkcc4Di2xaD+h85hk7SptO7xLuG/0NMty7bFmaXDY0sZReTlc&#10;vYHpZXX+dl/73Xn9Opo8tiHfv+9yY56f+tUbqER9+jf/XX9YwRd6+UUG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kiMMYAAADbAAAADwAAAAAAAAAAAAAAAACYAgAAZHJz&#10;L2Rvd25yZXYueG1sUEsFBgAAAAAEAAQA9QAAAIsDAAAAAA==&#10;" path="m77,2601r1932,l2136,1719r-90,l2029,1770r-18,50l1993,1867r-18,44l1957,1954r-19,41l1918,2034r-20,36l1878,2104r-21,33l1835,2167r-23,28l1789,2223r-24,25l1740,2271r-26,22l1688,2313r-28,18l1632,2348r-29,15l1573,2377r-31,12l1509,2400r-32,9l1442,2418r-36,7l1370,2431r-37,4l1293,2439r-40,2l1212,2443r-43,l1126,2443r-38,-3l1071,2439r-17,-3l1040,2434r-14,-4l1013,2427r-12,-5l989,2417r-10,-5l970,2405r-8,-6l954,2391r-7,-8l941,2374r-6,-10l930,2353r-4,-11l922,2329r-3,-13l916,2302r-3,-15l910,2254r-2,-37l907,2175r,-46l907,1212,1465,767r,-211l907,1001r,-565l908,389r2,-44l911,325r2,-19l916,288r3,-17l922,255r5,-15l932,226r6,-14l945,199r6,-12l959,176r9,-10l978,157r10,-8l1001,141r12,-7l1026,128r15,-6l1055,117r17,-5l1090,109r19,-4l1129,102r21,-2l1197,97r53,-2l1250,,81,r,95l121,98r36,5l173,106r17,4l205,114r14,5l234,124r12,6l258,137r13,6l281,151r11,9l301,168r9,10l318,188r7,11l332,212r7,12l344,238r6,13l355,266r3,16l361,298r4,17l367,333r2,19l372,392r,44l372,1315,,1611r,207l372,1523r,617l372,2187r-2,44l368,2251r-2,19l362,2289r-2,17l356,2323r-5,15l347,2353r-6,14l336,2381r-7,12l321,2405r-8,10l304,2426r-9,9l285,2444r-11,8l262,2460r-13,7l236,2473r-13,6l208,2484r-17,4l175,2492r-17,3l139,2497r-19,2l99,2501r-22,1l77,2601xe" fillcolor="#969696" stroked="f">
                    <v:path arrowok="t" o:connecttype="custom" o:connectlocs="237,215;223,227;217,244;211,259;204,271;196,281;187,289;178,295;167,300;156,303;143,305;130,305;119,305;114,304;110,302;107,300;104,297;103,293;102,288;101,277;101,151;101,125;101,43;102,36;103,30;105,25;107,21;111,18;116,15;121,14;128,12;139,0;13,12;21,14;26,15;30,18;33,21;36,25;38,30;40,35;41,42;41,54;0,227;41,273;41,284;40,290;38,296;36,301;33,304;29,307;25,310;19,311;13,312;9,325" o:connectangles="0,0,0,0,0,0,0,0,0,0,0,0,0,0,0,0,0,0,0,0,0,0,0,0,0,0,0,0,0,0,0,0,0,0,0,0,0,0,0,0,0,0,0,0,0,0,0,0,0,0,0,0,0,0"/>
                  </v:shape>
                  <v:shape id="Freeform 51" o:spid="_x0000_s1038" style="position:absolute;left:849;top:1033;width:475;height:226;visibility:visible;mso-wrap-style:square;v-text-anchor:top" coordsize="4279,1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fuN8MA&#10;AADbAAAADwAAAGRycy9kb3ducmV2LnhtbESPQYvCMBCF7wv+hzAL3tZUxUW6pmVRRMXTVkGPQzO2&#10;ZZtJaaKt/94IgrcZ3pv3vVmkvanFjVpXWVYwHkUgiHOrKy4UHA/rrzkI55E11pZJwZ0cpMngY4Gx&#10;th3/0S3zhQgh7GJUUHrfxFK6vCSDbmQb4qBdbGvQh7UtpG6xC+GmlpMo+pYGKw6EEhtalpT/Z1cT&#10;uJovzfnkZ4fVbH2f7rvJTm+MUsPP/vcHhKfev82v660O9cfw/CUMI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fuN8MAAADbAAAADwAAAAAAAAAAAAAAAACYAgAAZHJzL2Rv&#10;d25yZXYueG1sUEsFBgAAAAAEAAQA9QAAAIgDAAAAAA==&#10;" path="m2137,1804r32,-74l2201,1663r35,-60l2273,1550r39,-48l2353,1460r41,-37l2439,1392r45,-27l2531,1342r48,-19l2628,1308r50,-12l2730,1286r51,-7l2834,1274r53,-5l2941,1267r54,-1l3049,1265r54,l3158,1265r53,-1l3266,1262r54,-2l3374,1255r52,-6l3479,1240r51,-11l3581,1215r51,-18l3680,1176r97,-188l3744,992r-34,4l3675,999r-34,2l3570,1005r-71,2l3425,1008r-75,1l3275,1008r-76,-1l3131,1007r-68,l2996,1007r-67,l2862,1009r-66,2l2731,1015r-63,6l2628,1025r-39,5l2551,1036r-38,6l2476,1050r-37,8l2404,1067r-34,11l2336,1090r-33,12l2271,1116r-30,16l2212,1149r-29,18l2156,1186r-25,21l2106,1230r-22,25l2061,1282r-20,28l2023,1340r-17,31l1991,1405r-14,35l1965,1478r-10,39l1947,1560r-6,44l1936,1650r-2,49l1934,1750r2,54l2137,1804xm3830,886r78,-154l3863,738r-45,4l3773,746r-47,3l3678,751r-48,2l3579,755r-49,l3479,756r-52,l3376,756r-53,l3271,755r-53,-1l3165,753r-54,-1l3034,751r-77,-1l2878,749r-76,l2725,749r-76,1l2574,752r-73,3l2427,759r-72,5l2286,772r-68,9l2185,786r-33,5l2120,797r-31,6l2058,810r-30,8l1999,826r-29,8l1937,845r-32,12l1875,870r-31,13l1816,898r-27,16l1763,931r-26,18l1714,968r-23,20l1671,1010r-20,23l1633,1057r-17,26l1602,1109r-14,28l1576,1167r-10,31l1558,1230r-6,34l1546,1301r-2,36l1543,1376r,40l1546,1458r4,44l1557,1549r9,47l1577,1645r14,51l1605,1749r18,55l1833,1804r-2,-60l1831,1687r2,-54l1838,1581r8,-49l1854,1484r12,-44l1879,1398r16,-40l1911,1321r19,-35l1952,1251r22,-31l1999,1191r25,-27l2052,1138r29,-23l2112,1093r31,-21l2176,1054r35,-18l2247,1021r37,-16l2322,992r38,-11l2400,970r41,-9l2483,952r42,-7l2569,939r43,-6l2657,928r66,-5l2790,919r68,-2l2926,915r69,-1l3063,914r68,1l3199,915r85,1l3368,916r83,l3532,914r39,-2l3611,910r38,-2l3687,905r36,-4l3759,897r36,-5l3830,886xm3960,631r89,-173l3970,466r-79,7l3811,478r-82,4l3646,485r-82,2l3479,489r-84,l3310,489r-86,-1l3138,487r-85,-2l2967,483r-86,-3l2795,478r-85,-3l2583,472r-124,-4l2336,465r-120,-2l2097,462r-116,1l1869,465r-110,4l1707,473r-52,3l1604,481r-49,4l1507,491r-48,6l1413,505r-44,8l1326,523r-42,9l1244,543r-39,12l1168,567r-35,14l1099,596r-31,15l1040,627r-26,17l989,661r-23,19l945,700r-19,22l908,744r-16,24l877,794r-12,26l855,848r-9,29l839,908r-3,32l833,973r,35l835,1046r4,38l845,1124r9,41l865,1208r14,45l894,1301r18,48l932,1399r24,52l981,1505r28,56l1040,1619r33,59l1110,1740r39,64l1516,1804r-18,-60l1482,1687r-13,-54l1458,1579r-8,-50l1443,1478r-4,-47l1438,1386r,-44l1440,1300r4,-41l1451,1220r9,-36l1470,1148r12,-33l1497,1082r15,-30l1530,1023r19,-29l1571,968r22,-25l1617,919r26,-22l1670,875r29,-19l1729,837r32,-18l1793,803r35,-15l1862,773r36,-14l1936,747r30,-10l1998,729r31,-8l2061,714r34,-7l2128,701r34,-6l2197,690r70,-9l2338,673r74,-5l2487,663r76,-3l2640,658r79,-1l2797,657r79,l2954,658r80,1l3113,660r58,1l3228,662r58,1l3343,664r56,l3455,664r56,l3565,663r53,-2l3671,659r51,-2l3773,653r49,-4l3869,644r47,-6l3960,631xm4099,360l4279,9r-54,28l4168,60r-59,22l4048,100r-63,17l3919,131r-67,12l3783,153r-72,8l3637,166r-75,5l3486,173r-78,1l3329,173r-82,-2l3165,168r-84,-4l2996,158r-86,-6l2821,144r-88,-8l2643,127r-91,-10l2460,107,2275,86,2086,64,1896,42,1702,21,1591,10,1479,3,1368,,1259,,1151,3r-105,8l943,23,844,38,748,57,656,80r-88,28l485,139r-78,36l334,215r-67,45l208,311r-54,54l108,424,69,487,39,557,17,631,3,710,,795r6,89l21,979r27,101l85,1186r49,112l194,1415r73,124l352,1668r98,136l1032,1804r-40,-67l956,1673r-34,-62l891,1550r-28,-59l838,1435r-22,-55l796,1328r-17,-51l765,1227r-13,-47l743,1134r-7,-44l731,1048r-2,-42l729,967r2,-38l737,893r6,-34l752,826r11,-32l777,763r14,-29l809,707r19,-26l850,656r23,-23l898,610r26,-21l952,569r31,-19l1015,532r35,-18l1085,498r38,-14l1163,470r40,-13l1245,446r44,-11l1335,425r46,-8l1429,409r49,-7l1528,396r50,-5l1631,386r54,-4l1739,378r56,-2l1851,374r58,-2l1967,371r119,-1l2207,371r124,2l2456,376r127,3l2712,383r89,3l2892,388r89,3l3071,393r89,2l3249,396r90,1l3427,397r89,-1l3603,394r86,-2l3774,388r82,-5l3939,377r82,-8l4099,360xe" fillcolor="#969696" stroked="f">
                    <v:path arrowok="t" o:connecttype="custom" o:connectlocs="266,178;309,160;356,158;403,150;388,126;325,126;279,131;249,142;227,164;215,201;429,92;386,95;337,94;269,95;228,101;202,112;181,132;172,163;175,206;204,198;217,157;242,132;276,119;325,115;392,115;425,111;396,61;320,60;220,58;162,62;126,73;103,90;93,118;98,157;119,210;161,192;162,148;177,118;203,99;233,89;285,83;352,83;402,83;455,45;428,18;360,21;283,15;152,0;63,14;8,61;9,149;106,210;85,154;82,112;94,82;120,62;159,51;205,47;301,48;380,50;455,45" o:connectangles="0,0,0,0,0,0,0,0,0,0,0,0,0,0,0,0,0,0,0,0,0,0,0,0,0,0,0,0,0,0,0,0,0,0,0,0,0,0,0,0,0,0,0,0,0,0,0,0,0,0,0,0,0,0,0,0,0,0,0,0,0"/>
                    <o:lock v:ext="edit" verticies="t"/>
                  </v:shape>
                  <v:shape id="Freeform 52" o:spid="_x0000_s1039" style="position:absolute;left:800;top:1517;width:387;height:437;visibility:visible;mso-wrap-style:square;v-text-anchor:top" coordsize="3479,3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8xc8AA&#10;AADbAAAADwAAAGRycy9kb3ducmV2LnhtbERPTWsCMRC9C/6HMEJvbqIUkdUoXUuLeHP14m3YjLtL&#10;N5Nlk2rsr28KBW/zeJ+z3kbbiRsNvnWsYZYpEMSVMy3XGs6nj+kShA/IBjvHpOFBHrab8WiNuXF3&#10;PtKtDLVIIexz1NCE0OdS+qohiz5zPXHirm6wGBIcamkGvKdw28m5UgtpseXU0GBPu4aqr/LbaniN&#10;UhXyUpSH5b5Qn0X8KR/4rvXLJL6tQASK4Sn+d+9Nmj+Hv1/SAX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V8xc8AAAADbAAAADwAAAAAAAAAAAAAAAACYAgAAZHJzL2Rvd25y&#10;ZXYueG1sUEsFBgAAAAAEAAQA9QAAAIUDAAAAAA==&#10;" path="m3479,l,,,2967r1,18l2,3002r2,18l8,3037r4,17l18,3070r5,17l31,3102r8,16l47,3133r10,15l67,3162r11,13l89,3190r12,12l115,3214r13,12l143,3237r14,10l172,3257r15,9l204,3275r17,7l239,3289r17,7l275,3301r18,5l312,3310r19,3l351,3315r19,2l390,3317r907,l1303,3317r6,l1347,3317r48,2l1420,3322r28,3l1477,3331r30,7l1537,3348r30,11l1581,3366r16,8l1612,3382r14,9l1641,3401r14,11l1669,3424r13,13l1695,3451r14,14l1721,3481r11,16l1746,3481r13,-16l1774,3451r13,-14l1802,3424r13,-12l1830,3401r14,-10l1858,3382r14,-8l1885,3366r15,-7l1928,3348r28,-10l1983,3331r27,-6l2035,3322r25,-3l2106,3317r41,l2155,3317r7,l3103,3317r19,l3141,3315r19,-2l3178,3310r18,-4l3213,3302r18,-5l3248,3290r17,-6l3282,3276r15,-8l3313,3259r14,-9l3341,3240r14,-11l3369,3218r12,-12l3392,3194r11,-13l3415,3167r9,-14l3434,3139r7,-14l3449,3110r7,-15l3462,3079r5,-16l3472,3047r3,-17l3477,3013r1,-17l3479,2979,3479,xe" fillcolor="#8b0002" stroked="f">
                    <v:path arrowok="t" o:connecttype="custom" o:connectlocs="0,0;0,373;0,377;1,382;3,386;4,390;6,393;9,397;11,400;14,403;17,406;21,408;25,410;28,412;33,413;37,414;41,415;144,415;146,415;155,415;161,416;168,417;174,420;178,422;181,424;184,426;187,430;190,433;193,437;196,433;199,430;202,426;205,424;208,422;211,420;218,417;224,416;229,415;239,415;240,415;347,415;352,414;356,413;359,412;363,410;367,408;370,406;373,404;376,401;379,398;381,394;383,391;384,387;386,383;387,379;387,374;387,0" o:connectangles="0,0,0,0,0,0,0,0,0,0,0,0,0,0,0,0,0,0,0,0,0,0,0,0,0,0,0,0,0,0,0,0,0,0,0,0,0,0,0,0,0,0,0,0,0,0,0,0,0,0,0,0,0,0,0,0,0"/>
                  </v:shape>
                  <v:shape id="Freeform 53" o:spid="_x0000_s1040" style="position:absolute;left:833;top:1656;width:312;height:143;visibility:visible;mso-wrap-style:square;v-text-anchor:top" coordsize="2811,1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i/4MEA&#10;AADbAAAADwAAAGRycy9kb3ducmV2LnhtbERPS2vCQBC+F/wPywjemo1RpERXqYK0ePJRSI9DdkxS&#10;s7NhdxvTf98tCL3Nx/ec1WYwrejJ+caygmmSgiAurW64UvBx2T+/gPABWWNrmRT8kIfNevS0wlzb&#10;O5+oP4dKxBD2OSqoQ+hyKX1Zk0Gf2I44clfrDIYIXSW1w3sMN63M0nQhDTYcG2rsaFdTeTt/GwXH&#10;t4VD/7UN5nK4NZk/fuqimCs1GQ+vSxCBhvAvfrjfdZw/g79f4gF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ov+DBAAAA2wAAAA8AAAAAAAAAAAAAAAAAmAIAAGRycy9kb3du&#10;cmV2LnhtbFBLBQYAAAAABAAEAPUAAACGAwAAAAA=&#10;" path="m,113r217,l306,231r238,l790,575r1253,l2281,231r262,l2647,r164,l2801,57r-11,53l2779,163r-11,51l2755,264r-12,50l2731,361r-15,46l2703,452r-15,44l2674,538r-16,42l2642,620r-16,38l2608,695r-17,36l2573,766r-19,34l2535,833r-20,31l2495,894r-20,28l2453,949r-22,26l2409,1000r-23,24l2363,1046r-25,22l2314,1089r-25,18l2263,1125r-26,16l745,1141r-32,-14l682,1112r-32,-16l620,1078r-29,-19l562,1037r-29,-21l506,993,478,969,453,944,427,917,401,890,377,861,352,831,328,799,306,767,284,734,261,700,240,664,219,628,198,591,179,551,159,512,140,471,121,430,103,388,84,344,67,299,49,254,32,208,17,161,,113xe" fillcolor="#969696" stroked="f">
                    <v:path arrowok="t" o:connecttype="custom" o:connectlocs="24,14;60,29;227,72;282,29;312,0;310,14;307,27;304,39;301,51;298,62;295,73;291,82;288,92;283,100;279,108;275,116;270,122;265,128;260,134;254,139;248,143;79,141;72,137;66,133;59,127;53,121;47,115;42,108;36,100;32,92;27,83;22,74;18,64;13,54;9,43;5,32;2,20" o:connectangles="0,0,0,0,0,0,0,0,0,0,0,0,0,0,0,0,0,0,0,0,0,0,0,0,0,0,0,0,0,0,0,0,0,0,0,0,0"/>
                  </v:shape>
                  <v:shape id="Freeform 54" o:spid="_x0000_s1041" style="position:absolute;left:879;top:1591;width:165;height:303;visibility:visible;mso-wrap-style:square;v-text-anchor:top" coordsize="1492,2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KbMcIA&#10;AADbAAAADwAAAGRycy9kb3ducmV2LnhtbERPTWsCMRC9F/ofwhR602xtaWU1ihUUkYKoRTwOybi7&#10;uJksSVzXf98IQm/zeJ8znna2Fi35UDlW8NbPQBBrZyouFPzuF70hiBCRDdaOScGNAkwnz09jzI27&#10;8pbaXSxECuGQo4IyxiaXMuiSLIa+a4gTd3LeYkzQF9J4vKZwW8tBln1KixWnhhIbmpekz7uLVTBf&#10;3/z7/nt2aE9Bm+HxS2+Wlx+lXl+62QhEpC7+ix/ulUnzP+D+SzpAT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0psxwgAAANsAAAAPAAAAAAAAAAAAAAAAAJgCAABkcnMvZG93&#10;bnJldi54bWxQSwUGAAAAAAQABAD1AAAAhwMAAAAA&#10;" path="m404,1769r39,-73l729,1163,1303,97,1249,75,1294,r198,86l1455,154r-47,-18l851,1163,563,1696r-57,106l519,1820r11,19l535,1849r4,9l543,1867r2,10l547,1887r1,9l548,1906r,10l546,1926r-2,9l540,1945r-3,10l290,2424,,2299,238,1839r6,-9l251,1821r8,-7l268,1807r8,-6l287,1795r11,-4l309,1787r23,-7l356,1775r24,-3l404,1769xe" fillcolor="#969594" stroked="f">
                    <v:path arrowok="t" o:connecttype="custom" o:connectlocs="45,221;49,212;81,145;144,12;138,9;143,0;165,11;161,19;156,17;94,145;62,212;56,225;57,228;59,230;59,231;60,232;60,233;60,235;60,236;61,237;61,238;61,240;60,241;60,242;60,243;59,244;32,303;0,287;26,230;27,229;28,228;29,227;30,226;31,225;32,224;33,224;34,223;37,223;39,222;42,222;45,221" o:connectangles="0,0,0,0,0,0,0,0,0,0,0,0,0,0,0,0,0,0,0,0,0,0,0,0,0,0,0,0,0,0,0,0,0,0,0,0,0,0,0,0,0"/>
                  </v:shape>
                </v:group>
                <w10:wrap anchorx="page" anchory="page"/>
              </v:group>
            </w:pict>
          </mc:Fallback>
        </mc:AlternateContent>
      </w:r>
      <w:bookmarkStart w:id="0" w:name="_GoBack"/>
      <w:bookmarkEnd w:id="0"/>
      <w:permStart w:id="2003972845" w:edGrp="everyone"/>
      <w:permEnd w:id="2003972845"/>
    </w:p>
    <w:sectPr w:rsidR="003F1377" w:rsidSect="00774BAB">
      <w:headerReference w:type="first" r:id="rId9"/>
      <w:footerReference w:type="first" r:id="rId10"/>
      <w:pgSz w:w="11906" w:h="16838" w:code="9"/>
      <w:pgMar w:top="1247" w:right="471" w:bottom="1247" w:left="1967" w:header="709" w:footer="5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B05" w:rsidRDefault="009D5B05">
      <w:r>
        <w:separator/>
      </w:r>
    </w:p>
  </w:endnote>
  <w:endnote w:type="continuationSeparator" w:id="0">
    <w:p w:rsidR="009D5B05" w:rsidRDefault="009D5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stleT">
    <w:altName w:val="Candara"/>
    <w:charset w:val="00"/>
    <w:family w:val="swiss"/>
    <w:pitch w:val="variable"/>
    <w:sig w:usb0="00000001" w:usb1="00000000" w:usb2="00000000" w:usb3="00000000" w:csb0="00000013" w:csb1="00000000"/>
  </w:font>
  <w:font w:name="ZapfHumnstPL">
    <w:altName w:val="Gabriola"/>
    <w:panose1 w:val="00000000000000000000"/>
    <w:charset w:val="EE"/>
    <w:family w:val="decorative"/>
    <w:notTrueType/>
    <w:pitch w:val="variable"/>
    <w:sig w:usb0="00000001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  <w:embedRegular r:id="rId1" w:fontKey="{350D1840-62C2-4456-BECD-A25569F429F5}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  <w:embedRegular r:id="rId2" w:fontKey="{6ED1C724-5AE3-41B5-8FE4-7844F0428ED2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FEF" w:rsidRDefault="00944FEF" w:rsidP="00944FEF">
    <w:pPr>
      <w:pStyle w:val="Nagwek"/>
      <w:spacing w:after="40"/>
      <w:rPr>
        <w:rFonts w:ascii="ZapfHumnstPL" w:hAnsi="ZapfHumnstPL"/>
        <w:color w:val="8B0002"/>
        <w:sz w:val="20"/>
        <w:szCs w:val="20"/>
      </w:rPr>
    </w:pPr>
    <w:r>
      <w:rPr>
        <w:rFonts w:ascii="ZapfHumnstPL" w:hAnsi="ZapfHumnstPL"/>
        <w:color w:val="8B0002"/>
        <w:sz w:val="20"/>
        <w:szCs w:val="20"/>
      </w:rPr>
      <w:t>Instytut Informatyki</w:t>
    </w:r>
  </w:p>
  <w:p w:rsidR="00944FEF" w:rsidRPr="00463A4E" w:rsidRDefault="00944FEF" w:rsidP="00944FEF">
    <w:pPr>
      <w:pStyle w:val="Nagwek"/>
      <w:rPr>
        <w:rFonts w:ascii="ZapfHumnstPL" w:hAnsi="ZapfHumnstPL"/>
        <w:color w:val="8B0002"/>
        <w:sz w:val="15"/>
        <w:szCs w:val="15"/>
      </w:rPr>
    </w:pPr>
    <w:r>
      <w:rPr>
        <w:rFonts w:ascii="ZapfHumnstPL" w:hAnsi="ZapfHumnstPL"/>
        <w:sz w:val="15"/>
        <w:szCs w:val="15"/>
      </w:rPr>
      <w:t xml:space="preserve">90-924 Łódź, ul. Wólczańska 215, </w:t>
    </w:r>
    <w:r>
      <w:rPr>
        <w:rFonts w:ascii="ZapfHumnstPL" w:hAnsi="ZapfHumnstPL"/>
        <w:color w:val="8B0002"/>
        <w:sz w:val="15"/>
        <w:szCs w:val="15"/>
      </w:rPr>
      <w:t>budynek B9</w:t>
    </w:r>
  </w:p>
  <w:p w:rsidR="00944FEF" w:rsidRPr="00944FEF" w:rsidRDefault="00944FEF">
    <w:pPr>
      <w:pStyle w:val="Stopka"/>
      <w:rPr>
        <w:rFonts w:ascii="ZapfHumnstPL" w:hAnsi="ZapfHumnstPL"/>
        <w:sz w:val="15"/>
        <w:szCs w:val="15"/>
        <w:lang w:val="en-US"/>
      </w:rPr>
    </w:pPr>
    <w:r w:rsidRPr="005865FB">
      <w:rPr>
        <w:rFonts w:ascii="ZapfHumnstPL" w:hAnsi="ZapfHumnstPL"/>
        <w:sz w:val="15"/>
        <w:szCs w:val="15"/>
        <w:lang w:val="en-US"/>
      </w:rPr>
      <w:t xml:space="preserve">tel. 042 631 </w:t>
    </w:r>
    <w:r>
      <w:rPr>
        <w:rFonts w:ascii="ZapfHumnstPL" w:hAnsi="ZapfHumnstPL"/>
        <w:sz w:val="15"/>
        <w:szCs w:val="15"/>
        <w:lang w:val="en-US"/>
      </w:rPr>
      <w:t>27 97</w:t>
    </w:r>
    <w:r w:rsidRPr="005865FB">
      <w:rPr>
        <w:rFonts w:ascii="ZapfHumnstPL" w:hAnsi="ZapfHumnstPL"/>
        <w:sz w:val="15"/>
        <w:szCs w:val="15"/>
        <w:lang w:val="en-US"/>
      </w:rPr>
      <w:t xml:space="preserve">, </w:t>
    </w:r>
    <w:r>
      <w:rPr>
        <w:rFonts w:ascii="ZapfHumnstPL" w:hAnsi="ZapfHumnstPL"/>
        <w:sz w:val="15"/>
        <w:szCs w:val="15"/>
        <w:lang w:val="en-US"/>
      </w:rPr>
      <w:t>042 632 97 57, fax 042 630 34 14</w:t>
    </w:r>
    <w:r w:rsidRPr="005865FB">
      <w:rPr>
        <w:rFonts w:ascii="ZapfHumnstPL" w:hAnsi="ZapfHumnstPL"/>
        <w:sz w:val="15"/>
        <w:szCs w:val="15"/>
        <w:lang w:val="en-US"/>
      </w:rPr>
      <w:t xml:space="preserve"> email: </w:t>
    </w:r>
    <w:r>
      <w:rPr>
        <w:rFonts w:ascii="ZapfHumnstPL" w:hAnsi="ZapfHumnstPL"/>
        <w:sz w:val="15"/>
        <w:szCs w:val="15"/>
        <w:lang w:val="en-US"/>
      </w:rPr>
      <w:t>office@ics.p.lodz.pl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B05" w:rsidRDefault="009D5B05">
      <w:r>
        <w:separator/>
      </w:r>
    </w:p>
  </w:footnote>
  <w:footnote w:type="continuationSeparator" w:id="0">
    <w:p w:rsidR="009D5B05" w:rsidRDefault="009D5B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FEF" w:rsidRDefault="00944FEF" w:rsidP="00944FEF">
    <w:pPr>
      <w:pStyle w:val="Nagwek"/>
      <w:spacing w:before="660" w:after="60"/>
      <w:rPr>
        <w:rFonts w:ascii="CastleT" w:hAnsi="CastleT"/>
        <w:sz w:val="36"/>
        <w:szCs w:val="36"/>
      </w:rPr>
    </w:pPr>
    <w:r w:rsidRPr="00A25E3C">
      <w:rPr>
        <w:rFonts w:ascii="CastleT" w:hAnsi="CastleT"/>
        <w:sz w:val="36"/>
        <w:szCs w:val="36"/>
      </w:rPr>
      <w:t>Politechnika Łódzka</w:t>
    </w:r>
  </w:p>
  <w:p w:rsidR="00944FEF" w:rsidRPr="00944FEF" w:rsidRDefault="00944FEF">
    <w:pPr>
      <w:pStyle w:val="Nagwek"/>
      <w:rPr>
        <w:rFonts w:ascii="ZapfHumnstPL" w:hAnsi="ZapfHumnstPL"/>
        <w:color w:val="8B0002"/>
      </w:rPr>
    </w:pPr>
    <w:r>
      <w:rPr>
        <w:rFonts w:ascii="ZapfHumnstPL" w:hAnsi="ZapfHumnstPL"/>
        <w:color w:val="8B0002"/>
      </w:rPr>
      <w:t>Instytut Informatyki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02456"/>
    <w:multiLevelType w:val="multilevel"/>
    <w:tmpl w:val="DD4EB6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06202EC"/>
    <w:multiLevelType w:val="hybridMultilevel"/>
    <w:tmpl w:val="065C2FBA"/>
    <w:lvl w:ilvl="0" w:tplc="5B22A9EE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7F3531"/>
    <w:multiLevelType w:val="hybridMultilevel"/>
    <w:tmpl w:val="AA46B3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activeWritingStyle w:appName="MSWord" w:lang="pl-PL" w:vendorID="12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8aqZT6V+4BUwcsCJD0/kDE7VpK/+mQ+4JCvQ4cnK/MxT2D1XPyigpQxUHOt9002mQxTe1Pkx/ODZBP20l+bZpw==" w:salt="2BOpIsua/wGSZxhGfF9g1Q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473"/>
    <w:rsid w:val="00004DB0"/>
    <w:rsid w:val="0002426B"/>
    <w:rsid w:val="000421FC"/>
    <w:rsid w:val="00066924"/>
    <w:rsid w:val="00087DCC"/>
    <w:rsid w:val="000A47CF"/>
    <w:rsid w:val="00103248"/>
    <w:rsid w:val="001041B4"/>
    <w:rsid w:val="0012136E"/>
    <w:rsid w:val="001217B3"/>
    <w:rsid w:val="00182FCC"/>
    <w:rsid w:val="001A266B"/>
    <w:rsid w:val="001E55C2"/>
    <w:rsid w:val="00282102"/>
    <w:rsid w:val="00325AB9"/>
    <w:rsid w:val="003F1377"/>
    <w:rsid w:val="00433439"/>
    <w:rsid w:val="00463A4E"/>
    <w:rsid w:val="00481C26"/>
    <w:rsid w:val="004E30CD"/>
    <w:rsid w:val="004E493B"/>
    <w:rsid w:val="004F2776"/>
    <w:rsid w:val="005366F7"/>
    <w:rsid w:val="00546571"/>
    <w:rsid w:val="005613BB"/>
    <w:rsid w:val="00570D71"/>
    <w:rsid w:val="00571105"/>
    <w:rsid w:val="005865FB"/>
    <w:rsid w:val="005A0228"/>
    <w:rsid w:val="005F707D"/>
    <w:rsid w:val="00604C1E"/>
    <w:rsid w:val="00632E87"/>
    <w:rsid w:val="00640699"/>
    <w:rsid w:val="00672E0D"/>
    <w:rsid w:val="006B142C"/>
    <w:rsid w:val="006D1BBF"/>
    <w:rsid w:val="006D3885"/>
    <w:rsid w:val="006D4EF5"/>
    <w:rsid w:val="006E4D40"/>
    <w:rsid w:val="00774BAB"/>
    <w:rsid w:val="007776A3"/>
    <w:rsid w:val="00814401"/>
    <w:rsid w:val="00822750"/>
    <w:rsid w:val="0082596B"/>
    <w:rsid w:val="00827CB0"/>
    <w:rsid w:val="00851D3D"/>
    <w:rsid w:val="00853D03"/>
    <w:rsid w:val="00865505"/>
    <w:rsid w:val="00890162"/>
    <w:rsid w:val="008A7B32"/>
    <w:rsid w:val="008C28A3"/>
    <w:rsid w:val="008D2BA5"/>
    <w:rsid w:val="00906A9D"/>
    <w:rsid w:val="0093263B"/>
    <w:rsid w:val="00944FEF"/>
    <w:rsid w:val="00995EDB"/>
    <w:rsid w:val="009A1C5C"/>
    <w:rsid w:val="009D1596"/>
    <w:rsid w:val="009D5B05"/>
    <w:rsid w:val="009E3533"/>
    <w:rsid w:val="009E38EF"/>
    <w:rsid w:val="009F3FB9"/>
    <w:rsid w:val="009F7AAD"/>
    <w:rsid w:val="00A06D41"/>
    <w:rsid w:val="00A10F11"/>
    <w:rsid w:val="00A171EC"/>
    <w:rsid w:val="00A25E3C"/>
    <w:rsid w:val="00A345BF"/>
    <w:rsid w:val="00A45FC1"/>
    <w:rsid w:val="00A6483C"/>
    <w:rsid w:val="00A83532"/>
    <w:rsid w:val="00A96958"/>
    <w:rsid w:val="00AA07B9"/>
    <w:rsid w:val="00AD5E85"/>
    <w:rsid w:val="00B2756E"/>
    <w:rsid w:val="00B42961"/>
    <w:rsid w:val="00B54784"/>
    <w:rsid w:val="00B86D74"/>
    <w:rsid w:val="00C71E2B"/>
    <w:rsid w:val="00D2133A"/>
    <w:rsid w:val="00D41F0A"/>
    <w:rsid w:val="00DC735B"/>
    <w:rsid w:val="00DD4895"/>
    <w:rsid w:val="00DE3BFF"/>
    <w:rsid w:val="00E03A59"/>
    <w:rsid w:val="00E44473"/>
    <w:rsid w:val="00E5474B"/>
    <w:rsid w:val="00E76156"/>
    <w:rsid w:val="00E76D4E"/>
    <w:rsid w:val="00EA0256"/>
    <w:rsid w:val="00F05AA7"/>
    <w:rsid w:val="00FA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8b0002,#b2b2b2,#ccc"/>
    </o:shapedefaults>
    <o:shapelayout v:ext="edit">
      <o:idmap v:ext="edit" data="1"/>
    </o:shapelayout>
  </w:shapeDefaults>
  <w:decimalSymbol w:val=","/>
  <w:listSeparator w:val=";"/>
  <w15:docId w15:val="{7FD6546D-F4BF-42FE-999C-231B91F0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B142C"/>
    <w:pPr>
      <w:keepNext/>
      <w:keepLines/>
      <w:numPr>
        <w:numId w:val="2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Nagwek2">
    <w:name w:val="heading 2"/>
    <w:basedOn w:val="Tekstpracy"/>
    <w:next w:val="Tekstpracy"/>
    <w:link w:val="Nagwek2Znak"/>
    <w:uiPriority w:val="9"/>
    <w:unhideWhenUsed/>
    <w:qFormat/>
    <w:rsid w:val="0082596B"/>
    <w:pPr>
      <w:keepNext/>
      <w:keepLines/>
      <w:numPr>
        <w:ilvl w:val="1"/>
        <w:numId w:val="3"/>
      </w:numPr>
      <w:spacing w:before="200" w:line="276" w:lineRule="auto"/>
      <w:ind w:left="426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A25E3C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A25E3C"/>
    <w:pPr>
      <w:tabs>
        <w:tab w:val="center" w:pos="4536"/>
        <w:tab w:val="right" w:pos="9072"/>
      </w:tabs>
    </w:pPr>
  </w:style>
  <w:style w:type="paragraph" w:styleId="Zwrotgrzecznociowy">
    <w:name w:val="Salutation"/>
    <w:basedOn w:val="Normalny"/>
    <w:next w:val="Normalny"/>
    <w:rsid w:val="00814401"/>
    <w:pPr>
      <w:spacing w:before="220" w:after="220" w:line="220" w:lineRule="atLeast"/>
    </w:pPr>
    <w:rPr>
      <w:rFonts w:ascii="Arial" w:hAnsi="Arial"/>
      <w:spacing w:val="-5"/>
      <w:sz w:val="20"/>
      <w:szCs w:val="20"/>
      <w:lang w:eastAsia="en-US"/>
    </w:rPr>
  </w:style>
  <w:style w:type="paragraph" w:styleId="Tekstpodstawowy">
    <w:name w:val="Body Text"/>
    <w:basedOn w:val="Normalny"/>
    <w:rsid w:val="00814401"/>
    <w:pPr>
      <w:spacing w:after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styleId="Zwrotpoegnalny">
    <w:name w:val="Closing"/>
    <w:basedOn w:val="Normalny"/>
    <w:next w:val="Podpis"/>
    <w:rsid w:val="00814401"/>
    <w:pPr>
      <w:keepNext/>
      <w:spacing w:after="6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styleId="Podpis">
    <w:name w:val="Signature"/>
    <w:basedOn w:val="Normalny"/>
    <w:next w:val="Podpis-Stanowisko"/>
    <w:rsid w:val="00814401"/>
    <w:pPr>
      <w:keepNext/>
      <w:spacing w:before="880" w:line="220" w:lineRule="atLeast"/>
    </w:pPr>
    <w:rPr>
      <w:rFonts w:ascii="Arial" w:hAnsi="Arial"/>
      <w:spacing w:val="-5"/>
      <w:sz w:val="20"/>
      <w:szCs w:val="20"/>
      <w:lang w:eastAsia="en-US"/>
    </w:rPr>
  </w:style>
  <w:style w:type="paragraph" w:styleId="Data">
    <w:name w:val="Date"/>
    <w:basedOn w:val="Normalny"/>
    <w:next w:val="Nazwiskoodbiorcy"/>
    <w:rsid w:val="00814401"/>
    <w:pPr>
      <w:spacing w:after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Nazwiskoodbiorcy">
    <w:name w:val="Nazwisko odbiorcy"/>
    <w:basedOn w:val="Normalny"/>
    <w:next w:val="Normalny"/>
    <w:rsid w:val="00814401"/>
    <w:pPr>
      <w:spacing w:before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Podpis-Stanowisko">
    <w:name w:val="Podpis - Stanowisko"/>
    <w:basedOn w:val="Podpis"/>
    <w:next w:val="Normalny"/>
    <w:rsid w:val="00814401"/>
    <w:pPr>
      <w:spacing w:before="0"/>
    </w:pPr>
  </w:style>
  <w:style w:type="paragraph" w:styleId="Akapitzlist">
    <w:name w:val="List Paragraph"/>
    <w:basedOn w:val="Normalny"/>
    <w:link w:val="AkapitzlistZnak"/>
    <w:uiPriority w:val="34"/>
    <w:qFormat/>
    <w:rsid w:val="00995ED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B142C"/>
    <w:rPr>
      <w:rFonts w:eastAsiaTheme="majorEastAsia"/>
      <w:b/>
      <w:bCs/>
      <w:sz w:val="40"/>
      <w:szCs w:val="28"/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82596B"/>
    <w:rPr>
      <w:rFonts w:eastAsiaTheme="majorEastAsia"/>
      <w:b/>
      <w:bCs/>
      <w:sz w:val="32"/>
      <w:szCs w:val="26"/>
      <w:lang w:eastAsia="en-US"/>
    </w:rPr>
  </w:style>
  <w:style w:type="paragraph" w:customStyle="1" w:styleId="Tekstpracy">
    <w:name w:val="Tekst pracy"/>
    <w:basedOn w:val="Akapitzlist"/>
    <w:link w:val="TekstpracyZnak"/>
    <w:qFormat/>
    <w:rsid w:val="006B142C"/>
    <w:pPr>
      <w:spacing w:after="240" w:line="360" w:lineRule="auto"/>
      <w:ind w:left="0" w:firstLine="425"/>
      <w:jc w:val="both"/>
    </w:pPr>
    <w:rPr>
      <w:sz w:val="28"/>
    </w:rPr>
  </w:style>
  <w:style w:type="paragraph" w:styleId="Poprawka">
    <w:name w:val="Revision"/>
    <w:hidden/>
    <w:uiPriority w:val="99"/>
    <w:semiHidden/>
    <w:rsid w:val="00B42961"/>
    <w:rPr>
      <w:sz w:val="24"/>
      <w:szCs w:val="24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82596B"/>
    <w:rPr>
      <w:sz w:val="24"/>
      <w:szCs w:val="24"/>
    </w:rPr>
  </w:style>
  <w:style w:type="character" w:customStyle="1" w:styleId="TekstpracyZnak">
    <w:name w:val="Tekst pracy Znak"/>
    <w:basedOn w:val="AkapitzlistZnak"/>
    <w:link w:val="Tekstpracy"/>
    <w:rsid w:val="006B142C"/>
    <w:rPr>
      <w:sz w:val="28"/>
      <w:szCs w:val="24"/>
    </w:rPr>
  </w:style>
  <w:style w:type="character" w:styleId="Tekstzastpczy">
    <w:name w:val="Placeholder Text"/>
    <w:basedOn w:val="Domylnaczcionkaakapitu"/>
    <w:uiPriority w:val="99"/>
    <w:semiHidden/>
    <w:rsid w:val="001A26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3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sia\Pulpit\Papier%20firmowy%20Instytut%20Informatyki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DBBEF2-6C91-4A2A-8405-69126676D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Papier firmowy Instytut Informatyki.dot</Template>
  <TotalTime>1</TotalTime>
  <Pages>1</Pages>
  <Words>55</Words>
  <Characters>332</Characters>
  <Application>Microsoft Office Word</Application>
  <DocSecurity>8</DocSecurity>
  <Lines>2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Papier firmowy</vt:lpstr>
      <vt:lpstr>Papier firmowy</vt:lpstr>
    </vt:vector>
  </TitlesOfParts>
  <Company>Politechnka Łódzka, Instytut Informatyki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Papier firmowy</dc:title>
  <dc:subject/>
  <dc:creator>Asia</dc:creator>
  <cp:keywords/>
  <dc:description/>
  <cp:lastModifiedBy>Karol Górecki</cp:lastModifiedBy>
  <cp:revision>2</cp:revision>
  <cp:lastPrinted>2006-10-17T08:29:00Z</cp:lastPrinted>
  <dcterms:created xsi:type="dcterms:W3CDTF">2014-06-11T17:52:00Z</dcterms:created>
  <dcterms:modified xsi:type="dcterms:W3CDTF">2014-06-11T17:52:00Z</dcterms:modified>
</cp:coreProperties>
</file>