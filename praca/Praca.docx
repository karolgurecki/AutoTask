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BB" w:rsidRDefault="005613BB" w:rsidP="00814401">
      <w:pPr>
        <w:jc w:val="right"/>
      </w:pPr>
      <w:permStart w:id="688139611" w:edGrp="everyone"/>
    </w:p>
    <w:p w:rsidR="005613BB" w:rsidRDefault="005613BB" w:rsidP="005613BB">
      <w:pPr>
        <w:jc w:val="right"/>
      </w:pPr>
    </w:p>
    <w:p w:rsidR="005613BB" w:rsidRDefault="005613BB" w:rsidP="00B2756E">
      <w:pPr>
        <w:jc w:val="right"/>
      </w:pPr>
    </w:p>
    <w:p w:rsidR="005613BB" w:rsidRDefault="005613BB" w:rsidP="005613BB">
      <w:pPr>
        <w:jc w:val="right"/>
      </w:pPr>
    </w:p>
    <w:p w:rsidR="005613BB" w:rsidRDefault="005613BB" w:rsidP="005613BB">
      <w:pPr>
        <w:jc w:val="right"/>
      </w:pPr>
    </w:p>
    <w:p w:rsidR="005613BB" w:rsidRPr="00E44473" w:rsidRDefault="005613BB" w:rsidP="005613BB">
      <w:pPr>
        <w:jc w:val="center"/>
        <w:rPr>
          <w:rFonts w:ascii="Arial" w:hAnsi="Arial" w:cs="Arial"/>
        </w:rPr>
      </w:pPr>
      <w:r w:rsidRPr="00E44473">
        <w:rPr>
          <w:rFonts w:ascii="Arial" w:hAnsi="Arial" w:cs="Arial"/>
          <w:b/>
          <w:sz w:val="28"/>
          <w:szCs w:val="28"/>
        </w:rPr>
        <w:t>PRACA DYPLOMOWA</w:t>
      </w:r>
      <w:r w:rsidRPr="00E44473">
        <w:rPr>
          <w:rFonts w:ascii="Arial" w:hAnsi="Arial" w:cs="Arial"/>
        </w:rPr>
        <w:t xml:space="preserve"> </w:t>
      </w:r>
      <w:r w:rsidRPr="00B2756E">
        <w:rPr>
          <w:rFonts w:ascii="Arial" w:hAnsi="Arial" w:cs="Arial"/>
          <w:b/>
          <w:sz w:val="28"/>
          <w:szCs w:val="28"/>
        </w:rPr>
        <w:t>INŻYNIERSKA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/>
    <w:p w:rsidR="005613BB" w:rsidRPr="00E44473" w:rsidRDefault="00B2756E" w:rsidP="005613B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Mechanizm informowania o zdarzeniach </w:t>
      </w:r>
      <w:r>
        <w:rPr>
          <w:rFonts w:ascii="Arial" w:hAnsi="Arial" w:cs="Arial"/>
          <w:b/>
          <w:sz w:val="36"/>
          <w:szCs w:val="36"/>
        </w:rPr>
        <w:br/>
        <w:t>w systemie Android</w:t>
      </w: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5613BB">
      <w:pPr>
        <w:jc w:val="center"/>
      </w:pPr>
    </w:p>
    <w:p w:rsidR="005613BB" w:rsidRDefault="005613BB" w:rsidP="00A06D41"/>
    <w:p w:rsidR="005613BB" w:rsidRDefault="005613BB" w:rsidP="005613BB">
      <w:pPr>
        <w:jc w:val="center"/>
      </w:pPr>
    </w:p>
    <w:p w:rsidR="005613BB" w:rsidRPr="005613BB" w:rsidRDefault="005613BB" w:rsidP="005613BB">
      <w:pPr>
        <w:ind w:firstLine="540"/>
        <w:rPr>
          <w:b/>
        </w:rPr>
      </w:pPr>
      <w:r w:rsidRPr="005613BB">
        <w:rPr>
          <w:b/>
        </w:rPr>
        <w:t>Wydział Fizyki Technicznej, Informatyki i Matematyki Stosowanej</w:t>
      </w:r>
      <w:r w:rsidR="00E44473">
        <w:rPr>
          <w:b/>
        </w:rPr>
        <w:t xml:space="preserve"> </w:t>
      </w:r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Promotor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dr</w:t>
      </w:r>
      <w:proofErr w:type="spellEnd"/>
      <w:r w:rsidR="00B2756E">
        <w:rPr>
          <w:b/>
          <w:lang w:val="en-US"/>
        </w:rPr>
        <w:t xml:space="preserve"> </w:t>
      </w:r>
      <w:proofErr w:type="spellStart"/>
      <w:r w:rsidR="00B2756E">
        <w:rPr>
          <w:b/>
          <w:lang w:val="en-US"/>
        </w:rPr>
        <w:t>inż</w:t>
      </w:r>
      <w:proofErr w:type="spellEnd"/>
      <w:r w:rsidR="00B2756E">
        <w:rPr>
          <w:b/>
          <w:lang w:val="en-US"/>
        </w:rPr>
        <w:t xml:space="preserve">. Jan </w:t>
      </w:r>
      <w:proofErr w:type="spellStart"/>
      <w:r w:rsidR="00B2756E">
        <w:rPr>
          <w:b/>
          <w:lang w:val="en-US"/>
        </w:rPr>
        <w:t>Rogowski</w:t>
      </w:r>
      <w:proofErr w:type="spellEnd"/>
    </w:p>
    <w:p w:rsidR="005613BB" w:rsidRDefault="005613BB" w:rsidP="005613BB">
      <w:pPr>
        <w:ind w:firstLine="540"/>
        <w:rPr>
          <w:b/>
          <w:lang w:val="en-US"/>
        </w:rPr>
      </w:pPr>
      <w:proofErr w:type="spellStart"/>
      <w:r>
        <w:rPr>
          <w:b/>
          <w:lang w:val="en-US"/>
        </w:rPr>
        <w:t>Dyplomant</w:t>
      </w:r>
      <w:proofErr w:type="spellEnd"/>
      <w:r>
        <w:rPr>
          <w:b/>
          <w:lang w:val="en-US"/>
        </w:rPr>
        <w:t>:</w:t>
      </w:r>
      <w:r w:rsidR="00B2756E">
        <w:rPr>
          <w:b/>
          <w:lang w:val="en-US"/>
        </w:rPr>
        <w:t xml:space="preserve"> Karol Górecki</w:t>
      </w:r>
    </w:p>
    <w:p w:rsidR="005613BB" w:rsidRPr="00B2756E" w:rsidRDefault="005613BB" w:rsidP="005613BB">
      <w:pPr>
        <w:ind w:left="180" w:firstLine="360"/>
        <w:rPr>
          <w:b/>
        </w:rPr>
      </w:pPr>
      <w:r w:rsidRPr="00B2756E">
        <w:rPr>
          <w:b/>
        </w:rPr>
        <w:t>Nr albumu:</w:t>
      </w:r>
      <w:r w:rsidR="00B2756E" w:rsidRPr="00B2756E">
        <w:rPr>
          <w:b/>
        </w:rPr>
        <w:t xml:space="preserve"> 165405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Kierunek:</w:t>
      </w:r>
      <w:r w:rsidR="00B2756E">
        <w:rPr>
          <w:b/>
        </w:rPr>
        <w:t xml:space="preserve"> Informatyka</w:t>
      </w:r>
    </w:p>
    <w:p w:rsidR="00A06D41" w:rsidRPr="009F7AAD" w:rsidRDefault="00A06D41" w:rsidP="005613BB">
      <w:pPr>
        <w:ind w:left="180" w:firstLine="360"/>
        <w:rPr>
          <w:b/>
        </w:rPr>
      </w:pPr>
      <w:r w:rsidRPr="009F7AAD">
        <w:rPr>
          <w:b/>
        </w:rPr>
        <w:t>Specjalność:</w:t>
      </w:r>
      <w:r w:rsidR="00B2756E">
        <w:rPr>
          <w:b/>
        </w:rPr>
        <w:t xml:space="preserve"> Inżynieria Oprogramowania i Analiza Danych</w:t>
      </w:r>
    </w:p>
    <w:p w:rsidR="005613BB" w:rsidRPr="009F7AAD" w:rsidRDefault="005613BB" w:rsidP="005613BB">
      <w:pPr>
        <w:ind w:left="180" w:firstLine="360"/>
        <w:rPr>
          <w:b/>
        </w:rPr>
      </w:pPr>
    </w:p>
    <w:p w:rsidR="005613BB" w:rsidRPr="009F7AAD" w:rsidRDefault="005613BB" w:rsidP="005613BB">
      <w:pPr>
        <w:jc w:val="center"/>
      </w:pPr>
      <w:r w:rsidRPr="009F7AAD">
        <w:t xml:space="preserve">Łódź </w:t>
      </w:r>
      <w:r w:rsidR="00B2756E">
        <w:t>30.06.2014</w:t>
      </w:r>
    </w:p>
    <w:p w:rsidR="005613BB" w:rsidRPr="009F7AAD" w:rsidRDefault="005613BB" w:rsidP="00814401">
      <w:pPr>
        <w:jc w:val="right"/>
      </w:pPr>
    </w:p>
    <w:permEnd w:id="688139611"/>
    <w:p w:rsidR="003F1377" w:rsidRDefault="00DE3BFF" w:rsidP="005613BB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220345</wp:posOffset>
                </wp:positionH>
                <wp:positionV relativeFrom="page">
                  <wp:posOffset>1506220</wp:posOffset>
                </wp:positionV>
                <wp:extent cx="791845" cy="8857615"/>
                <wp:effectExtent l="1270" t="1270" r="0" b="0"/>
                <wp:wrapNone/>
                <wp:docPr id="85" name="Kanwa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CCCCCC"/>
                            </a:gs>
                          </a:gsLst>
                          <a:lin ang="5400000" scaled="1"/>
                          <a:tileRect/>
                        </a:gradFill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313"/>
                        <wpg:cNvGrpSpPr>
                          <a:grpSpLocks/>
                        </wpg:cNvGrpSpPr>
                        <wpg:grpSpPr bwMode="auto">
                          <a:xfrm>
                            <a:off x="155575" y="8343900"/>
                            <a:ext cx="493395" cy="404495"/>
                            <a:chOff x="0" y="0"/>
                            <a:chExt cx="559" cy="459"/>
                          </a:xfrm>
                        </wpg:grpSpPr>
                        <wps:wsp>
                          <wps:cNvPr id="16" name="Freeform 262"/>
                          <wps:cNvSpPr>
                            <a:spLocks/>
                          </wps:cNvSpPr>
                          <wps:spPr bwMode="auto">
                            <a:xfrm>
                              <a:off x="7" y="442"/>
                              <a:ext cx="113" cy="17"/>
                            </a:xfrm>
                            <a:custGeom>
                              <a:avLst/>
                              <a:gdLst>
                                <a:gd name="T0" fmla="*/ 66 w 453"/>
                                <a:gd name="T1" fmla="*/ 0 h 68"/>
                                <a:gd name="T2" fmla="*/ 453 w 453"/>
                                <a:gd name="T3" fmla="*/ 68 h 68"/>
                                <a:gd name="T4" fmla="*/ 0 w 453"/>
                                <a:gd name="T5" fmla="*/ 68 h 68"/>
                                <a:gd name="T6" fmla="*/ 66 w 453"/>
                                <a:gd name="T7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3" h="68">
                                  <a:moveTo>
                                    <a:pt x="66" y="0"/>
                                  </a:moveTo>
                                  <a:lnTo>
                                    <a:pt x="453" y="68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63"/>
                          <wps:cNvSpPr>
                            <a:spLocks/>
                          </wps:cNvSpPr>
                          <wps:spPr bwMode="auto">
                            <a:xfrm>
                              <a:off x="14" y="432"/>
                              <a:ext cx="141" cy="27"/>
                            </a:xfrm>
                            <a:custGeom>
                              <a:avLst/>
                              <a:gdLst>
                                <a:gd name="T0" fmla="*/ 171 w 563"/>
                                <a:gd name="T1" fmla="*/ 107 h 107"/>
                                <a:gd name="T2" fmla="*/ 0 w 563"/>
                                <a:gd name="T3" fmla="*/ 77 h 107"/>
                                <a:gd name="T4" fmla="*/ 75 w 563"/>
                                <a:gd name="T5" fmla="*/ 0 h 107"/>
                                <a:gd name="T6" fmla="*/ 563 w 563"/>
                                <a:gd name="T7" fmla="*/ 86 h 107"/>
                                <a:gd name="T8" fmla="*/ 543 w 563"/>
                                <a:gd name="T9" fmla="*/ 107 h 107"/>
                                <a:gd name="T10" fmla="*/ 171 w 563"/>
                                <a:gd name="T11" fmla="*/ 107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07">
                                  <a:moveTo>
                                    <a:pt x="171" y="107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543" y="107"/>
                                  </a:lnTo>
                                  <a:lnTo>
                                    <a:pt x="17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21D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64"/>
                          <wps:cNvSpPr>
                            <a:spLocks/>
                          </wps:cNvSpPr>
                          <wps:spPr bwMode="auto">
                            <a:xfrm>
                              <a:off x="24" y="422"/>
                              <a:ext cx="140" cy="37"/>
                            </a:xfrm>
                            <a:custGeom>
                              <a:avLst/>
                              <a:gdLst>
                                <a:gd name="T0" fmla="*/ 387 w 562"/>
                                <a:gd name="T1" fmla="*/ 145 h 145"/>
                                <a:gd name="T2" fmla="*/ 0 w 562"/>
                                <a:gd name="T3" fmla="*/ 77 h 145"/>
                                <a:gd name="T4" fmla="*/ 74 w 562"/>
                                <a:gd name="T5" fmla="*/ 0 h 145"/>
                                <a:gd name="T6" fmla="*/ 562 w 562"/>
                                <a:gd name="T7" fmla="*/ 86 h 145"/>
                                <a:gd name="T8" fmla="*/ 505 w 562"/>
                                <a:gd name="T9" fmla="*/ 145 h 145"/>
                                <a:gd name="T10" fmla="*/ 387 w 562"/>
                                <a:gd name="T11" fmla="*/ 145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2" h="145">
                                  <a:moveTo>
                                    <a:pt x="387" y="145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505" y="145"/>
                                  </a:lnTo>
                                  <a:lnTo>
                                    <a:pt x="387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1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65"/>
                          <wps:cNvSpPr>
                            <a:spLocks/>
                          </wps:cNvSpPr>
                          <wps:spPr bwMode="auto">
                            <a:xfrm>
                              <a:off x="33" y="41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42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66"/>
                          <wps:cNvSpPr>
                            <a:spLocks/>
                          </wps:cNvSpPr>
                          <wps:spPr bwMode="auto">
                            <a:xfrm>
                              <a:off x="42" y="40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C272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7"/>
                          <wps:cNvSpPr>
                            <a:spLocks/>
                          </wps:cNvSpPr>
                          <wps:spPr bwMode="auto">
                            <a:xfrm>
                              <a:off x="51" y="394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7 h 163"/>
                                <a:gd name="T4" fmla="*/ 75 w 564"/>
                                <a:gd name="T5" fmla="*/ 0 h 163"/>
                                <a:gd name="T6" fmla="*/ 564 w 564"/>
                                <a:gd name="T7" fmla="*/ 86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E2A2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68"/>
                          <wps:cNvSpPr>
                            <a:spLocks/>
                          </wps:cNvSpPr>
                          <wps:spPr bwMode="auto">
                            <a:xfrm>
                              <a:off x="61" y="384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2 h 162"/>
                                <a:gd name="T2" fmla="*/ 0 w 562"/>
                                <a:gd name="T3" fmla="*/ 76 h 162"/>
                                <a:gd name="T4" fmla="*/ 74 w 562"/>
                                <a:gd name="T5" fmla="*/ 0 h 162"/>
                                <a:gd name="T6" fmla="*/ 562 w 562"/>
                                <a:gd name="T7" fmla="*/ 86 h 162"/>
                                <a:gd name="T8" fmla="*/ 488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02C2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69"/>
                          <wps:cNvSpPr>
                            <a:spLocks/>
                          </wps:cNvSpPr>
                          <wps:spPr bwMode="auto">
                            <a:xfrm>
                              <a:off x="70" y="375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3302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70"/>
                          <wps:cNvSpPr>
                            <a:spLocks/>
                          </wps:cNvSpPr>
                          <wps:spPr bwMode="auto">
                            <a:xfrm>
                              <a:off x="79" y="36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4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5322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1"/>
                          <wps:cNvSpPr>
                            <a:spLocks/>
                          </wps:cNvSpPr>
                          <wps:spPr bwMode="auto">
                            <a:xfrm>
                              <a:off x="88" y="355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2 h 162"/>
                                <a:gd name="T2" fmla="*/ 0 w 563"/>
                                <a:gd name="T3" fmla="*/ 76 h 162"/>
                                <a:gd name="T4" fmla="*/ 74 w 563"/>
                                <a:gd name="T5" fmla="*/ 0 h 162"/>
                                <a:gd name="T6" fmla="*/ 563 w 563"/>
                                <a:gd name="T7" fmla="*/ 86 h 162"/>
                                <a:gd name="T8" fmla="*/ 488 w 563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2">
                                  <a:moveTo>
                                    <a:pt x="488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343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2"/>
                          <wps:cNvSpPr>
                            <a:spLocks/>
                          </wps:cNvSpPr>
                          <wps:spPr bwMode="auto">
                            <a:xfrm>
                              <a:off x="98" y="346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9363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3"/>
                          <wps:cNvSpPr>
                            <a:spLocks/>
                          </wps:cNvSpPr>
                          <wps:spPr bwMode="auto">
                            <a:xfrm>
                              <a:off x="107" y="336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38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74"/>
                          <wps:cNvSpPr>
                            <a:spLocks/>
                          </wps:cNvSpPr>
                          <wps:spPr bwMode="auto">
                            <a:xfrm>
                              <a:off x="116" y="327"/>
                              <a:ext cx="141" cy="40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2 h 162"/>
                                <a:gd name="T2" fmla="*/ 0 w 562"/>
                                <a:gd name="T3" fmla="*/ 76 h 162"/>
                                <a:gd name="T4" fmla="*/ 73 w 562"/>
                                <a:gd name="T5" fmla="*/ 0 h 162"/>
                                <a:gd name="T6" fmla="*/ 562 w 562"/>
                                <a:gd name="T7" fmla="*/ 86 h 162"/>
                                <a:gd name="T8" fmla="*/ 487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7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E3A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5"/>
                          <wps:cNvSpPr>
                            <a:spLocks/>
                          </wps:cNvSpPr>
                          <wps:spPr bwMode="auto">
                            <a:xfrm>
                              <a:off x="125" y="317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C3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76"/>
                          <wps:cNvSpPr>
                            <a:spLocks/>
                          </wps:cNvSpPr>
                          <wps:spPr bwMode="auto">
                            <a:xfrm>
                              <a:off x="135" y="308"/>
                              <a:ext cx="140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7 h 163"/>
                                <a:gd name="T4" fmla="*/ 75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3E3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77"/>
                          <wps:cNvSpPr>
                            <a:spLocks/>
                          </wps:cNvSpPr>
                          <wps:spPr bwMode="auto">
                            <a:xfrm>
                              <a:off x="144" y="29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7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3403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78"/>
                          <wps:cNvSpPr>
                            <a:spLocks/>
                          </wps:cNvSpPr>
                          <wps:spPr bwMode="auto">
                            <a:xfrm>
                              <a:off x="153" y="28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8 h 164"/>
                                <a:gd name="T4" fmla="*/ 73 w 562"/>
                                <a:gd name="T5" fmla="*/ 0 h 164"/>
                                <a:gd name="T6" fmla="*/ 562 w 562"/>
                                <a:gd name="T7" fmla="*/ 87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6434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279"/>
                          <wps:cNvSpPr>
                            <a:spLocks/>
                          </wps:cNvSpPr>
                          <wps:spPr bwMode="auto">
                            <a:xfrm>
                              <a:off x="162" y="278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64 h 164"/>
                                <a:gd name="T2" fmla="*/ 0 w 563"/>
                                <a:gd name="T3" fmla="*/ 77 h 164"/>
                                <a:gd name="T4" fmla="*/ 75 w 563"/>
                                <a:gd name="T5" fmla="*/ 0 h 164"/>
                                <a:gd name="T6" fmla="*/ 563 w 563"/>
                                <a:gd name="T7" fmla="*/ 87 h 164"/>
                                <a:gd name="T8" fmla="*/ 489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4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280"/>
                          <wps:cNvSpPr>
                            <a:spLocks/>
                          </wps:cNvSpPr>
                          <wps:spPr bwMode="auto">
                            <a:xfrm>
                              <a:off x="172" y="269"/>
                              <a:ext cx="140" cy="41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163 h 163"/>
                                <a:gd name="T2" fmla="*/ 0 w 564"/>
                                <a:gd name="T3" fmla="*/ 76 h 163"/>
                                <a:gd name="T4" fmla="*/ 75 w 564"/>
                                <a:gd name="T5" fmla="*/ 0 h 163"/>
                                <a:gd name="T6" fmla="*/ 564 w 564"/>
                                <a:gd name="T7" fmla="*/ 87 h 163"/>
                                <a:gd name="T8" fmla="*/ 489 w 564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4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4" y="87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74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81"/>
                          <wps:cNvSpPr>
                            <a:spLocks/>
                          </wps:cNvSpPr>
                          <wps:spPr bwMode="auto">
                            <a:xfrm>
                              <a:off x="181" y="259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8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D4A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282"/>
                          <wps:cNvSpPr>
                            <a:spLocks/>
                          </wps:cNvSpPr>
                          <wps:spPr bwMode="auto">
                            <a:xfrm>
                              <a:off x="190" y="25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4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4B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283"/>
                          <wps:cNvSpPr>
                            <a:spLocks/>
                          </wps:cNvSpPr>
                          <wps:spPr bwMode="auto">
                            <a:xfrm>
                              <a:off x="199" y="240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6 h 163"/>
                                <a:gd name="T4" fmla="*/ 74 w 563"/>
                                <a:gd name="T5" fmla="*/ 0 h 163"/>
                                <a:gd name="T6" fmla="*/ 563 w 563"/>
                                <a:gd name="T7" fmla="*/ 87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14E4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284"/>
                          <wps:cNvSpPr>
                            <a:spLocks/>
                          </wps:cNvSpPr>
                          <wps:spPr bwMode="auto">
                            <a:xfrm>
                              <a:off x="209" y="231"/>
                              <a:ext cx="140" cy="40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4 h 164"/>
                                <a:gd name="T2" fmla="*/ 0 w 563"/>
                                <a:gd name="T3" fmla="*/ 77 h 164"/>
                                <a:gd name="T4" fmla="*/ 74 w 563"/>
                                <a:gd name="T5" fmla="*/ 0 h 164"/>
                                <a:gd name="T6" fmla="*/ 563 w 563"/>
                                <a:gd name="T7" fmla="*/ 87 h 164"/>
                                <a:gd name="T8" fmla="*/ 488 w 563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4">
                                  <a:moveTo>
                                    <a:pt x="488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3" y="87"/>
                                  </a:lnTo>
                                  <a:lnTo>
                                    <a:pt x="488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504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285"/>
                          <wps:cNvSpPr>
                            <a:spLocks/>
                          </wps:cNvSpPr>
                          <wps:spPr bwMode="auto">
                            <a:xfrm>
                              <a:off x="218" y="22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4 h 164"/>
                                <a:gd name="T2" fmla="*/ 0 w 562"/>
                                <a:gd name="T3" fmla="*/ 77 h 164"/>
                                <a:gd name="T4" fmla="*/ 75 w 562"/>
                                <a:gd name="T5" fmla="*/ 0 h 164"/>
                                <a:gd name="T6" fmla="*/ 562 w 562"/>
                                <a:gd name="T7" fmla="*/ 87 h 164"/>
                                <a:gd name="T8" fmla="*/ 489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9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7"/>
                                  </a:lnTo>
                                  <a:lnTo>
                                    <a:pt x="489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525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86"/>
                          <wps:cNvSpPr>
                            <a:spLocks/>
                          </wps:cNvSpPr>
                          <wps:spPr bwMode="auto">
                            <a:xfrm>
                              <a:off x="227" y="211"/>
                              <a:ext cx="141" cy="41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3 h 163"/>
                                <a:gd name="T2" fmla="*/ 0 w 562"/>
                                <a:gd name="T3" fmla="*/ 76 h 163"/>
                                <a:gd name="T4" fmla="*/ 74 w 562"/>
                                <a:gd name="T5" fmla="*/ 0 h 163"/>
                                <a:gd name="T6" fmla="*/ 562 w 562"/>
                                <a:gd name="T7" fmla="*/ 86 h 163"/>
                                <a:gd name="T8" fmla="*/ 489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9" y="163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6545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87"/>
                          <wps:cNvSpPr>
                            <a:spLocks/>
                          </wps:cNvSpPr>
                          <wps:spPr bwMode="auto">
                            <a:xfrm>
                              <a:off x="237" y="20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4 h 164"/>
                                <a:gd name="T2" fmla="*/ 0 w 562"/>
                                <a:gd name="T3" fmla="*/ 77 h 164"/>
                                <a:gd name="T4" fmla="*/ 73 w 562"/>
                                <a:gd name="T5" fmla="*/ 0 h 164"/>
                                <a:gd name="T6" fmla="*/ 562 w 562"/>
                                <a:gd name="T7" fmla="*/ 86 h 164"/>
                                <a:gd name="T8" fmla="*/ 487 w 562"/>
                                <a:gd name="T9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4">
                                  <a:moveTo>
                                    <a:pt x="487" y="164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5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88"/>
                          <wps:cNvSpPr>
                            <a:spLocks/>
                          </wps:cNvSpPr>
                          <wps:spPr bwMode="auto">
                            <a:xfrm>
                              <a:off x="246" y="192"/>
                              <a:ext cx="140" cy="41"/>
                            </a:xfrm>
                            <a:custGeom>
                              <a:avLst/>
                              <a:gdLst>
                                <a:gd name="T0" fmla="*/ 488 w 563"/>
                                <a:gd name="T1" fmla="*/ 163 h 163"/>
                                <a:gd name="T2" fmla="*/ 0 w 563"/>
                                <a:gd name="T3" fmla="*/ 77 h 163"/>
                                <a:gd name="T4" fmla="*/ 75 w 563"/>
                                <a:gd name="T5" fmla="*/ 0 h 163"/>
                                <a:gd name="T6" fmla="*/ 563 w 563"/>
                                <a:gd name="T7" fmla="*/ 86 h 163"/>
                                <a:gd name="T8" fmla="*/ 488 w 563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3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3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575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89"/>
                          <wps:cNvSpPr>
                            <a:spLocks/>
                          </wps:cNvSpPr>
                          <wps:spPr bwMode="auto">
                            <a:xfrm>
                              <a:off x="255" y="183"/>
                              <a:ext cx="141" cy="40"/>
                            </a:xfrm>
                            <a:custGeom>
                              <a:avLst/>
                              <a:gdLst>
                                <a:gd name="T0" fmla="*/ 489 w 562"/>
                                <a:gd name="T1" fmla="*/ 162 h 162"/>
                                <a:gd name="T2" fmla="*/ 0 w 562"/>
                                <a:gd name="T3" fmla="*/ 76 h 162"/>
                                <a:gd name="T4" fmla="*/ 75 w 562"/>
                                <a:gd name="T5" fmla="*/ 0 h 162"/>
                                <a:gd name="T6" fmla="*/ 562 w 562"/>
                                <a:gd name="T7" fmla="*/ 86 h 162"/>
                                <a:gd name="T8" fmla="*/ 489 w 562"/>
                                <a:gd name="T9" fmla="*/ 162 h 1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2">
                                  <a:moveTo>
                                    <a:pt x="489" y="162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9" y="1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595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290"/>
                          <wps:cNvSpPr>
                            <a:spLocks/>
                          </wps:cNvSpPr>
                          <wps:spPr bwMode="auto">
                            <a:xfrm>
                              <a:off x="264" y="173"/>
                              <a:ext cx="141" cy="41"/>
                            </a:xfrm>
                            <a:custGeom>
                              <a:avLst/>
                              <a:gdLst>
                                <a:gd name="T0" fmla="*/ 488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8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8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8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D5A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291"/>
                          <wps:cNvSpPr>
                            <a:spLocks/>
                          </wps:cNvSpPr>
                          <wps:spPr bwMode="auto">
                            <a:xfrm>
                              <a:off x="274" y="163"/>
                              <a:ext cx="140" cy="41"/>
                            </a:xfrm>
                            <a:custGeom>
                              <a:avLst/>
                              <a:gdLst>
                                <a:gd name="T0" fmla="*/ 487 w 562"/>
                                <a:gd name="T1" fmla="*/ 163 h 163"/>
                                <a:gd name="T2" fmla="*/ 0 w 562"/>
                                <a:gd name="T3" fmla="*/ 77 h 163"/>
                                <a:gd name="T4" fmla="*/ 73 w 562"/>
                                <a:gd name="T5" fmla="*/ 0 h 163"/>
                                <a:gd name="T6" fmla="*/ 562 w 562"/>
                                <a:gd name="T7" fmla="*/ 86 h 163"/>
                                <a:gd name="T8" fmla="*/ 487 w 562"/>
                                <a:gd name="T9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2" h="163">
                                  <a:moveTo>
                                    <a:pt x="487" y="163"/>
                                  </a:moveTo>
                                  <a:lnTo>
                                    <a:pt x="0" y="77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562" y="86"/>
                                  </a:lnTo>
                                  <a:lnTo>
                                    <a:pt x="487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D5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292"/>
                          <wps:cNvSpPr>
                            <a:spLocks/>
                          </wps:cNvSpPr>
                          <wps:spPr bwMode="auto">
                            <a:xfrm>
                              <a:off x="283" y="162"/>
                              <a:ext cx="140" cy="33"/>
                            </a:xfrm>
                            <a:custGeom>
                              <a:avLst/>
                              <a:gdLst>
                                <a:gd name="T0" fmla="*/ 489 w 563"/>
                                <a:gd name="T1" fmla="*/ 129 h 129"/>
                                <a:gd name="T2" fmla="*/ 0 w 563"/>
                                <a:gd name="T3" fmla="*/ 43 h 129"/>
                                <a:gd name="T4" fmla="*/ 42 w 563"/>
                                <a:gd name="T5" fmla="*/ 0 h 129"/>
                                <a:gd name="T6" fmla="*/ 266 w 563"/>
                                <a:gd name="T7" fmla="*/ 0 h 129"/>
                                <a:gd name="T8" fmla="*/ 563 w 563"/>
                                <a:gd name="T9" fmla="*/ 53 h 129"/>
                                <a:gd name="T10" fmla="*/ 489 w 563"/>
                                <a:gd name="T11" fmla="*/ 129 h 1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3" h="129">
                                  <a:moveTo>
                                    <a:pt x="489" y="129"/>
                                  </a:moveTo>
                                  <a:lnTo>
                                    <a:pt x="0" y="43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563" y="53"/>
                                  </a:lnTo>
                                  <a:lnTo>
                                    <a:pt x="489" y="1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15E5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93"/>
                          <wps:cNvSpPr>
                            <a:spLocks/>
                          </wps:cNvSpPr>
                          <wps:spPr bwMode="auto">
                            <a:xfrm>
                              <a:off x="292" y="162"/>
                              <a:ext cx="141" cy="23"/>
                            </a:xfrm>
                            <a:custGeom>
                              <a:avLst/>
                              <a:gdLst>
                                <a:gd name="T0" fmla="*/ 489 w 564"/>
                                <a:gd name="T1" fmla="*/ 91 h 91"/>
                                <a:gd name="T2" fmla="*/ 0 w 564"/>
                                <a:gd name="T3" fmla="*/ 5 h 91"/>
                                <a:gd name="T4" fmla="*/ 5 w 564"/>
                                <a:gd name="T5" fmla="*/ 0 h 91"/>
                                <a:gd name="T6" fmla="*/ 482 w 564"/>
                                <a:gd name="T7" fmla="*/ 0 h 91"/>
                                <a:gd name="T8" fmla="*/ 564 w 564"/>
                                <a:gd name="T9" fmla="*/ 14 h 91"/>
                                <a:gd name="T10" fmla="*/ 489 w 564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64" h="91">
                                  <a:moveTo>
                                    <a:pt x="489" y="91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564" y="14"/>
                                  </a:lnTo>
                                  <a:lnTo>
                                    <a:pt x="489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361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294"/>
                          <wps:cNvSpPr>
                            <a:spLocks/>
                          </wps:cNvSpPr>
                          <wps:spPr bwMode="auto">
                            <a:xfrm>
                              <a:off x="349" y="162"/>
                              <a:ext cx="87" cy="13"/>
                            </a:xfrm>
                            <a:custGeom>
                              <a:avLst/>
                              <a:gdLst>
                                <a:gd name="T0" fmla="*/ 297 w 348"/>
                                <a:gd name="T1" fmla="*/ 53 h 53"/>
                                <a:gd name="T2" fmla="*/ 0 w 348"/>
                                <a:gd name="T3" fmla="*/ 0 h 53"/>
                                <a:gd name="T4" fmla="*/ 348 w 348"/>
                                <a:gd name="T5" fmla="*/ 0 h 53"/>
                                <a:gd name="T6" fmla="*/ 297 w 348"/>
                                <a:gd name="T7" fmla="*/ 53 h 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48" h="53">
                                  <a:moveTo>
                                    <a:pt x="297" y="5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9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5626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295"/>
                          <wps:cNvSpPr>
                            <a:spLocks noEditPoints="1"/>
                          </wps:cNvSpPr>
                          <wps:spPr bwMode="auto">
                            <a:xfrm>
                              <a:off x="355" y="130"/>
                              <a:ext cx="81" cy="36"/>
                            </a:xfrm>
                            <a:custGeom>
                              <a:avLst/>
                              <a:gdLst>
                                <a:gd name="T0" fmla="*/ 310 w 323"/>
                                <a:gd name="T1" fmla="*/ 144 h 144"/>
                                <a:gd name="T2" fmla="*/ 228 w 323"/>
                                <a:gd name="T3" fmla="*/ 130 h 144"/>
                                <a:gd name="T4" fmla="*/ 323 w 323"/>
                                <a:gd name="T5" fmla="*/ 130 h 144"/>
                                <a:gd name="T6" fmla="*/ 310 w 323"/>
                                <a:gd name="T7" fmla="*/ 144 h 144"/>
                                <a:gd name="T8" fmla="*/ 0 w 323"/>
                                <a:gd name="T9" fmla="*/ 0 h 144"/>
                                <a:gd name="T10" fmla="*/ 167 w 323"/>
                                <a:gd name="T11" fmla="*/ 29 h 144"/>
                                <a:gd name="T12" fmla="*/ 157 w 323"/>
                                <a:gd name="T13" fmla="*/ 30 h 144"/>
                                <a:gd name="T14" fmla="*/ 147 w 323"/>
                                <a:gd name="T15" fmla="*/ 32 h 144"/>
                                <a:gd name="T16" fmla="*/ 136 w 323"/>
                                <a:gd name="T17" fmla="*/ 32 h 144"/>
                                <a:gd name="T18" fmla="*/ 126 w 323"/>
                                <a:gd name="T19" fmla="*/ 32 h 144"/>
                                <a:gd name="T20" fmla="*/ 104 w 323"/>
                                <a:gd name="T21" fmla="*/ 32 h 144"/>
                                <a:gd name="T22" fmla="*/ 85 w 323"/>
                                <a:gd name="T23" fmla="*/ 29 h 144"/>
                                <a:gd name="T24" fmla="*/ 66 w 323"/>
                                <a:gd name="T25" fmla="*/ 27 h 144"/>
                                <a:gd name="T26" fmla="*/ 50 w 323"/>
                                <a:gd name="T27" fmla="*/ 23 h 144"/>
                                <a:gd name="T28" fmla="*/ 35 w 323"/>
                                <a:gd name="T29" fmla="*/ 19 h 144"/>
                                <a:gd name="T30" fmla="*/ 22 w 323"/>
                                <a:gd name="T31" fmla="*/ 13 h 144"/>
                                <a:gd name="T32" fmla="*/ 10 w 323"/>
                                <a:gd name="T33" fmla="*/ 7 h 144"/>
                                <a:gd name="T34" fmla="*/ 0 w 323"/>
                                <a:gd name="T35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23" h="144">
                                  <a:moveTo>
                                    <a:pt x="310" y="144"/>
                                  </a:moveTo>
                                  <a:lnTo>
                                    <a:pt x="228" y="130"/>
                                  </a:lnTo>
                                  <a:lnTo>
                                    <a:pt x="323" y="130"/>
                                  </a:lnTo>
                                  <a:lnTo>
                                    <a:pt x="310" y="14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67" y="29"/>
                                  </a:lnTo>
                                  <a:lnTo>
                                    <a:pt x="157" y="30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36" y="32"/>
                                  </a:lnTo>
                                  <a:lnTo>
                                    <a:pt x="126" y="32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66" y="27"/>
                                  </a:lnTo>
                                  <a:lnTo>
                                    <a:pt x="50" y="23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65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6"/>
                          <wps:cNvSpPr>
                            <a:spLocks/>
                          </wps:cNvSpPr>
                          <wps:spPr bwMode="auto">
                            <a:xfrm>
                              <a:off x="348" y="117"/>
                              <a:ext cx="80" cy="21"/>
                            </a:xfrm>
                            <a:custGeom>
                              <a:avLst/>
                              <a:gdLst>
                                <a:gd name="T0" fmla="*/ 0 w 319"/>
                                <a:gd name="T1" fmla="*/ 0 h 82"/>
                                <a:gd name="T2" fmla="*/ 319 w 319"/>
                                <a:gd name="T3" fmla="*/ 56 h 82"/>
                                <a:gd name="T4" fmla="*/ 297 w 319"/>
                                <a:gd name="T5" fmla="*/ 62 h 82"/>
                                <a:gd name="T6" fmla="*/ 276 w 319"/>
                                <a:gd name="T7" fmla="*/ 68 h 82"/>
                                <a:gd name="T8" fmla="*/ 256 w 319"/>
                                <a:gd name="T9" fmla="*/ 71 h 82"/>
                                <a:gd name="T10" fmla="*/ 235 w 319"/>
                                <a:gd name="T11" fmla="*/ 75 h 82"/>
                                <a:gd name="T12" fmla="*/ 215 w 319"/>
                                <a:gd name="T13" fmla="*/ 78 h 82"/>
                                <a:gd name="T14" fmla="*/ 195 w 319"/>
                                <a:gd name="T15" fmla="*/ 80 h 82"/>
                                <a:gd name="T16" fmla="*/ 174 w 319"/>
                                <a:gd name="T17" fmla="*/ 82 h 82"/>
                                <a:gd name="T18" fmla="*/ 156 w 319"/>
                                <a:gd name="T19" fmla="*/ 82 h 82"/>
                                <a:gd name="T20" fmla="*/ 139 w 319"/>
                                <a:gd name="T21" fmla="*/ 82 h 82"/>
                                <a:gd name="T22" fmla="*/ 124 w 319"/>
                                <a:gd name="T23" fmla="*/ 80 h 82"/>
                                <a:gd name="T24" fmla="*/ 109 w 319"/>
                                <a:gd name="T25" fmla="*/ 79 h 82"/>
                                <a:gd name="T26" fmla="*/ 95 w 319"/>
                                <a:gd name="T27" fmla="*/ 77 h 82"/>
                                <a:gd name="T28" fmla="*/ 83 w 319"/>
                                <a:gd name="T29" fmla="*/ 73 h 82"/>
                                <a:gd name="T30" fmla="*/ 70 w 319"/>
                                <a:gd name="T31" fmla="*/ 70 h 82"/>
                                <a:gd name="T32" fmla="*/ 60 w 319"/>
                                <a:gd name="T33" fmla="*/ 66 h 82"/>
                                <a:gd name="T34" fmla="*/ 49 w 319"/>
                                <a:gd name="T35" fmla="*/ 62 h 82"/>
                                <a:gd name="T36" fmla="*/ 40 w 319"/>
                                <a:gd name="T37" fmla="*/ 57 h 82"/>
                                <a:gd name="T38" fmla="*/ 32 w 319"/>
                                <a:gd name="T39" fmla="*/ 53 h 82"/>
                                <a:gd name="T40" fmla="*/ 25 w 319"/>
                                <a:gd name="T41" fmla="*/ 47 h 82"/>
                                <a:gd name="T42" fmla="*/ 18 w 319"/>
                                <a:gd name="T43" fmla="*/ 40 h 82"/>
                                <a:gd name="T44" fmla="*/ 13 w 319"/>
                                <a:gd name="T45" fmla="*/ 33 h 82"/>
                                <a:gd name="T46" fmla="*/ 8 w 319"/>
                                <a:gd name="T47" fmla="*/ 26 h 82"/>
                                <a:gd name="T48" fmla="*/ 3 w 319"/>
                                <a:gd name="T49" fmla="*/ 19 h 82"/>
                                <a:gd name="T50" fmla="*/ 1 w 319"/>
                                <a:gd name="T51" fmla="*/ 11 h 82"/>
                                <a:gd name="T52" fmla="*/ 0 w 319"/>
                                <a:gd name="T53" fmla="*/ 6 h 82"/>
                                <a:gd name="T54" fmla="*/ 0 w 319"/>
                                <a:gd name="T55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9" h="82">
                                  <a:moveTo>
                                    <a:pt x="0" y="0"/>
                                  </a:moveTo>
                                  <a:lnTo>
                                    <a:pt x="319" y="56"/>
                                  </a:lnTo>
                                  <a:lnTo>
                                    <a:pt x="297" y="62"/>
                                  </a:lnTo>
                                  <a:lnTo>
                                    <a:pt x="276" y="68"/>
                                  </a:lnTo>
                                  <a:lnTo>
                                    <a:pt x="256" y="71"/>
                                  </a:lnTo>
                                  <a:lnTo>
                                    <a:pt x="235" y="75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195" y="80"/>
                                  </a:lnTo>
                                  <a:lnTo>
                                    <a:pt x="174" y="82"/>
                                  </a:lnTo>
                                  <a:lnTo>
                                    <a:pt x="156" y="82"/>
                                  </a:lnTo>
                                  <a:lnTo>
                                    <a:pt x="139" y="82"/>
                                  </a:lnTo>
                                  <a:lnTo>
                                    <a:pt x="124" y="80"/>
                                  </a:lnTo>
                                  <a:lnTo>
                                    <a:pt x="109" y="79"/>
                                  </a:lnTo>
                                  <a:lnTo>
                                    <a:pt x="95" y="77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70" y="70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49" y="62"/>
                                  </a:lnTo>
                                  <a:lnTo>
                                    <a:pt x="40" y="57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5" y="47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3" y="33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1" y="11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967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97"/>
                          <wps:cNvSpPr>
                            <a:spLocks/>
                          </wps:cNvSpPr>
                          <wps:spPr bwMode="auto">
                            <a:xfrm>
                              <a:off x="348" y="106"/>
                              <a:ext cx="101" cy="31"/>
                            </a:xfrm>
                            <a:custGeom>
                              <a:avLst/>
                              <a:gdLst>
                                <a:gd name="T0" fmla="*/ 197 w 404"/>
                                <a:gd name="T1" fmla="*/ 123 h 123"/>
                                <a:gd name="T2" fmla="*/ 30 w 404"/>
                                <a:gd name="T3" fmla="*/ 94 h 123"/>
                                <a:gd name="T4" fmla="*/ 19 w 404"/>
                                <a:gd name="T5" fmla="*/ 86 h 123"/>
                                <a:gd name="T6" fmla="*/ 11 w 404"/>
                                <a:gd name="T7" fmla="*/ 76 h 123"/>
                                <a:gd name="T8" fmla="*/ 6 w 404"/>
                                <a:gd name="T9" fmla="*/ 66 h 123"/>
                                <a:gd name="T10" fmla="*/ 1 w 404"/>
                                <a:gd name="T11" fmla="*/ 55 h 123"/>
                                <a:gd name="T12" fmla="*/ 0 w 404"/>
                                <a:gd name="T13" fmla="*/ 43 h 123"/>
                                <a:gd name="T14" fmla="*/ 0 w 404"/>
                                <a:gd name="T15" fmla="*/ 29 h 123"/>
                                <a:gd name="T16" fmla="*/ 3 w 404"/>
                                <a:gd name="T17" fmla="*/ 15 h 123"/>
                                <a:gd name="T18" fmla="*/ 8 w 404"/>
                                <a:gd name="T19" fmla="*/ 0 h 123"/>
                                <a:gd name="T20" fmla="*/ 404 w 404"/>
                                <a:gd name="T21" fmla="*/ 70 h 123"/>
                                <a:gd name="T22" fmla="*/ 377 w 404"/>
                                <a:gd name="T23" fmla="*/ 80 h 123"/>
                                <a:gd name="T24" fmla="*/ 350 w 404"/>
                                <a:gd name="T25" fmla="*/ 90 h 123"/>
                                <a:gd name="T26" fmla="*/ 325 w 404"/>
                                <a:gd name="T27" fmla="*/ 99 h 123"/>
                                <a:gd name="T28" fmla="*/ 298 w 404"/>
                                <a:gd name="T29" fmla="*/ 106 h 123"/>
                                <a:gd name="T30" fmla="*/ 272 w 404"/>
                                <a:gd name="T31" fmla="*/ 112 h 123"/>
                                <a:gd name="T32" fmla="*/ 247 w 404"/>
                                <a:gd name="T33" fmla="*/ 117 h 123"/>
                                <a:gd name="T34" fmla="*/ 223 w 404"/>
                                <a:gd name="T35" fmla="*/ 121 h 123"/>
                                <a:gd name="T36" fmla="*/ 197 w 404"/>
                                <a:gd name="T37" fmla="*/ 123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3">
                                  <a:moveTo>
                                    <a:pt x="197" y="123"/>
                                  </a:moveTo>
                                  <a:lnTo>
                                    <a:pt x="30" y="9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1" y="76"/>
                                  </a:lnTo>
                                  <a:lnTo>
                                    <a:pt x="6" y="6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04" y="70"/>
                                  </a:lnTo>
                                  <a:lnTo>
                                    <a:pt x="377" y="80"/>
                                  </a:lnTo>
                                  <a:lnTo>
                                    <a:pt x="350" y="90"/>
                                  </a:lnTo>
                                  <a:lnTo>
                                    <a:pt x="325" y="99"/>
                                  </a:lnTo>
                                  <a:lnTo>
                                    <a:pt x="298" y="106"/>
                                  </a:lnTo>
                                  <a:lnTo>
                                    <a:pt x="272" y="112"/>
                                  </a:lnTo>
                                  <a:lnTo>
                                    <a:pt x="247" y="117"/>
                                  </a:lnTo>
                                  <a:lnTo>
                                    <a:pt x="223" y="121"/>
                                  </a:lnTo>
                                  <a:lnTo>
                                    <a:pt x="197" y="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A686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8"/>
                          <wps:cNvSpPr>
                            <a:spLocks/>
                          </wps:cNvSpPr>
                          <wps:spPr bwMode="auto">
                            <a:xfrm>
                              <a:off x="348" y="96"/>
                              <a:ext cx="119" cy="35"/>
                            </a:xfrm>
                            <a:custGeom>
                              <a:avLst/>
                              <a:gdLst>
                                <a:gd name="T0" fmla="*/ 319 w 475"/>
                                <a:gd name="T1" fmla="*/ 141 h 141"/>
                                <a:gd name="T2" fmla="*/ 0 w 475"/>
                                <a:gd name="T3" fmla="*/ 85 h 141"/>
                                <a:gd name="T4" fmla="*/ 0 w 475"/>
                                <a:gd name="T5" fmla="*/ 76 h 141"/>
                                <a:gd name="T6" fmla="*/ 1 w 475"/>
                                <a:gd name="T7" fmla="*/ 65 h 141"/>
                                <a:gd name="T8" fmla="*/ 3 w 475"/>
                                <a:gd name="T9" fmla="*/ 56 h 141"/>
                                <a:gd name="T10" fmla="*/ 7 w 475"/>
                                <a:gd name="T11" fmla="*/ 46 h 141"/>
                                <a:gd name="T12" fmla="*/ 10 w 475"/>
                                <a:gd name="T13" fmla="*/ 34 h 141"/>
                                <a:gd name="T14" fmla="*/ 15 w 475"/>
                                <a:gd name="T15" fmla="*/ 24 h 141"/>
                                <a:gd name="T16" fmla="*/ 22 w 475"/>
                                <a:gd name="T17" fmla="*/ 12 h 141"/>
                                <a:gd name="T18" fmla="*/ 27 w 475"/>
                                <a:gd name="T19" fmla="*/ 0 h 141"/>
                                <a:gd name="T20" fmla="*/ 475 w 475"/>
                                <a:gd name="T21" fmla="*/ 79 h 141"/>
                                <a:gd name="T22" fmla="*/ 465 w 475"/>
                                <a:gd name="T23" fmla="*/ 84 h 141"/>
                                <a:gd name="T24" fmla="*/ 453 w 475"/>
                                <a:gd name="T25" fmla="*/ 89 h 141"/>
                                <a:gd name="T26" fmla="*/ 420 w 475"/>
                                <a:gd name="T27" fmla="*/ 105 h 141"/>
                                <a:gd name="T28" fmla="*/ 385 w 475"/>
                                <a:gd name="T29" fmla="*/ 118 h 141"/>
                                <a:gd name="T30" fmla="*/ 352 w 475"/>
                                <a:gd name="T31" fmla="*/ 131 h 141"/>
                                <a:gd name="T32" fmla="*/ 31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319" y="141"/>
                                  </a:moveTo>
                                  <a:lnTo>
                                    <a:pt x="0" y="85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65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7" y="46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65" y="84"/>
                                  </a:lnTo>
                                  <a:lnTo>
                                    <a:pt x="453" y="89"/>
                                  </a:lnTo>
                                  <a:lnTo>
                                    <a:pt x="420" y="105"/>
                                  </a:lnTo>
                                  <a:lnTo>
                                    <a:pt x="385" y="118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1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A6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299"/>
                          <wps:cNvSpPr>
                            <a:spLocks/>
                          </wps:cNvSpPr>
                          <wps:spPr bwMode="auto">
                            <a:xfrm>
                              <a:off x="350" y="86"/>
                              <a:ext cx="133" cy="38"/>
                            </a:xfrm>
                            <a:custGeom>
                              <a:avLst/>
                              <a:gdLst>
                                <a:gd name="T0" fmla="*/ 396 w 530"/>
                                <a:gd name="T1" fmla="*/ 151 h 151"/>
                                <a:gd name="T2" fmla="*/ 0 w 530"/>
                                <a:gd name="T3" fmla="*/ 81 h 151"/>
                                <a:gd name="T4" fmla="*/ 8 w 530"/>
                                <a:gd name="T5" fmla="*/ 63 h 151"/>
                                <a:gd name="T6" fmla="*/ 18 w 530"/>
                                <a:gd name="T7" fmla="*/ 43 h 151"/>
                                <a:gd name="T8" fmla="*/ 32 w 530"/>
                                <a:gd name="T9" fmla="*/ 22 h 151"/>
                                <a:gd name="T10" fmla="*/ 47 w 530"/>
                                <a:gd name="T11" fmla="*/ 0 h 151"/>
                                <a:gd name="T12" fmla="*/ 530 w 530"/>
                                <a:gd name="T13" fmla="*/ 85 h 151"/>
                                <a:gd name="T14" fmla="*/ 508 w 530"/>
                                <a:gd name="T15" fmla="*/ 97 h 151"/>
                                <a:gd name="T16" fmla="*/ 488 w 530"/>
                                <a:gd name="T17" fmla="*/ 109 h 151"/>
                                <a:gd name="T18" fmla="*/ 467 w 530"/>
                                <a:gd name="T19" fmla="*/ 119 h 151"/>
                                <a:gd name="T20" fmla="*/ 445 w 530"/>
                                <a:gd name="T21" fmla="*/ 129 h 151"/>
                                <a:gd name="T22" fmla="*/ 433 w 530"/>
                                <a:gd name="T23" fmla="*/ 135 h 151"/>
                                <a:gd name="T24" fmla="*/ 421 w 530"/>
                                <a:gd name="T25" fmla="*/ 140 h 151"/>
                                <a:gd name="T26" fmla="*/ 408 w 530"/>
                                <a:gd name="T27" fmla="*/ 146 h 151"/>
                                <a:gd name="T28" fmla="*/ 396 w 530"/>
                                <a:gd name="T29" fmla="*/ 151 h 1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30" h="151">
                                  <a:moveTo>
                                    <a:pt x="396" y="151"/>
                                  </a:moveTo>
                                  <a:lnTo>
                                    <a:pt x="0" y="81"/>
                                  </a:lnTo>
                                  <a:lnTo>
                                    <a:pt x="8" y="6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30" y="85"/>
                                  </a:lnTo>
                                  <a:lnTo>
                                    <a:pt x="508" y="97"/>
                                  </a:lnTo>
                                  <a:lnTo>
                                    <a:pt x="488" y="109"/>
                                  </a:lnTo>
                                  <a:lnTo>
                                    <a:pt x="467" y="119"/>
                                  </a:lnTo>
                                  <a:lnTo>
                                    <a:pt x="445" y="129"/>
                                  </a:lnTo>
                                  <a:lnTo>
                                    <a:pt x="433" y="135"/>
                                  </a:lnTo>
                                  <a:lnTo>
                                    <a:pt x="421" y="140"/>
                                  </a:lnTo>
                                  <a:lnTo>
                                    <a:pt x="408" y="146"/>
                                  </a:lnTo>
                                  <a:lnTo>
                                    <a:pt x="396" y="1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6C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00"/>
                          <wps:cNvSpPr>
                            <a:spLocks/>
                          </wps:cNvSpPr>
                          <wps:spPr bwMode="auto">
                            <a:xfrm>
                              <a:off x="355" y="76"/>
                              <a:ext cx="141" cy="40"/>
                            </a:xfrm>
                            <a:custGeom>
                              <a:avLst/>
                              <a:gdLst>
                                <a:gd name="T0" fmla="*/ 448 w 564"/>
                                <a:gd name="T1" fmla="*/ 159 h 159"/>
                                <a:gd name="T2" fmla="*/ 0 w 564"/>
                                <a:gd name="T3" fmla="*/ 80 h 159"/>
                                <a:gd name="T4" fmla="*/ 13 w 564"/>
                                <a:gd name="T5" fmla="*/ 62 h 159"/>
                                <a:gd name="T6" fmla="*/ 27 w 564"/>
                                <a:gd name="T7" fmla="*/ 42 h 159"/>
                                <a:gd name="T8" fmla="*/ 43 w 564"/>
                                <a:gd name="T9" fmla="*/ 21 h 159"/>
                                <a:gd name="T10" fmla="*/ 60 w 564"/>
                                <a:gd name="T11" fmla="*/ 0 h 159"/>
                                <a:gd name="T12" fmla="*/ 564 w 564"/>
                                <a:gd name="T13" fmla="*/ 90 h 159"/>
                                <a:gd name="T14" fmla="*/ 536 w 564"/>
                                <a:gd name="T15" fmla="*/ 109 h 159"/>
                                <a:gd name="T16" fmla="*/ 507 w 564"/>
                                <a:gd name="T17" fmla="*/ 127 h 159"/>
                                <a:gd name="T18" fmla="*/ 478 w 564"/>
                                <a:gd name="T19" fmla="*/ 144 h 159"/>
                                <a:gd name="T20" fmla="*/ 448 w 564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4" h="159">
                                  <a:moveTo>
                                    <a:pt x="448" y="159"/>
                                  </a:moveTo>
                                  <a:lnTo>
                                    <a:pt x="0" y="80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27" y="42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64" y="90"/>
                                  </a:lnTo>
                                  <a:lnTo>
                                    <a:pt x="536" y="109"/>
                                  </a:lnTo>
                                  <a:lnTo>
                                    <a:pt x="507" y="127"/>
                                  </a:lnTo>
                                  <a:lnTo>
                                    <a:pt x="478" y="144"/>
                                  </a:lnTo>
                                  <a:lnTo>
                                    <a:pt x="448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6E6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01"/>
                          <wps:cNvSpPr>
                            <a:spLocks/>
                          </wps:cNvSpPr>
                          <wps:spPr bwMode="auto">
                            <a:xfrm>
                              <a:off x="362" y="66"/>
                              <a:ext cx="146" cy="41"/>
                            </a:xfrm>
                            <a:custGeom>
                              <a:avLst/>
                              <a:gdLst>
                                <a:gd name="T0" fmla="*/ 483 w 584"/>
                                <a:gd name="T1" fmla="*/ 163 h 163"/>
                                <a:gd name="T2" fmla="*/ 0 w 584"/>
                                <a:gd name="T3" fmla="*/ 78 h 163"/>
                                <a:gd name="T4" fmla="*/ 14 w 584"/>
                                <a:gd name="T5" fmla="*/ 62 h 163"/>
                                <a:gd name="T6" fmla="*/ 28 w 584"/>
                                <a:gd name="T7" fmla="*/ 44 h 163"/>
                                <a:gd name="T8" fmla="*/ 42 w 584"/>
                                <a:gd name="T9" fmla="*/ 27 h 163"/>
                                <a:gd name="T10" fmla="*/ 60 w 584"/>
                                <a:gd name="T11" fmla="*/ 9 h 163"/>
                                <a:gd name="T12" fmla="*/ 64 w 584"/>
                                <a:gd name="T13" fmla="*/ 5 h 163"/>
                                <a:gd name="T14" fmla="*/ 69 w 584"/>
                                <a:gd name="T15" fmla="*/ 0 h 163"/>
                                <a:gd name="T16" fmla="*/ 584 w 584"/>
                                <a:gd name="T17" fmla="*/ 92 h 163"/>
                                <a:gd name="T18" fmla="*/ 559 w 584"/>
                                <a:gd name="T19" fmla="*/ 110 h 163"/>
                                <a:gd name="T20" fmla="*/ 534 w 584"/>
                                <a:gd name="T21" fmla="*/ 129 h 163"/>
                                <a:gd name="T22" fmla="*/ 508 w 584"/>
                                <a:gd name="T23" fmla="*/ 146 h 163"/>
                                <a:gd name="T24" fmla="*/ 483 w 584"/>
                                <a:gd name="T25" fmla="*/ 163 h 1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4" h="163">
                                  <a:moveTo>
                                    <a:pt x="483" y="163"/>
                                  </a:moveTo>
                                  <a:lnTo>
                                    <a:pt x="0" y="78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60" y="9"/>
                                  </a:lnTo>
                                  <a:lnTo>
                                    <a:pt x="64" y="5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584" y="92"/>
                                  </a:lnTo>
                                  <a:lnTo>
                                    <a:pt x="559" y="110"/>
                                  </a:lnTo>
                                  <a:lnTo>
                                    <a:pt x="534" y="129"/>
                                  </a:lnTo>
                                  <a:lnTo>
                                    <a:pt x="508" y="146"/>
                                  </a:lnTo>
                                  <a:lnTo>
                                    <a:pt x="483" y="1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1706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302"/>
                          <wps:cNvSpPr>
                            <a:spLocks/>
                          </wps:cNvSpPr>
                          <wps:spPr bwMode="auto">
                            <a:xfrm>
                              <a:off x="370" y="57"/>
                              <a:ext cx="149" cy="41"/>
                            </a:xfrm>
                            <a:custGeom>
                              <a:avLst/>
                              <a:gdLst>
                                <a:gd name="T0" fmla="*/ 504 w 596"/>
                                <a:gd name="T1" fmla="*/ 166 h 166"/>
                                <a:gd name="T2" fmla="*/ 0 w 596"/>
                                <a:gd name="T3" fmla="*/ 76 h 166"/>
                                <a:gd name="T4" fmla="*/ 14 w 596"/>
                                <a:gd name="T5" fmla="*/ 62 h 166"/>
                                <a:gd name="T6" fmla="*/ 28 w 596"/>
                                <a:gd name="T7" fmla="*/ 47 h 166"/>
                                <a:gd name="T8" fmla="*/ 39 w 596"/>
                                <a:gd name="T9" fmla="*/ 34 h 166"/>
                                <a:gd name="T10" fmla="*/ 52 w 596"/>
                                <a:gd name="T11" fmla="*/ 23 h 166"/>
                                <a:gd name="T12" fmla="*/ 64 w 596"/>
                                <a:gd name="T13" fmla="*/ 11 h 166"/>
                                <a:gd name="T14" fmla="*/ 76 w 596"/>
                                <a:gd name="T15" fmla="*/ 0 h 166"/>
                                <a:gd name="T16" fmla="*/ 596 w 596"/>
                                <a:gd name="T17" fmla="*/ 91 h 166"/>
                                <a:gd name="T18" fmla="*/ 573 w 596"/>
                                <a:gd name="T19" fmla="*/ 111 h 166"/>
                                <a:gd name="T20" fmla="*/ 551 w 596"/>
                                <a:gd name="T21" fmla="*/ 131 h 166"/>
                                <a:gd name="T22" fmla="*/ 528 w 596"/>
                                <a:gd name="T23" fmla="*/ 148 h 166"/>
                                <a:gd name="T24" fmla="*/ 504 w 596"/>
                                <a:gd name="T25" fmla="*/ 166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6" h="166">
                                  <a:moveTo>
                                    <a:pt x="504" y="16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39" y="34"/>
                                  </a:lnTo>
                                  <a:lnTo>
                                    <a:pt x="52" y="23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596" y="91"/>
                                  </a:lnTo>
                                  <a:lnTo>
                                    <a:pt x="573" y="111"/>
                                  </a:lnTo>
                                  <a:lnTo>
                                    <a:pt x="551" y="131"/>
                                  </a:lnTo>
                                  <a:lnTo>
                                    <a:pt x="528" y="148"/>
                                  </a:lnTo>
                                  <a:lnTo>
                                    <a:pt x="504" y="1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3717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303"/>
                          <wps:cNvSpPr>
                            <a:spLocks/>
                          </wps:cNvSpPr>
                          <wps:spPr bwMode="auto">
                            <a:xfrm>
                              <a:off x="379" y="48"/>
                              <a:ext cx="149" cy="41"/>
                            </a:xfrm>
                            <a:custGeom>
                              <a:avLst/>
                              <a:gdLst>
                                <a:gd name="T0" fmla="*/ 515 w 598"/>
                                <a:gd name="T1" fmla="*/ 168 h 168"/>
                                <a:gd name="T2" fmla="*/ 0 w 598"/>
                                <a:gd name="T3" fmla="*/ 76 h 168"/>
                                <a:gd name="T4" fmla="*/ 19 w 598"/>
                                <a:gd name="T5" fmla="*/ 56 h 168"/>
                                <a:gd name="T6" fmla="*/ 40 w 598"/>
                                <a:gd name="T7" fmla="*/ 38 h 168"/>
                                <a:gd name="T8" fmla="*/ 62 w 598"/>
                                <a:gd name="T9" fmla="*/ 19 h 168"/>
                                <a:gd name="T10" fmla="*/ 82 w 598"/>
                                <a:gd name="T11" fmla="*/ 0 h 168"/>
                                <a:gd name="T12" fmla="*/ 598 w 598"/>
                                <a:gd name="T13" fmla="*/ 92 h 168"/>
                                <a:gd name="T14" fmla="*/ 578 w 598"/>
                                <a:gd name="T15" fmla="*/ 112 h 168"/>
                                <a:gd name="T16" fmla="*/ 558 w 598"/>
                                <a:gd name="T17" fmla="*/ 131 h 168"/>
                                <a:gd name="T18" fmla="*/ 537 w 598"/>
                                <a:gd name="T19" fmla="*/ 149 h 168"/>
                                <a:gd name="T20" fmla="*/ 515 w 598"/>
                                <a:gd name="T21" fmla="*/ 168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98" h="168">
                                  <a:moveTo>
                                    <a:pt x="515" y="168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40" y="38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598" y="92"/>
                                  </a:lnTo>
                                  <a:lnTo>
                                    <a:pt x="578" y="112"/>
                                  </a:lnTo>
                                  <a:lnTo>
                                    <a:pt x="558" y="131"/>
                                  </a:lnTo>
                                  <a:lnTo>
                                    <a:pt x="537" y="149"/>
                                  </a:lnTo>
                                  <a:lnTo>
                                    <a:pt x="515" y="1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737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04"/>
                          <wps:cNvSpPr>
                            <a:spLocks/>
                          </wps:cNvSpPr>
                          <wps:spPr bwMode="auto">
                            <a:xfrm>
                              <a:off x="389" y="39"/>
                              <a:ext cx="148" cy="41"/>
                            </a:xfrm>
                            <a:custGeom>
                              <a:avLst/>
                              <a:gdLst>
                                <a:gd name="T0" fmla="*/ 520 w 594"/>
                                <a:gd name="T1" fmla="*/ 165 h 165"/>
                                <a:gd name="T2" fmla="*/ 0 w 594"/>
                                <a:gd name="T3" fmla="*/ 74 h 165"/>
                                <a:gd name="T4" fmla="*/ 23 w 594"/>
                                <a:gd name="T5" fmla="*/ 55 h 165"/>
                                <a:gd name="T6" fmla="*/ 45 w 594"/>
                                <a:gd name="T7" fmla="*/ 35 h 165"/>
                                <a:gd name="T8" fmla="*/ 68 w 594"/>
                                <a:gd name="T9" fmla="*/ 18 h 165"/>
                                <a:gd name="T10" fmla="*/ 91 w 594"/>
                                <a:gd name="T11" fmla="*/ 0 h 165"/>
                                <a:gd name="T12" fmla="*/ 594 w 594"/>
                                <a:gd name="T13" fmla="*/ 90 h 165"/>
                                <a:gd name="T14" fmla="*/ 580 w 594"/>
                                <a:gd name="T15" fmla="*/ 105 h 165"/>
                                <a:gd name="T16" fmla="*/ 566 w 594"/>
                                <a:gd name="T17" fmla="*/ 121 h 165"/>
                                <a:gd name="T18" fmla="*/ 554 w 594"/>
                                <a:gd name="T19" fmla="*/ 133 h 165"/>
                                <a:gd name="T20" fmla="*/ 543 w 594"/>
                                <a:gd name="T21" fmla="*/ 145 h 165"/>
                                <a:gd name="T22" fmla="*/ 531 w 594"/>
                                <a:gd name="T23" fmla="*/ 155 h 165"/>
                                <a:gd name="T24" fmla="*/ 520 w 594"/>
                                <a:gd name="T25" fmla="*/ 165 h 1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94" h="165">
                                  <a:moveTo>
                                    <a:pt x="520" y="165"/>
                                  </a:moveTo>
                                  <a:lnTo>
                                    <a:pt x="0" y="74"/>
                                  </a:lnTo>
                                  <a:lnTo>
                                    <a:pt x="23" y="55"/>
                                  </a:lnTo>
                                  <a:lnTo>
                                    <a:pt x="45" y="35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594" y="90"/>
                                  </a:lnTo>
                                  <a:lnTo>
                                    <a:pt x="580" y="105"/>
                                  </a:lnTo>
                                  <a:lnTo>
                                    <a:pt x="566" y="121"/>
                                  </a:lnTo>
                                  <a:lnTo>
                                    <a:pt x="554" y="133"/>
                                  </a:lnTo>
                                  <a:lnTo>
                                    <a:pt x="543" y="145"/>
                                  </a:lnTo>
                                  <a:lnTo>
                                    <a:pt x="531" y="155"/>
                                  </a:lnTo>
                                  <a:lnTo>
                                    <a:pt x="52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674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05"/>
                          <wps:cNvSpPr>
                            <a:spLocks/>
                          </wps:cNvSpPr>
                          <wps:spPr bwMode="auto">
                            <a:xfrm>
                              <a:off x="400" y="30"/>
                              <a:ext cx="145" cy="41"/>
                            </a:xfrm>
                            <a:custGeom>
                              <a:avLst/>
                              <a:gdLst>
                                <a:gd name="T0" fmla="*/ 516 w 583"/>
                                <a:gd name="T1" fmla="*/ 164 h 164"/>
                                <a:gd name="T2" fmla="*/ 0 w 583"/>
                                <a:gd name="T3" fmla="*/ 72 h 164"/>
                                <a:gd name="T4" fmla="*/ 26 w 583"/>
                                <a:gd name="T5" fmla="*/ 54 h 164"/>
                                <a:gd name="T6" fmla="*/ 51 w 583"/>
                                <a:gd name="T7" fmla="*/ 35 h 164"/>
                                <a:gd name="T8" fmla="*/ 76 w 583"/>
                                <a:gd name="T9" fmla="*/ 17 h 164"/>
                                <a:gd name="T10" fmla="*/ 101 w 583"/>
                                <a:gd name="T11" fmla="*/ 0 h 164"/>
                                <a:gd name="T12" fmla="*/ 583 w 583"/>
                                <a:gd name="T13" fmla="*/ 86 h 164"/>
                                <a:gd name="T14" fmla="*/ 571 w 583"/>
                                <a:gd name="T15" fmla="*/ 103 h 164"/>
                                <a:gd name="T16" fmla="*/ 556 w 583"/>
                                <a:gd name="T17" fmla="*/ 120 h 164"/>
                                <a:gd name="T18" fmla="*/ 540 w 583"/>
                                <a:gd name="T19" fmla="*/ 139 h 164"/>
                                <a:gd name="T20" fmla="*/ 523 w 583"/>
                                <a:gd name="T21" fmla="*/ 157 h 164"/>
                                <a:gd name="T22" fmla="*/ 519 w 583"/>
                                <a:gd name="T23" fmla="*/ 161 h 164"/>
                                <a:gd name="T24" fmla="*/ 516 w 583"/>
                                <a:gd name="T25" fmla="*/ 164 h 1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583" h="164">
                                  <a:moveTo>
                                    <a:pt x="516" y="164"/>
                                  </a:moveTo>
                                  <a:lnTo>
                                    <a:pt x="0" y="72"/>
                                  </a:lnTo>
                                  <a:lnTo>
                                    <a:pt x="26" y="54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583" y="86"/>
                                  </a:lnTo>
                                  <a:lnTo>
                                    <a:pt x="571" y="103"/>
                                  </a:lnTo>
                                  <a:lnTo>
                                    <a:pt x="556" y="120"/>
                                  </a:lnTo>
                                  <a:lnTo>
                                    <a:pt x="540" y="139"/>
                                  </a:lnTo>
                                  <a:lnTo>
                                    <a:pt x="523" y="157"/>
                                  </a:lnTo>
                                  <a:lnTo>
                                    <a:pt x="519" y="161"/>
                                  </a:lnTo>
                                  <a:lnTo>
                                    <a:pt x="516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8767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6"/>
                          <wps:cNvSpPr>
                            <a:spLocks/>
                          </wps:cNvSpPr>
                          <wps:spPr bwMode="auto">
                            <a:xfrm>
                              <a:off x="411" y="21"/>
                              <a:ext cx="141" cy="40"/>
                            </a:xfrm>
                            <a:custGeom>
                              <a:avLst/>
                              <a:gdLst>
                                <a:gd name="T0" fmla="*/ 503 w 563"/>
                                <a:gd name="T1" fmla="*/ 159 h 159"/>
                                <a:gd name="T2" fmla="*/ 0 w 563"/>
                                <a:gd name="T3" fmla="*/ 69 h 159"/>
                                <a:gd name="T4" fmla="*/ 28 w 563"/>
                                <a:gd name="T5" fmla="*/ 50 h 159"/>
                                <a:gd name="T6" fmla="*/ 57 w 563"/>
                                <a:gd name="T7" fmla="*/ 31 h 159"/>
                                <a:gd name="T8" fmla="*/ 86 w 563"/>
                                <a:gd name="T9" fmla="*/ 15 h 159"/>
                                <a:gd name="T10" fmla="*/ 114 w 563"/>
                                <a:gd name="T11" fmla="*/ 0 h 159"/>
                                <a:gd name="T12" fmla="*/ 563 w 563"/>
                                <a:gd name="T13" fmla="*/ 79 h 159"/>
                                <a:gd name="T14" fmla="*/ 551 w 563"/>
                                <a:gd name="T15" fmla="*/ 97 h 159"/>
                                <a:gd name="T16" fmla="*/ 538 w 563"/>
                                <a:gd name="T17" fmla="*/ 117 h 159"/>
                                <a:gd name="T18" fmla="*/ 522 w 563"/>
                                <a:gd name="T19" fmla="*/ 138 h 159"/>
                                <a:gd name="T20" fmla="*/ 503 w 563"/>
                                <a:gd name="T21" fmla="*/ 159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63" h="159">
                                  <a:moveTo>
                                    <a:pt x="503" y="15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57" y="31"/>
                                  </a:lnTo>
                                  <a:lnTo>
                                    <a:pt x="86" y="15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563" y="79"/>
                                  </a:lnTo>
                                  <a:lnTo>
                                    <a:pt x="551" y="97"/>
                                  </a:lnTo>
                                  <a:lnTo>
                                    <a:pt x="538" y="117"/>
                                  </a:lnTo>
                                  <a:lnTo>
                                    <a:pt x="522" y="138"/>
                                  </a:lnTo>
                                  <a:lnTo>
                                    <a:pt x="503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A79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307"/>
                          <wps:cNvSpPr>
                            <a:spLocks/>
                          </wps:cNvSpPr>
                          <wps:spPr bwMode="auto">
                            <a:xfrm>
                              <a:off x="425" y="13"/>
                              <a:ext cx="132" cy="38"/>
                            </a:xfrm>
                            <a:custGeom>
                              <a:avLst/>
                              <a:gdLst>
                                <a:gd name="T0" fmla="*/ 482 w 529"/>
                                <a:gd name="T1" fmla="*/ 152 h 152"/>
                                <a:gd name="T2" fmla="*/ 0 w 529"/>
                                <a:gd name="T3" fmla="*/ 66 h 152"/>
                                <a:gd name="T4" fmla="*/ 19 w 529"/>
                                <a:gd name="T5" fmla="*/ 56 h 152"/>
                                <a:gd name="T6" fmla="*/ 38 w 529"/>
                                <a:gd name="T7" fmla="*/ 44 h 152"/>
                                <a:gd name="T8" fmla="*/ 57 w 529"/>
                                <a:gd name="T9" fmla="*/ 35 h 152"/>
                                <a:gd name="T10" fmla="*/ 75 w 529"/>
                                <a:gd name="T11" fmla="*/ 26 h 152"/>
                                <a:gd name="T12" fmla="*/ 90 w 529"/>
                                <a:gd name="T13" fmla="*/ 19 h 152"/>
                                <a:gd name="T14" fmla="*/ 104 w 529"/>
                                <a:gd name="T15" fmla="*/ 13 h 152"/>
                                <a:gd name="T16" fmla="*/ 119 w 529"/>
                                <a:gd name="T17" fmla="*/ 6 h 152"/>
                                <a:gd name="T18" fmla="*/ 132 w 529"/>
                                <a:gd name="T19" fmla="*/ 0 h 152"/>
                                <a:gd name="T20" fmla="*/ 529 w 529"/>
                                <a:gd name="T21" fmla="*/ 70 h 152"/>
                                <a:gd name="T22" fmla="*/ 521 w 529"/>
                                <a:gd name="T23" fmla="*/ 90 h 152"/>
                                <a:gd name="T24" fmla="*/ 511 w 529"/>
                                <a:gd name="T25" fmla="*/ 109 h 152"/>
                                <a:gd name="T26" fmla="*/ 498 w 529"/>
                                <a:gd name="T27" fmla="*/ 130 h 152"/>
                                <a:gd name="T28" fmla="*/ 482 w 529"/>
                                <a:gd name="T29" fmla="*/ 152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29" h="152">
                                  <a:moveTo>
                                    <a:pt x="482" y="152"/>
                                  </a:moveTo>
                                  <a:lnTo>
                                    <a:pt x="0" y="66"/>
                                  </a:lnTo>
                                  <a:lnTo>
                                    <a:pt x="19" y="56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57" y="35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90" y="19"/>
                                  </a:lnTo>
                                  <a:lnTo>
                                    <a:pt x="104" y="13"/>
                                  </a:lnTo>
                                  <a:lnTo>
                                    <a:pt x="119" y="6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529" y="70"/>
                                  </a:lnTo>
                                  <a:lnTo>
                                    <a:pt x="521" y="90"/>
                                  </a:lnTo>
                                  <a:lnTo>
                                    <a:pt x="511" y="109"/>
                                  </a:lnTo>
                                  <a:lnTo>
                                    <a:pt x="498" y="130"/>
                                  </a:lnTo>
                                  <a:lnTo>
                                    <a:pt x="482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7A7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308"/>
                          <wps:cNvSpPr>
                            <a:spLocks/>
                          </wps:cNvSpPr>
                          <wps:spPr bwMode="auto">
                            <a:xfrm>
                              <a:off x="440" y="6"/>
                              <a:ext cx="119" cy="35"/>
                            </a:xfrm>
                            <a:custGeom>
                              <a:avLst/>
                              <a:gdLst>
                                <a:gd name="T0" fmla="*/ 449 w 475"/>
                                <a:gd name="T1" fmla="*/ 141 h 141"/>
                                <a:gd name="T2" fmla="*/ 0 w 475"/>
                                <a:gd name="T3" fmla="*/ 62 h 141"/>
                                <a:gd name="T4" fmla="*/ 7 w 475"/>
                                <a:gd name="T5" fmla="*/ 58 h 141"/>
                                <a:gd name="T6" fmla="*/ 14 w 475"/>
                                <a:gd name="T7" fmla="*/ 55 h 141"/>
                                <a:gd name="T8" fmla="*/ 51 w 475"/>
                                <a:gd name="T9" fmla="*/ 39 h 141"/>
                                <a:gd name="T10" fmla="*/ 87 w 475"/>
                                <a:gd name="T11" fmla="*/ 23 h 141"/>
                                <a:gd name="T12" fmla="*/ 123 w 475"/>
                                <a:gd name="T13" fmla="*/ 11 h 141"/>
                                <a:gd name="T14" fmla="*/ 159 w 475"/>
                                <a:gd name="T15" fmla="*/ 0 h 141"/>
                                <a:gd name="T16" fmla="*/ 475 w 475"/>
                                <a:gd name="T17" fmla="*/ 56 h 141"/>
                                <a:gd name="T18" fmla="*/ 475 w 475"/>
                                <a:gd name="T19" fmla="*/ 65 h 141"/>
                                <a:gd name="T20" fmla="*/ 474 w 475"/>
                                <a:gd name="T21" fmla="*/ 75 h 141"/>
                                <a:gd name="T22" fmla="*/ 472 w 475"/>
                                <a:gd name="T23" fmla="*/ 85 h 141"/>
                                <a:gd name="T24" fmla="*/ 470 w 475"/>
                                <a:gd name="T25" fmla="*/ 95 h 141"/>
                                <a:gd name="T26" fmla="*/ 466 w 475"/>
                                <a:gd name="T27" fmla="*/ 106 h 141"/>
                                <a:gd name="T28" fmla="*/ 460 w 475"/>
                                <a:gd name="T29" fmla="*/ 118 h 141"/>
                                <a:gd name="T30" fmla="*/ 456 w 475"/>
                                <a:gd name="T31" fmla="*/ 129 h 141"/>
                                <a:gd name="T32" fmla="*/ 449 w 475"/>
                                <a:gd name="T33" fmla="*/ 141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75" h="141">
                                  <a:moveTo>
                                    <a:pt x="449" y="141"/>
                                  </a:moveTo>
                                  <a:lnTo>
                                    <a:pt x="0" y="62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51" y="39"/>
                                  </a:lnTo>
                                  <a:lnTo>
                                    <a:pt x="87" y="23"/>
                                  </a:lnTo>
                                  <a:lnTo>
                                    <a:pt x="123" y="11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475" y="56"/>
                                  </a:lnTo>
                                  <a:lnTo>
                                    <a:pt x="475" y="65"/>
                                  </a:lnTo>
                                  <a:lnTo>
                                    <a:pt x="474" y="75"/>
                                  </a:lnTo>
                                  <a:lnTo>
                                    <a:pt x="472" y="85"/>
                                  </a:lnTo>
                                  <a:lnTo>
                                    <a:pt x="470" y="95"/>
                                  </a:lnTo>
                                  <a:lnTo>
                                    <a:pt x="466" y="106"/>
                                  </a:lnTo>
                                  <a:lnTo>
                                    <a:pt x="460" y="118"/>
                                  </a:lnTo>
                                  <a:lnTo>
                                    <a:pt x="456" y="129"/>
                                  </a:lnTo>
                                  <a:lnTo>
                                    <a:pt x="449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E7D7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09"/>
                          <wps:cNvSpPr>
                            <a:spLocks/>
                          </wps:cNvSpPr>
                          <wps:spPr bwMode="auto">
                            <a:xfrm>
                              <a:off x="458" y="0"/>
                              <a:ext cx="101" cy="30"/>
                            </a:xfrm>
                            <a:custGeom>
                              <a:avLst/>
                              <a:gdLst>
                                <a:gd name="T0" fmla="*/ 397 w 404"/>
                                <a:gd name="T1" fmla="*/ 121 h 121"/>
                                <a:gd name="T2" fmla="*/ 0 w 404"/>
                                <a:gd name="T3" fmla="*/ 51 h 121"/>
                                <a:gd name="T4" fmla="*/ 28 w 404"/>
                                <a:gd name="T5" fmla="*/ 41 h 121"/>
                                <a:gd name="T6" fmla="*/ 55 w 404"/>
                                <a:gd name="T7" fmla="*/ 32 h 121"/>
                                <a:gd name="T8" fmla="*/ 83 w 404"/>
                                <a:gd name="T9" fmla="*/ 23 h 121"/>
                                <a:gd name="T10" fmla="*/ 111 w 404"/>
                                <a:gd name="T11" fmla="*/ 16 h 121"/>
                                <a:gd name="T12" fmla="*/ 137 w 404"/>
                                <a:gd name="T13" fmla="*/ 11 h 121"/>
                                <a:gd name="T14" fmla="*/ 165 w 404"/>
                                <a:gd name="T15" fmla="*/ 6 h 121"/>
                                <a:gd name="T16" fmla="*/ 191 w 404"/>
                                <a:gd name="T17" fmla="*/ 2 h 121"/>
                                <a:gd name="T18" fmla="*/ 217 w 404"/>
                                <a:gd name="T19" fmla="*/ 0 h 121"/>
                                <a:gd name="T20" fmla="*/ 369 w 404"/>
                                <a:gd name="T21" fmla="*/ 27 h 121"/>
                                <a:gd name="T22" fmla="*/ 381 w 404"/>
                                <a:gd name="T23" fmla="*/ 36 h 121"/>
                                <a:gd name="T24" fmla="*/ 391 w 404"/>
                                <a:gd name="T25" fmla="*/ 47 h 121"/>
                                <a:gd name="T26" fmla="*/ 399 w 404"/>
                                <a:gd name="T27" fmla="*/ 57 h 121"/>
                                <a:gd name="T28" fmla="*/ 403 w 404"/>
                                <a:gd name="T29" fmla="*/ 70 h 121"/>
                                <a:gd name="T30" fmla="*/ 404 w 404"/>
                                <a:gd name="T31" fmla="*/ 81 h 121"/>
                                <a:gd name="T32" fmla="*/ 403 w 404"/>
                                <a:gd name="T33" fmla="*/ 94 h 121"/>
                                <a:gd name="T34" fmla="*/ 401 w 404"/>
                                <a:gd name="T35" fmla="*/ 107 h 121"/>
                                <a:gd name="T36" fmla="*/ 397 w 404"/>
                                <a:gd name="T3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04" h="121">
                                  <a:moveTo>
                                    <a:pt x="397" y="121"/>
                                  </a:moveTo>
                                  <a:lnTo>
                                    <a:pt x="0" y="5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83" y="23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65" y="6"/>
                                  </a:lnTo>
                                  <a:lnTo>
                                    <a:pt x="191" y="2"/>
                                  </a:lnTo>
                                  <a:lnTo>
                                    <a:pt x="217" y="0"/>
                                  </a:lnTo>
                                  <a:lnTo>
                                    <a:pt x="369" y="27"/>
                                  </a:lnTo>
                                  <a:lnTo>
                                    <a:pt x="381" y="36"/>
                                  </a:lnTo>
                                  <a:lnTo>
                                    <a:pt x="391" y="47"/>
                                  </a:lnTo>
                                  <a:lnTo>
                                    <a:pt x="399" y="57"/>
                                  </a:lnTo>
                                  <a:lnTo>
                                    <a:pt x="403" y="70"/>
                                  </a:lnTo>
                                  <a:lnTo>
                                    <a:pt x="404" y="81"/>
                                  </a:lnTo>
                                  <a:lnTo>
                                    <a:pt x="403" y="94"/>
                                  </a:lnTo>
                                  <a:lnTo>
                                    <a:pt x="401" y="107"/>
                                  </a:lnTo>
                                  <a:lnTo>
                                    <a:pt x="39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F7E7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310"/>
                          <wps:cNvSpPr>
                            <a:spLocks/>
                          </wps:cNvSpPr>
                          <wps:spPr bwMode="auto">
                            <a:xfrm>
                              <a:off x="480" y="0"/>
                              <a:ext cx="79" cy="20"/>
                            </a:xfrm>
                            <a:custGeom>
                              <a:avLst/>
                              <a:gdLst>
                                <a:gd name="T0" fmla="*/ 316 w 316"/>
                                <a:gd name="T1" fmla="*/ 79 h 79"/>
                                <a:gd name="T2" fmla="*/ 0 w 316"/>
                                <a:gd name="T3" fmla="*/ 23 h 79"/>
                                <a:gd name="T4" fmla="*/ 20 w 316"/>
                                <a:gd name="T5" fmla="*/ 17 h 79"/>
                                <a:gd name="T6" fmla="*/ 41 w 316"/>
                                <a:gd name="T7" fmla="*/ 13 h 79"/>
                                <a:gd name="T8" fmla="*/ 62 w 316"/>
                                <a:gd name="T9" fmla="*/ 9 h 79"/>
                                <a:gd name="T10" fmla="*/ 81 w 316"/>
                                <a:gd name="T11" fmla="*/ 6 h 79"/>
                                <a:gd name="T12" fmla="*/ 102 w 316"/>
                                <a:gd name="T13" fmla="*/ 3 h 79"/>
                                <a:gd name="T14" fmla="*/ 121 w 316"/>
                                <a:gd name="T15" fmla="*/ 1 h 79"/>
                                <a:gd name="T16" fmla="*/ 141 w 316"/>
                                <a:gd name="T17" fmla="*/ 0 h 79"/>
                                <a:gd name="T18" fmla="*/ 160 w 316"/>
                                <a:gd name="T19" fmla="*/ 0 h 79"/>
                                <a:gd name="T20" fmla="*/ 177 w 316"/>
                                <a:gd name="T21" fmla="*/ 0 h 79"/>
                                <a:gd name="T22" fmla="*/ 192 w 316"/>
                                <a:gd name="T23" fmla="*/ 1 h 79"/>
                                <a:gd name="T24" fmla="*/ 207 w 316"/>
                                <a:gd name="T25" fmla="*/ 3 h 79"/>
                                <a:gd name="T26" fmla="*/ 221 w 316"/>
                                <a:gd name="T27" fmla="*/ 5 h 79"/>
                                <a:gd name="T28" fmla="*/ 234 w 316"/>
                                <a:gd name="T29" fmla="*/ 8 h 79"/>
                                <a:gd name="T30" fmla="*/ 245 w 316"/>
                                <a:gd name="T31" fmla="*/ 12 h 79"/>
                                <a:gd name="T32" fmla="*/ 257 w 316"/>
                                <a:gd name="T33" fmla="*/ 15 h 79"/>
                                <a:gd name="T34" fmla="*/ 267 w 316"/>
                                <a:gd name="T35" fmla="*/ 20 h 79"/>
                                <a:gd name="T36" fmla="*/ 275 w 316"/>
                                <a:gd name="T37" fmla="*/ 24 h 79"/>
                                <a:gd name="T38" fmla="*/ 284 w 316"/>
                                <a:gd name="T39" fmla="*/ 30 h 79"/>
                                <a:gd name="T40" fmla="*/ 291 w 316"/>
                                <a:gd name="T41" fmla="*/ 36 h 79"/>
                                <a:gd name="T42" fmla="*/ 298 w 316"/>
                                <a:gd name="T43" fmla="*/ 42 h 79"/>
                                <a:gd name="T44" fmla="*/ 304 w 316"/>
                                <a:gd name="T45" fmla="*/ 49 h 79"/>
                                <a:gd name="T46" fmla="*/ 308 w 316"/>
                                <a:gd name="T47" fmla="*/ 56 h 79"/>
                                <a:gd name="T48" fmla="*/ 312 w 316"/>
                                <a:gd name="T49" fmla="*/ 63 h 79"/>
                                <a:gd name="T50" fmla="*/ 315 w 316"/>
                                <a:gd name="T51" fmla="*/ 71 h 79"/>
                                <a:gd name="T52" fmla="*/ 316 w 316"/>
                                <a:gd name="T53" fmla="*/ 74 h 79"/>
                                <a:gd name="T54" fmla="*/ 316 w 316"/>
                                <a:gd name="T55" fmla="*/ 79 h 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16" h="79">
                                  <a:moveTo>
                                    <a:pt x="316" y="79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81" y="6"/>
                                  </a:lnTo>
                                  <a:lnTo>
                                    <a:pt x="102" y="3"/>
                                  </a:lnTo>
                                  <a:lnTo>
                                    <a:pt x="121" y="1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92" y="1"/>
                                  </a:lnTo>
                                  <a:lnTo>
                                    <a:pt x="207" y="3"/>
                                  </a:lnTo>
                                  <a:lnTo>
                                    <a:pt x="221" y="5"/>
                                  </a:lnTo>
                                  <a:lnTo>
                                    <a:pt x="234" y="8"/>
                                  </a:lnTo>
                                  <a:lnTo>
                                    <a:pt x="245" y="12"/>
                                  </a:lnTo>
                                  <a:lnTo>
                                    <a:pt x="257" y="15"/>
                                  </a:lnTo>
                                  <a:lnTo>
                                    <a:pt x="267" y="20"/>
                                  </a:lnTo>
                                  <a:lnTo>
                                    <a:pt x="275" y="24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1" y="36"/>
                                  </a:lnTo>
                                  <a:lnTo>
                                    <a:pt x="298" y="42"/>
                                  </a:lnTo>
                                  <a:lnTo>
                                    <a:pt x="304" y="49"/>
                                  </a:lnTo>
                                  <a:lnTo>
                                    <a:pt x="308" y="56"/>
                                  </a:lnTo>
                                  <a:lnTo>
                                    <a:pt x="312" y="63"/>
                                  </a:lnTo>
                                  <a:lnTo>
                                    <a:pt x="315" y="71"/>
                                  </a:lnTo>
                                  <a:lnTo>
                                    <a:pt x="316" y="74"/>
                                  </a:lnTo>
                                  <a:lnTo>
                                    <a:pt x="316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807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311"/>
                          <wps:cNvSpPr>
                            <a:spLocks/>
                          </wps:cNvSpPr>
                          <wps:spPr bwMode="auto">
                            <a:xfrm>
                              <a:off x="512" y="0"/>
                              <a:ext cx="38" cy="7"/>
                            </a:xfrm>
                            <a:custGeom>
                              <a:avLst/>
                              <a:gdLst>
                                <a:gd name="T0" fmla="*/ 152 w 152"/>
                                <a:gd name="T1" fmla="*/ 28 h 28"/>
                                <a:gd name="T2" fmla="*/ 0 w 152"/>
                                <a:gd name="T3" fmla="*/ 1 h 28"/>
                                <a:gd name="T4" fmla="*/ 16 w 152"/>
                                <a:gd name="T5" fmla="*/ 0 h 28"/>
                                <a:gd name="T6" fmla="*/ 31 w 152"/>
                                <a:gd name="T7" fmla="*/ 0 h 28"/>
                                <a:gd name="T8" fmla="*/ 52 w 152"/>
                                <a:gd name="T9" fmla="*/ 0 h 28"/>
                                <a:gd name="T10" fmla="*/ 70 w 152"/>
                                <a:gd name="T11" fmla="*/ 2 h 28"/>
                                <a:gd name="T12" fmla="*/ 86 w 152"/>
                                <a:gd name="T13" fmla="*/ 5 h 28"/>
                                <a:gd name="T14" fmla="*/ 102 w 152"/>
                                <a:gd name="T15" fmla="*/ 7 h 28"/>
                                <a:gd name="T16" fmla="*/ 117 w 152"/>
                                <a:gd name="T17" fmla="*/ 12 h 28"/>
                                <a:gd name="T18" fmla="*/ 130 w 152"/>
                                <a:gd name="T19" fmla="*/ 16 h 28"/>
                                <a:gd name="T20" fmla="*/ 141 w 152"/>
                                <a:gd name="T21" fmla="*/ 22 h 28"/>
                                <a:gd name="T22" fmla="*/ 152 w 152"/>
                                <a:gd name="T2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52" h="28">
                                  <a:moveTo>
                                    <a:pt x="152" y="28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6" y="5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17" y="12"/>
                                  </a:lnTo>
                                  <a:lnTo>
                                    <a:pt x="130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52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4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53" cy="459"/>
                            </a:xfrm>
                            <a:custGeom>
                              <a:avLst/>
                              <a:gdLst>
                                <a:gd name="T0" fmla="*/ 612 w 614"/>
                                <a:gd name="T1" fmla="*/ 307 h 1835"/>
                                <a:gd name="T2" fmla="*/ 606 w 614"/>
                                <a:gd name="T3" fmla="*/ 350 h 1835"/>
                                <a:gd name="T4" fmla="*/ 592 w 614"/>
                                <a:gd name="T5" fmla="*/ 390 h 1835"/>
                                <a:gd name="T6" fmla="*/ 574 w 614"/>
                                <a:gd name="T7" fmla="*/ 425 h 1835"/>
                                <a:gd name="T8" fmla="*/ 550 w 614"/>
                                <a:gd name="T9" fmla="*/ 455 h 1835"/>
                                <a:gd name="T10" fmla="*/ 519 w 614"/>
                                <a:gd name="T11" fmla="*/ 482 h 1835"/>
                                <a:gd name="T12" fmla="*/ 484 w 614"/>
                                <a:gd name="T13" fmla="*/ 506 h 1835"/>
                                <a:gd name="T14" fmla="*/ 445 w 614"/>
                                <a:gd name="T15" fmla="*/ 525 h 1835"/>
                                <a:gd name="T16" fmla="*/ 403 w 614"/>
                                <a:gd name="T17" fmla="*/ 539 h 1835"/>
                                <a:gd name="T18" fmla="*/ 357 w 614"/>
                                <a:gd name="T19" fmla="*/ 547 h 1835"/>
                                <a:gd name="T20" fmla="*/ 306 w 614"/>
                                <a:gd name="T21" fmla="*/ 551 h 1835"/>
                                <a:gd name="T22" fmla="*/ 257 w 614"/>
                                <a:gd name="T23" fmla="*/ 548 h 1835"/>
                                <a:gd name="T24" fmla="*/ 211 w 614"/>
                                <a:gd name="T25" fmla="*/ 539 h 1835"/>
                                <a:gd name="T26" fmla="*/ 169 w 614"/>
                                <a:gd name="T27" fmla="*/ 526 h 1835"/>
                                <a:gd name="T28" fmla="*/ 130 w 614"/>
                                <a:gd name="T29" fmla="*/ 509 h 1835"/>
                                <a:gd name="T30" fmla="*/ 94 w 614"/>
                                <a:gd name="T31" fmla="*/ 488 h 1835"/>
                                <a:gd name="T32" fmla="*/ 64 w 614"/>
                                <a:gd name="T33" fmla="*/ 460 h 1835"/>
                                <a:gd name="T34" fmla="*/ 39 w 614"/>
                                <a:gd name="T35" fmla="*/ 427 h 1835"/>
                                <a:gd name="T36" fmla="*/ 21 w 614"/>
                                <a:gd name="T37" fmla="*/ 391 h 1835"/>
                                <a:gd name="T38" fmla="*/ 8 w 614"/>
                                <a:gd name="T39" fmla="*/ 351 h 1835"/>
                                <a:gd name="T40" fmla="*/ 1 w 614"/>
                                <a:gd name="T41" fmla="*/ 307 h 1835"/>
                                <a:gd name="T42" fmla="*/ 0 w 614"/>
                                <a:gd name="T43" fmla="*/ 259 h 1835"/>
                                <a:gd name="T44" fmla="*/ 5 w 614"/>
                                <a:gd name="T45" fmla="*/ 215 h 1835"/>
                                <a:gd name="T46" fmla="*/ 15 w 614"/>
                                <a:gd name="T47" fmla="*/ 173 h 1835"/>
                                <a:gd name="T48" fmla="*/ 31 w 614"/>
                                <a:gd name="T49" fmla="*/ 136 h 1835"/>
                                <a:gd name="T50" fmla="*/ 52 w 614"/>
                                <a:gd name="T51" fmla="*/ 105 h 1835"/>
                                <a:gd name="T52" fmla="*/ 77 w 614"/>
                                <a:gd name="T53" fmla="*/ 78 h 1835"/>
                                <a:gd name="T54" fmla="*/ 110 w 614"/>
                                <a:gd name="T55" fmla="*/ 52 h 1835"/>
                                <a:gd name="T56" fmla="*/ 148 w 614"/>
                                <a:gd name="T57" fmla="*/ 31 h 1835"/>
                                <a:gd name="T58" fmla="*/ 190 w 614"/>
                                <a:gd name="T59" fmla="*/ 15 h 1835"/>
                                <a:gd name="T60" fmla="*/ 238 w 614"/>
                                <a:gd name="T61" fmla="*/ 5 h 1835"/>
                                <a:gd name="T62" fmla="*/ 289 w 614"/>
                                <a:gd name="T63" fmla="*/ 0 h 1835"/>
                                <a:gd name="T64" fmla="*/ 340 w 614"/>
                                <a:gd name="T65" fmla="*/ 1 h 1835"/>
                                <a:gd name="T66" fmla="*/ 388 w 614"/>
                                <a:gd name="T67" fmla="*/ 8 h 1835"/>
                                <a:gd name="T68" fmla="*/ 431 w 614"/>
                                <a:gd name="T69" fmla="*/ 20 h 1835"/>
                                <a:gd name="T70" fmla="*/ 508 w 614"/>
                                <a:gd name="T71" fmla="*/ 56 h 1835"/>
                                <a:gd name="T72" fmla="*/ 550 w 614"/>
                                <a:gd name="T73" fmla="*/ 91 h 1835"/>
                                <a:gd name="T74" fmla="*/ 574 w 614"/>
                                <a:gd name="T75" fmla="*/ 123 h 1835"/>
                                <a:gd name="T76" fmla="*/ 592 w 614"/>
                                <a:gd name="T77" fmla="*/ 159 h 1835"/>
                                <a:gd name="T78" fmla="*/ 606 w 614"/>
                                <a:gd name="T79" fmla="*/ 200 h 1835"/>
                                <a:gd name="T80" fmla="*/ 612 w 614"/>
                                <a:gd name="T81" fmla="*/ 244 h 1835"/>
                                <a:gd name="T82" fmla="*/ 28 w 614"/>
                                <a:gd name="T83" fmla="*/ 1835 h 1835"/>
                                <a:gd name="T84" fmla="*/ 600 w 614"/>
                                <a:gd name="T85" fmla="*/ 1835 h 18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614" h="1835">
                                  <a:moveTo>
                                    <a:pt x="614" y="275"/>
                                  </a:moveTo>
                                  <a:lnTo>
                                    <a:pt x="613" y="290"/>
                                  </a:lnTo>
                                  <a:lnTo>
                                    <a:pt x="612" y="307"/>
                                  </a:lnTo>
                                  <a:lnTo>
                                    <a:pt x="610" y="322"/>
                                  </a:lnTo>
                                  <a:lnTo>
                                    <a:pt x="608" y="336"/>
                                  </a:lnTo>
                                  <a:lnTo>
                                    <a:pt x="606" y="350"/>
                                  </a:lnTo>
                                  <a:lnTo>
                                    <a:pt x="601" y="364"/>
                                  </a:lnTo>
                                  <a:lnTo>
                                    <a:pt x="598" y="377"/>
                                  </a:lnTo>
                                  <a:lnTo>
                                    <a:pt x="592" y="390"/>
                                  </a:lnTo>
                                  <a:lnTo>
                                    <a:pt x="588" y="402"/>
                                  </a:lnTo>
                                  <a:lnTo>
                                    <a:pt x="581" y="415"/>
                                  </a:lnTo>
                                  <a:lnTo>
                                    <a:pt x="574" y="425"/>
                                  </a:lnTo>
                                  <a:lnTo>
                                    <a:pt x="567" y="437"/>
                                  </a:lnTo>
                                  <a:lnTo>
                                    <a:pt x="559" y="446"/>
                                  </a:lnTo>
                                  <a:lnTo>
                                    <a:pt x="550" y="455"/>
                                  </a:lnTo>
                                  <a:lnTo>
                                    <a:pt x="540" y="465"/>
                                  </a:lnTo>
                                  <a:lnTo>
                                    <a:pt x="530" y="473"/>
                                  </a:lnTo>
                                  <a:lnTo>
                                    <a:pt x="519" y="482"/>
                                  </a:lnTo>
                                  <a:lnTo>
                                    <a:pt x="508" y="490"/>
                                  </a:lnTo>
                                  <a:lnTo>
                                    <a:pt x="497" y="498"/>
                                  </a:lnTo>
                                  <a:lnTo>
                                    <a:pt x="484" y="506"/>
                                  </a:lnTo>
                                  <a:lnTo>
                                    <a:pt x="472" y="513"/>
                                  </a:lnTo>
                                  <a:lnTo>
                                    <a:pt x="459" y="519"/>
                                  </a:lnTo>
                                  <a:lnTo>
                                    <a:pt x="445" y="525"/>
                                  </a:lnTo>
                                  <a:lnTo>
                                    <a:pt x="431" y="531"/>
                                  </a:lnTo>
                                  <a:lnTo>
                                    <a:pt x="418" y="535"/>
                                  </a:lnTo>
                                  <a:lnTo>
                                    <a:pt x="403" y="539"/>
                                  </a:lnTo>
                                  <a:lnTo>
                                    <a:pt x="388" y="542"/>
                                  </a:lnTo>
                                  <a:lnTo>
                                    <a:pt x="372" y="546"/>
                                  </a:lnTo>
                                  <a:lnTo>
                                    <a:pt x="357" y="547"/>
                                  </a:lnTo>
                                  <a:lnTo>
                                    <a:pt x="340" y="549"/>
                                  </a:lnTo>
                                  <a:lnTo>
                                    <a:pt x="324" y="551"/>
                                  </a:lnTo>
                                  <a:lnTo>
                                    <a:pt x="306" y="551"/>
                                  </a:lnTo>
                                  <a:lnTo>
                                    <a:pt x="290" y="551"/>
                                  </a:lnTo>
                                  <a:lnTo>
                                    <a:pt x="273" y="549"/>
                                  </a:lnTo>
                                  <a:lnTo>
                                    <a:pt x="257" y="548"/>
                                  </a:lnTo>
                                  <a:lnTo>
                                    <a:pt x="241" y="546"/>
                                  </a:lnTo>
                                  <a:lnTo>
                                    <a:pt x="226" y="542"/>
                                  </a:lnTo>
                                  <a:lnTo>
                                    <a:pt x="211" y="539"/>
                                  </a:lnTo>
                                  <a:lnTo>
                                    <a:pt x="196" y="535"/>
                                  </a:lnTo>
                                  <a:lnTo>
                                    <a:pt x="182" y="531"/>
                                  </a:lnTo>
                                  <a:lnTo>
                                    <a:pt x="169" y="526"/>
                                  </a:lnTo>
                                  <a:lnTo>
                                    <a:pt x="155" y="522"/>
                                  </a:lnTo>
                                  <a:lnTo>
                                    <a:pt x="142" y="516"/>
                                  </a:lnTo>
                                  <a:lnTo>
                                    <a:pt x="130" y="509"/>
                                  </a:lnTo>
                                  <a:lnTo>
                                    <a:pt x="117" y="502"/>
                                  </a:lnTo>
                                  <a:lnTo>
                                    <a:pt x="106" y="495"/>
                                  </a:lnTo>
                                  <a:lnTo>
                                    <a:pt x="94" y="488"/>
                                  </a:lnTo>
                                  <a:lnTo>
                                    <a:pt x="84" y="480"/>
                                  </a:lnTo>
                                  <a:lnTo>
                                    <a:pt x="73" y="470"/>
                                  </a:lnTo>
                                  <a:lnTo>
                                    <a:pt x="64" y="460"/>
                                  </a:lnTo>
                                  <a:lnTo>
                                    <a:pt x="55" y="451"/>
                                  </a:lnTo>
                                  <a:lnTo>
                                    <a:pt x="47" y="439"/>
                                  </a:lnTo>
                                  <a:lnTo>
                                    <a:pt x="39" y="427"/>
                                  </a:lnTo>
                                  <a:lnTo>
                                    <a:pt x="32" y="416"/>
                                  </a:lnTo>
                                  <a:lnTo>
                                    <a:pt x="26" y="404"/>
                                  </a:lnTo>
                                  <a:lnTo>
                                    <a:pt x="21" y="391"/>
                                  </a:lnTo>
                                  <a:lnTo>
                                    <a:pt x="16" y="377"/>
                                  </a:lnTo>
                                  <a:lnTo>
                                    <a:pt x="11" y="365"/>
                                  </a:lnTo>
                                  <a:lnTo>
                                    <a:pt x="8" y="351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3" y="322"/>
                                  </a:lnTo>
                                  <a:lnTo>
                                    <a:pt x="1" y="307"/>
                                  </a:lnTo>
                                  <a:lnTo>
                                    <a:pt x="0" y="29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2" y="229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8" y="200"/>
                                  </a:lnTo>
                                  <a:lnTo>
                                    <a:pt x="11" y="187"/>
                                  </a:lnTo>
                                  <a:lnTo>
                                    <a:pt x="15" y="173"/>
                                  </a:lnTo>
                                  <a:lnTo>
                                    <a:pt x="20" y="160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31" y="136"/>
                                  </a:lnTo>
                                  <a:lnTo>
                                    <a:pt x="37" y="125"/>
                                  </a:lnTo>
                                  <a:lnTo>
                                    <a:pt x="44" y="115"/>
                                  </a:lnTo>
                                  <a:lnTo>
                                    <a:pt x="52" y="105"/>
                                  </a:lnTo>
                                  <a:lnTo>
                                    <a:pt x="60" y="95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77" y="78"/>
                                  </a:lnTo>
                                  <a:lnTo>
                                    <a:pt x="87" y="69"/>
                                  </a:lnTo>
                                  <a:lnTo>
                                    <a:pt x="99" y="60"/>
                                  </a:lnTo>
                                  <a:lnTo>
                                    <a:pt x="110" y="52"/>
                                  </a:lnTo>
                                  <a:lnTo>
                                    <a:pt x="123" y="44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8" y="31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76" y="20"/>
                                  </a:lnTo>
                                  <a:lnTo>
                                    <a:pt x="190" y="15"/>
                                  </a:lnTo>
                                  <a:lnTo>
                                    <a:pt x="205" y="12"/>
                                  </a:lnTo>
                                  <a:lnTo>
                                    <a:pt x="221" y="8"/>
                                  </a:lnTo>
                                  <a:lnTo>
                                    <a:pt x="238" y="5"/>
                                  </a:lnTo>
                                  <a:lnTo>
                                    <a:pt x="254" y="3"/>
                                  </a:lnTo>
                                  <a:lnTo>
                                    <a:pt x="271" y="1"/>
                                  </a:lnTo>
                                  <a:lnTo>
                                    <a:pt x="289" y="0"/>
                                  </a:lnTo>
                                  <a:lnTo>
                                    <a:pt x="306" y="0"/>
                                  </a:lnTo>
                                  <a:lnTo>
                                    <a:pt x="324" y="0"/>
                                  </a:lnTo>
                                  <a:lnTo>
                                    <a:pt x="340" y="1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72" y="5"/>
                                  </a:lnTo>
                                  <a:lnTo>
                                    <a:pt x="388" y="8"/>
                                  </a:lnTo>
                                  <a:lnTo>
                                    <a:pt x="403" y="12"/>
                                  </a:lnTo>
                                  <a:lnTo>
                                    <a:pt x="418" y="15"/>
                                  </a:lnTo>
                                  <a:lnTo>
                                    <a:pt x="431" y="20"/>
                                  </a:lnTo>
                                  <a:lnTo>
                                    <a:pt x="459" y="30"/>
                                  </a:lnTo>
                                  <a:lnTo>
                                    <a:pt x="484" y="42"/>
                                  </a:lnTo>
                                  <a:lnTo>
                                    <a:pt x="508" y="56"/>
                                  </a:lnTo>
                                  <a:lnTo>
                                    <a:pt x="530" y="71"/>
                                  </a:lnTo>
                                  <a:lnTo>
                                    <a:pt x="540" y="80"/>
                                  </a:lnTo>
                                  <a:lnTo>
                                    <a:pt x="550" y="91"/>
                                  </a:lnTo>
                                  <a:lnTo>
                                    <a:pt x="559" y="101"/>
                                  </a:lnTo>
                                  <a:lnTo>
                                    <a:pt x="567" y="112"/>
                                  </a:lnTo>
                                  <a:lnTo>
                                    <a:pt x="574" y="123"/>
                                  </a:lnTo>
                                  <a:lnTo>
                                    <a:pt x="581" y="135"/>
                                  </a:lnTo>
                                  <a:lnTo>
                                    <a:pt x="588" y="148"/>
                                  </a:lnTo>
                                  <a:lnTo>
                                    <a:pt x="592" y="159"/>
                                  </a:lnTo>
                                  <a:lnTo>
                                    <a:pt x="598" y="173"/>
                                  </a:lnTo>
                                  <a:lnTo>
                                    <a:pt x="601" y="186"/>
                                  </a:lnTo>
                                  <a:lnTo>
                                    <a:pt x="606" y="200"/>
                                  </a:lnTo>
                                  <a:lnTo>
                                    <a:pt x="608" y="215"/>
                                  </a:lnTo>
                                  <a:lnTo>
                                    <a:pt x="610" y="229"/>
                                  </a:lnTo>
                                  <a:lnTo>
                                    <a:pt x="612" y="244"/>
                                  </a:lnTo>
                                  <a:lnTo>
                                    <a:pt x="613" y="259"/>
                                  </a:lnTo>
                                  <a:lnTo>
                                    <a:pt x="614" y="275"/>
                                  </a:lnTo>
                                  <a:close/>
                                  <a:moveTo>
                                    <a:pt x="28" y="1835"/>
                                  </a:moveTo>
                                  <a:lnTo>
                                    <a:pt x="28" y="649"/>
                                  </a:lnTo>
                                  <a:lnTo>
                                    <a:pt x="600" y="649"/>
                                  </a:lnTo>
                                  <a:lnTo>
                                    <a:pt x="600" y="1835"/>
                                  </a:lnTo>
                                  <a:lnTo>
                                    <a:pt x="28" y="18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4D44BE" id="Kanwa 85" o:spid="_x0000_s1026" editas="canvas" style="position:absolute;margin-left:17.35pt;margin-top:118.6pt;width:62.35pt;height:697.45pt;z-index:251658240;mso-position-horizontal-relative:page;mso-position-vertical-relative:page" coordsize="7918,8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918;height:88576;visibility:visible;mso-wrap-style:square" filled="t">
                  <v:fill color2="#ccc" rotate="t" o:detectmouseclick="t" focus="100%" type="gradient"/>
                  <v:path o:connecttype="none"/>
                </v:shape>
                <v:group id="Group 313" o:spid="_x0000_s1028" style="position:absolute;left:1555;top:83439;width:4934;height:4044" coordsize="559,4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262" o:spid="_x0000_s1029" style="position:absolute;left:7;top:442;width:113;height:17;visibility:visible;mso-wrap-style:square;v-text-anchor:top" coordsize="45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QCsAA&#10;AADbAAAADwAAAGRycy9kb3ducmV2LnhtbERPTYvCMBC9C/6HMII3TRWp0jWKCoKgF7ursLehmW3L&#10;NpPSRFv/vREEb/N4n7Ncd6YSd2pcaVnBZByBIM6sLjlX8PO9Hy1AOI+ssbJMCh7kYL3q95aYaNvy&#10;me6pz0UIYZeggsL7OpHSZQUZdGNbEwfuzzYGfYBNLnWDbQg3lZxGUSwNlhwaCqxpV1D2n96Mgkub&#10;buXOHG/X38U5ns8Op0p2J6WGg27zBcJT5z/it/ugw/wYXr+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1QCsAAAADbAAAADwAAAAAAAAAAAAAAAACYAgAAZHJzL2Rvd25y&#10;ZXYueG1sUEsFBgAAAAAEAAQA9QAAAIUDAAAAAA==&#10;" path="m66,l453,68,,68,66,xe" fillcolor="#1f1a17" stroked="f">
                    <v:path arrowok="t" o:connecttype="custom" o:connectlocs="16,0;113,17;0,17;16,0" o:connectangles="0,0,0,0"/>
                  </v:shape>
                  <v:shape id="Freeform 263" o:spid="_x0000_s1030" style="position:absolute;left:14;top:432;width:141;height:27;visibility:visible;mso-wrap-style:square;v-text-anchor:top" coordsize="563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2+TsEA&#10;AADbAAAADwAAAGRycy9kb3ducmV2LnhtbERPTWvCQBC9F/wPywheim4qpUp0FakKxZNGBY9jdkxC&#10;srMhu8b033eFgrd5vM+ZLztTiZYaV1hW8DGKQBCnVhecKTgdt8MpCOeRNVaWScEvOVguem9zjLV9&#10;8IHaxGcihLCLUUHufR1L6dKcDLqRrYkDd7ONQR9gk0nd4COEm0qOo+hLGiw4NORY03dOaZncjYL1&#10;ppMp7uSpfD9f20PSXvbl7lOpQb9bzUB46vxL/O/+0WH+BJ6/h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dvk7BAAAA2wAAAA8AAAAAAAAAAAAAAAAAmAIAAGRycy9kb3du&#10;cmV2LnhtbFBLBQYAAAAABAAEAPUAAACGAwAAAAA=&#10;" path="m171,107l,77,75,,563,86r-20,21l171,107xe" fillcolor="#221d1b" stroked="f">
                    <v:path arrowok="t" o:connecttype="custom" o:connectlocs="43,27;0,19;19,0;141,22;136,27;43,27" o:connectangles="0,0,0,0,0,0"/>
                  </v:shape>
                  <v:shape id="Freeform 264" o:spid="_x0000_s1031" style="position:absolute;left:24;top:422;width:140;height:37;visibility:visible;mso-wrap-style:square;v-text-anchor:top" coordsize="562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CYSMQA&#10;AADbAAAADwAAAGRycy9kb3ducmV2LnhtbESPTWvCQBCG74L/YRmhN7NpC1Wiq5RCbRFyqIoftyE7&#10;JrHZ2ZDdavrvO4eCtxnm/Xhmvuxdo67UhdqzgcckBUVceFtzaWC3fR9PQYWIbLHxTAZ+KcByMRzM&#10;MbP+xl903cRSSQiHDA1UMbaZ1qGoyGFIfEsst7PvHEZZu1LbDm8S7hr9lKYv2mHN0lBhS28VFd+b&#10;Hye9+T5fTy7r0yQPz6tVqvlwxA9jHkb96wxUpD7exf/uTyv4Aiu/yAB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wmEjEAAAA2wAAAA8AAAAAAAAAAAAAAAAAmAIAAGRycy9k&#10;b3ducmV2LnhtbFBLBQYAAAAABAAEAPUAAACJAwAAAAA=&#10;" path="m387,145l,77,74,,562,86r-57,59l387,145xe" fillcolor="#26211f" stroked="f">
                    <v:path arrowok="t" o:connecttype="custom" o:connectlocs="96,37;0,20;18,0;140,22;126,37;96,37" o:connectangles="0,0,0,0,0,0"/>
                  </v:shape>
                  <v:shape id="Freeform 265" o:spid="_x0000_s1032" style="position:absolute;left:33;top:413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jIL8A&#10;AADbAAAADwAAAGRycy9kb3ducmV2LnhtbERPS4vCMBC+C/6HMMJeRFNFFq1GUXFhva0PPI/N2Bab&#10;SW2itv9+Iwje5uN7zmxRm0I8qHK5ZQWDfgSCOLE651TB8fDTG4NwHlljYZkUNORgMW+3Zhhr++Qd&#10;PfY+FSGEXYwKMu/LWEqXZGTQ9W1JHLiLrQz6AKtU6gqfIdwUchhF39JgzqEhw5LWGSXX/d0osKP7&#10;udvw5rTKt3xs/vg2utJNqa9OvZyC8FT7j/jt/tVh/gRev4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RqMgvwAAANsAAAAPAAAAAAAAAAAAAAAAAJgCAABkcnMvZG93bnJl&#10;di54bWxQSwUGAAAAAAQABAD1AAAAhAMAAAAA&#10;" path="m488,162l,76,73,,562,86r-74,76xe" fillcolor="#282422" stroked="f">
                    <v:path arrowok="t" o:connecttype="custom" o:connectlocs="122,41;0,19;18,0;140,22;122,41" o:connectangles="0,0,0,0,0"/>
                  </v:shape>
                  <v:shape id="Freeform 266" o:spid="_x0000_s1033" style="position:absolute;left:42;top:40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yEsAA&#10;AADbAAAADwAAAGRycy9kb3ducmV2LnhtbERPy4rCMBTdD/gP4QqzG9MpIlqNMggDLkTwsXF3ae6k&#10;HZub2mTazN+bheDycN6rTbSN6KnztWMFn5MMBHHpdM1GweX8/TEH4QOyxsYxKfgnD5v16G2FhXYD&#10;H6k/BSNSCPsCFVQhtIWUvqzIop+4ljhxP66zGBLsjNQdDincNjLPspm0WHNqqLClbUXl7fRnFUyv&#10;19j2l9vvYMz9sDfNPi5yr9T7OH4tQQSK4SV+undaQZ7Wp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jyEsAAAADbAAAADwAAAAAAAAAAAAAAAACYAgAAZHJzL2Rvd25y&#10;ZXYueG1sUEsFBgAAAAAEAAQA9QAAAIUDAAAAAA==&#10;" path="m488,163l,77,74,,562,86r-74,77xe" fillcolor="#2c2726" stroked="f">
                    <v:path arrowok="t" o:connecttype="custom" o:connectlocs="122,41;0,19;18,0;140,22;122,41" o:connectangles="0,0,0,0,0"/>
                  </v:shape>
                  <v:shape id="Freeform 267" o:spid="_x0000_s1034" style="position:absolute;left:51;top:394;width:141;height:40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jasUA&#10;AADbAAAADwAAAGRycy9kb3ducmV2LnhtbESPT4vCMBTE74LfITxhb5rqwZWuUUTwL6KuLsLeHs2z&#10;LTYvpclq109vBMHjMDO/YYbj2hTiSpXLLSvodiIQxInVOacKfo6z9gCE88gaC8uk4J8cjEfNxhBj&#10;bW/8TdeDT0WAsItRQeZ9GUvpkowMuo4tiYN3tpVBH2SVSl3hLcBNIXtR1JcGcw4LGZY0zSi5HP6M&#10;gtWpXM9Wm+19b3afx+1ifUqi37lSH6168gXCU+3f4Vd7qRX0uvD8En6AH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yNqxQAAANsAAAAPAAAAAAAAAAAAAAAAAJgCAABkcnMv&#10;ZG93bnJldi54bWxQSwUGAAAAAAQABAD1AAAAigMAAAAA&#10;" path="m489,163l,77,75,,564,86r-75,77xe" fillcolor="#2e2a27" stroked="f">
                    <v:path arrowok="t" o:connecttype="custom" o:connectlocs="122,40;0,19;19,0;141,21;122,40" o:connectangles="0,0,0,0,0"/>
                  </v:shape>
                  <v:shape id="Freeform 268" o:spid="_x0000_s1035" style="position:absolute;left:61;top:384;width:140;height:41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iwxMQA&#10;AADbAAAADwAAAGRycy9kb3ducmV2LnhtbESPQWvCQBSE7wX/w/KE3pqNOZQSs4oo1vZUm4rnR/aZ&#10;RLNv0+w2Sf31rlDocZiZb5hsOZpG9NS52rKCWRSDIC6srrlUcPjaPr2AcB5ZY2OZFPySg+Vi8pBh&#10;qu3An9TnvhQBwi5FBZX3bSqlKyoy6CLbEgfvZDuDPsiulLrDIcBNI5M4fpYGaw4LFba0rqi45D9G&#10;wbnY72p8verjx3e8s6tBb5J3rdTjdFzNQXga/X/4r/2mFSQJ3L+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YsMTEAAAA2wAAAA8AAAAAAAAAAAAAAAAAmAIAAGRycy9k&#10;b3ducmV2LnhtbFBLBQYAAAAABAAEAPUAAACJAwAAAAA=&#10;" path="m488,162l,76,74,,562,86r-74,76xe" fillcolor="#302c2b" stroked="f">
                    <v:path arrowok="t" o:connecttype="custom" o:connectlocs="122,41;0,19;18,0;140,22;122,41" o:connectangles="0,0,0,0,0"/>
                  </v:shape>
                  <v:shape id="Freeform 269" o:spid="_x0000_s1036" style="position:absolute;left:70;top:375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qssEA&#10;AADbAAAADwAAAGRycy9kb3ducmV2LnhtbESPQYvCMBSE78L+h/AWvIimKuhSm4qsLnq1uvdH82yL&#10;zUu3ibX++40geBxm5hsmWfemFh21rrKsYDqJQBDnVldcKDiffsZfIJxH1lhbJgUPcrBOPwYJxtre&#10;+Uhd5gsRIOxiVFB638RSurwkg25iG+LgXWxr0AfZFlK3eA9wU8tZFC2kwYrDQokNfZeUX7ObUdB3&#10;52g/crh7sP/73Y2WxXxLG6WGn/1mBcJT79/hV/ugFczm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F6rLBAAAA2wAAAA8AAAAAAAAAAAAAAAAAmAIAAGRycy9kb3du&#10;cmV2LnhtbFBLBQYAAAAABAAEAPUAAACGAwAAAAA=&#10;" path="m489,163l,77,74,,562,86r-73,77xe" fillcolor="#33302e" stroked="f">
                    <v:path arrowok="t" o:connecttype="custom" o:connectlocs="122,40;0,19;18,0;140,21;122,40" o:connectangles="0,0,0,0,0"/>
                  </v:shape>
                  <v:shape id="Freeform 270" o:spid="_x0000_s1037" style="position:absolute;left:79;top:365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JGRcUA&#10;AADbAAAADwAAAGRycy9kb3ducmV2LnhtbESPT2vCQBTE70K/w/IK3nQTa/+QuglaERQ8WFvE4yP7&#10;mgSzb0N21eTbuwXB4zAzv2FmWWdqcaHWVZYVxOMIBHFudcWFgt+f1egDhPPIGmvLpKAnB1n6NJhh&#10;ou2Vv+my94UIEHYJKii9bxIpXV6SQTe2DXHw/mxr0AfZFlK3eA1wU8tJFL1JgxWHhRIb+iopP+3P&#10;RsHxPY7NQfcv5/lus10ufD+1r5VSw+du/gnCU+cf4Xt7rRVMpvD/Jf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kZFxQAAANsAAAAPAAAAAAAAAAAAAAAAAJgCAABkcnMv&#10;ZG93bnJldi54bWxQSwUGAAAAAAQABAD1AAAAigMAAAAA&#10;" path="m488,163l,77,74,,563,86r-75,77xe" fillcolor="#35322f" stroked="f">
                    <v:path arrowok="t" o:connecttype="custom" o:connectlocs="122,41;0,19;19,0;141,22;122,41" o:connectangles="0,0,0,0,0"/>
                  </v:shape>
                  <v:shape id="Freeform 271" o:spid="_x0000_s1038" style="position:absolute;left:88;top:355;width:141;height:41;visibility:visible;mso-wrap-style:square;v-text-anchor:top" coordsize="56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944sYA&#10;AADbAAAADwAAAGRycy9kb3ducmV2LnhtbESPQWvCQBSE74X+h+UVeqsbAy0huopEhFjooamg3h7Z&#10;ZxLNvg3ZNUn/fbdQ6HGYmW+Y5XoyrRiod41lBfNZBIK4tLrhSsHha/eSgHAeWWNrmRR8k4P16vFh&#10;iam2I3/SUPhKBAi7FBXU3neplK6syaCb2Y44eBfbG/RB9pXUPY4BbloZR9GbNNhwWKixo6ym8lbc&#10;jYLd6b4vPt6baDh0+TnX22t2TK5KPT9NmwUIT5P/D/+1c60gfoXfL+EH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944sYAAADbAAAADwAAAAAAAAAAAAAAAACYAgAAZHJz&#10;L2Rvd25yZXYueG1sUEsFBgAAAAAEAAQA9QAAAIsDAAAAAA==&#10;" path="m488,162l,76,74,,563,86r-75,76xe" fillcolor="#373432" stroked="f">
                    <v:path arrowok="t" o:connecttype="custom" o:connectlocs="122,41;0,19;19,0;141,22;122,41" o:connectangles="0,0,0,0,0"/>
                  </v:shape>
                  <v:shape id="Freeform 272" o:spid="_x0000_s1039" style="position:absolute;left:98;top:346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qhMQA&#10;AADbAAAADwAAAGRycy9kb3ducmV2LnhtbESPQWvCQBSE70L/w/IKXkQ3xiI1dZUiCB56sLE/4Jl9&#10;JqnZt2F3m8R/3xUEj8PMfMOst4NpREfO15YVzGcJCOLC6ppLBT+n/fQdhA/IGhvLpOBGHrabl9Ea&#10;M217/qYuD6WIEPYZKqhCaDMpfVGRQT+zLXH0LtYZDFG6UmqHfYSbRqZJspQGa44LFba0q6i45n9G&#10;wWQu364pLo4r7/zvebHru6+6V2r8Onx+gAg0hGf40T5oBekS7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jaoTEAAAA2wAAAA8AAAAAAAAAAAAAAAAAmAIAAGRycy9k&#10;b3ducmV2LnhtbFBLBQYAAAAABAAEAPUAAACJAwAAAAA=&#10;" path="m489,163l,77,75,,562,86r-73,77xe" fillcolor="#393633" stroked="f">
                    <v:path arrowok="t" o:connecttype="custom" o:connectlocs="122,40;0,19;19,0;140,21;122,40" o:connectangles="0,0,0,0,0"/>
                  </v:shape>
                  <v:shape id="Freeform 273" o:spid="_x0000_s1040" style="position:absolute;left:107;top:336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J9cYA&#10;AADbAAAADwAAAGRycy9kb3ducmV2LnhtbESPT2vCQBTE7wW/w/KEXopuzKGW6Cr+weKhglURj4/s&#10;MwnJvg27q8Zv3y0Uehxm5jfMdN6ZRtzJ+cqygtEwAUGcW11xoeB03Aw+QPiArLGxTAqe5GE+671M&#10;MdP2wd90P4RCRAj7DBWUIbSZlD4vyaAf2pY4elfrDIYoXSG1w0eEm0amSfIuDVYcF0psaVVSXh9u&#10;RsFSPtf7dV1/nlzyddvZdPt23lyUeu13iwmIQF34D/+1t1pBOobfL/EHy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2J9cYAAADbAAAADwAAAAAAAAAAAAAAAACYAgAAZHJz&#10;L2Rvd25yZXYueG1sUEsFBgAAAAAEAAQA9QAAAIsDAAAAAA==&#10;" path="m489,163l,77,74,,562,86r-73,77xe" fillcolor="#3c3836" stroked="f">
                    <v:path arrowok="t" o:connecttype="custom" o:connectlocs="122,41;0,19;18,0;140,22;122,41" o:connectangles="0,0,0,0,0"/>
                  </v:shape>
                  <v:shape id="Freeform 274" o:spid="_x0000_s1041" style="position:absolute;left:116;top:327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ussEA&#10;AADbAAAADwAAAGRycy9kb3ducmV2LnhtbERPz2vCMBS+D/Y/hDfwMjRpEZ2dUcZAFPGybhdvj+bZ&#10;lDUvpYla/3tzEDx+fL+X68G14kJ9aDxryCYKBHHlTcO1hr/fzfgDRIjIBlvPpOFGAdar15clFsZf&#10;+YcuZaxFCuFQoAYbY1dIGSpLDsPEd8SJO/neYUywr6Xp8ZrCXStzpWbSYcOpwWJH35aq//LsNOxt&#10;mWVTt5jPh0O+V9u2e1f+qPXobfj6BBFpiE/xw70zGvI0Nn1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07rLBAAAA2wAAAA8AAAAAAAAAAAAAAAAAmAIAAGRycy9kb3du&#10;cmV2LnhtbFBLBQYAAAAABAAEAPUAAACGAwAAAAA=&#10;" path="m487,162l,76,73,,562,86r-75,76xe" fillcolor="#3e3a39" stroked="f">
                    <v:path arrowok="t" o:connecttype="custom" o:connectlocs="122,40;0,19;18,0;141,21;122,40" o:connectangles="0,0,0,0,0"/>
                  </v:shape>
                  <v:shape id="Freeform 275" o:spid="_x0000_s1042" style="position:absolute;left:125;top:317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U3cIA&#10;AADbAAAADwAAAGRycy9kb3ducmV2LnhtbESPT4vCMBTE74LfITzBm6arKG63qYiwdD36B/f6aJ5t&#10;afNSmqyt334jCB6HmfkNk2wH04g7da6yrOBjHoEgzq2uuFBwOX/PNiCcR9bYWCYFD3KwTcejBGNt&#10;ez7S/eQLESDsYlRQet/GUrq8JINublvi4N1sZ9AH2RVSd9gHuGnkIorW0mDFYaHElvYl5fXpzyi4&#10;ZfV1WGe/B7fKa9vThh/Lc6bUdDLsvkB4Gvw7/Gr/aAWLT3h+CT9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cBTdwgAAANsAAAAPAAAAAAAAAAAAAAAAAJgCAABkcnMvZG93&#10;bnJldi54bWxQSwUGAAAAAAQABAD1AAAAhwMAAAAA&#10;" path="m488,163l,77,75,,563,86r-75,77xe" fillcolor="#3f3c3a" stroked="f">
                    <v:path arrowok="t" o:connecttype="custom" o:connectlocs="122,41;0,19;19,0;141,22;122,41" o:connectangles="0,0,0,0,0"/>
                  </v:shape>
                  <v:shape id="Freeform 276" o:spid="_x0000_s1043" style="position:absolute;left:135;top:308;width:140;height:40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0rr8A&#10;AADbAAAADwAAAGRycy9kb3ducmV2LnhtbERPTWvCQBC9F/wPywi91Y1Wi0RXKYVAejR6qLchOybB&#10;7GzY3Wr8951DwePjfW/3o+vVjULsPBuYzzJQxLW3HTcGTsfibQ0qJmSLvWcy8KAI+93kZYu59Xc+&#10;0K1KjZIQjjkaaFMacq1j3ZLDOPMDsXAXHxwmgaHRNuBdwl2vF1n2oR12LA0tDvTVUn2tfp2B1SkL&#10;j+taepfF9+LnXPbLqiyMeZ2OnxtQicb0FP+7S2vgXdbLF/kBe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2vSuvwAAANsAAAAPAAAAAAAAAAAAAAAAAJgCAABkcnMvZG93bnJl&#10;di54bWxQSwUGAAAAAAQABAD1AAAAhAMAAAAA&#10;" path="m489,163l,77,75,,562,86r-73,77xe" fillcolor="#413e3c" stroked="f">
                    <v:path arrowok="t" o:connecttype="custom" o:connectlocs="122,40;0,19;19,0;140,21;122,40" o:connectangles="0,0,0,0,0"/>
                  </v:shape>
                  <v:shape id="Freeform 277" o:spid="_x0000_s1044" style="position:absolute;left:144;top:298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ep8MA&#10;AADbAAAADwAAAGRycy9kb3ducmV2LnhtbESPQWsCMRSE70L/Q3iF3jRrCyJbo7RCqeChaNXzY/Pc&#10;LCYvS5K6u/++EQSPw8x8wyxWvbPiSiE2nhVMJwUI4srrhmsFh9+v8RxETMgarWdSMFCE1fJptMBS&#10;+453dN2nWmQIxxIVmJTaUspYGXIYJ74lzt7ZB4cpy1BLHbDLcGfla1HMpMOG84LBltaGqsv+zymQ&#10;6+PmZOzngY/N9/Bjh2132galXp77j3cQifr0CN/bG63gbQq3L/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eep8MAAADbAAAADwAAAAAAAAAAAAAAAACYAgAAZHJzL2Rv&#10;d25yZXYueG1sUEsFBgAAAAAEAAQA9QAAAIgDAAAAAA==&#10;" path="m488,163l,77,73,,562,87r-74,76xe" fillcolor="#43403e" stroked="f">
                    <v:path arrowok="t" o:connecttype="custom" o:connectlocs="122,41;0,19;18,0;141,22;122,41" o:connectangles="0,0,0,0,0"/>
                  </v:shape>
                  <v:shape id="Freeform 278" o:spid="_x0000_s1045" style="position:absolute;left:153;top:288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SYcMA&#10;AADbAAAADwAAAGRycy9kb3ducmV2LnhtbESPzWrDMBCE74G+g9hCb4nclITGiWxKodAe89OcN9LG&#10;cmqtjKXEbp6+KgRyHGbmG2ZVDq4RF+pC7VnB8yQDQay9qblSsNt+jF9BhIhssPFMCn4pQFk8jFaY&#10;G9/zmi6bWIkE4ZCjAhtjm0sZtCWHYeJb4uQdfecwJtlV0nTYJ7hr5DTL5tJhzWnBYkvvlvTP5uwU&#10;HHB/+ta9vlbO7o/rr1k8m2ah1NPj8LYEEWmI9/Ct/WkUvEzh/0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ySYcMAAADbAAAADwAAAAAAAAAAAAAAAACYAgAAZHJzL2Rv&#10;d25yZXYueG1sUEsFBgAAAAAEAAQA9QAAAIgDAAAAAA==&#10;" path="m487,164l,78,73,,562,87r-75,77xe" fillcolor="#464341" stroked="f">
                    <v:path arrowok="t" o:connecttype="custom" o:connectlocs="122,41;0,20;18,0;141,22;122,41" o:connectangles="0,0,0,0,0"/>
                  </v:shape>
                  <v:shape id="Freeform 279" o:spid="_x0000_s1046" style="position:absolute;left:162;top:278;width:141;height:41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OcTcIA&#10;AADbAAAADwAAAGRycy9kb3ducmV2LnhtbESPQYvCMBSE74L/ITzBm6auINI1iooLHrysCtXb2+Zt&#10;U7Z5qU3U7r83guBxmJlvmNmitZW4UeNLxwpGwwQEce50yYWC4+FrMAXhA7LGyjEp+CcPi3m3M8NU&#10;uzt/020fChEh7FNUYEKoUyl9bsiiH7qaOHq/rrEYomwKqRu8R7it5EeSTKTFkuOCwZrWhvK//dUq&#10;OGWu3pzN5WdVErLZXXchq7xS/V67/AQRqA3v8Ku91QrGY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5xNwgAAANsAAAAPAAAAAAAAAAAAAAAAAJgCAABkcnMvZG93&#10;bnJldi54bWxQSwUGAAAAAAQABAD1AAAAhwMAAAAA&#10;" path="m489,164l,77,75,,563,87r-74,77xe" fillcolor="#484544" stroked="f">
                    <v:path arrowok="t" o:connecttype="custom" o:connectlocs="122,41;0,19;19,0;141,22;122,41" o:connectangles="0,0,0,0,0"/>
                  </v:shape>
                  <v:shape id="Freeform 280" o:spid="_x0000_s1047" style="position:absolute;left:172;top:269;width:140;height:41;visibility:visible;mso-wrap-style:square;v-text-anchor:top" coordsize="56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2/sUA&#10;AADbAAAADwAAAGRycy9kb3ducmV2LnhtbESP0WrCQBRE3wv+w3KFvjUb2yKauoqWFmsh2Np8wCV7&#10;TYLZuzG7mvj3rlDwcZiZM8xs0ZtanKl1lWUFoygGQZxbXXGhIPv7fJqAcB5ZY22ZFFzIwWI+eJhh&#10;om3Hv3Te+UIECLsEFZTeN4mULi/JoItsQxy8vW0N+iDbQuoWuwA3tXyO47E0WHFYKLGh95Lyw+5k&#10;FNjJeM0/2Qdn6fZw3KTTb7maHpV6HPbLNxCeen8P/7e/tIKXV7h9C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3b+xQAAANsAAAAPAAAAAAAAAAAAAAAAAJgCAABkcnMv&#10;ZG93bnJldi54bWxQSwUGAAAAAAQABAD1AAAAigMAAAAA&#10;" path="m489,163l,76,75,,564,87r-75,76xe" fillcolor="#4a4745" stroked="f">
                    <v:path arrowok="t" o:connecttype="custom" o:connectlocs="121,41;0,19;19,0;140,22;121,41" o:connectangles="0,0,0,0,0"/>
                  </v:shape>
                  <v:shape id="Freeform 281" o:spid="_x0000_s1048" style="position:absolute;left:181;top:259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PDsIA&#10;AADbAAAADwAAAGRycy9kb3ducmV2LnhtbESPQWsCMRSE7wX/Q3iCt5pVcZHVKCIIvYnboh4fm+fu&#10;6uYlJKmu/74pFHocZuYbZrXpTSce5ENrWcFknIEgrqxuuVbw9bl/X4AIEVljZ5kUvCjAZj14W2Gh&#10;7ZOP9ChjLRKEQ4EKmhhdIWWoGjIYxtYRJ+9qvcGYpK+l9vhMcNPJaZbl0mDLaaFBR7uGqnv5bRS4&#10;i+txnl/r135xwLzc+tPt7JUaDfvtEkSkPv6H/9ofWsFsDr9f0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48OwgAAANsAAAAPAAAAAAAAAAAAAAAAAJgCAABkcnMvZG93&#10;bnJldi54bWxQSwUGAAAAAAQABAD1AAAAhwMAAAAA&#10;" path="m488,164l,77,74,,562,87r-74,77xe" fillcolor="#4d4a48" stroked="f">
                    <v:path arrowok="t" o:connecttype="custom" o:connectlocs="122,41;0,19;19,0;141,22;122,41" o:connectangles="0,0,0,0,0"/>
                  </v:shape>
                  <v:shape id="Freeform 282" o:spid="_x0000_s1049" style="position:absolute;left:190;top:250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0vXMUA&#10;AADbAAAADwAAAGRycy9kb3ducmV2LnhtbESPQWvCQBSE7wX/w/KEXkrd2NJQoquIEPFQEaOg3h7Z&#10;1yQ0+zZkVxP/vSsUPA4z8w0znfemFldqXWVZwXgUgSDOra64UHDYp+/fIJxH1lhbJgU3cjCfDV6m&#10;mGjb8Y6umS9EgLBLUEHpfZNI6fKSDLqRbYiD92tbgz7ItpC6xS7ATS0/oiiWBisOCyU2tCwp/8su&#10;RkEa7U/Ht5/UmVhvttwdzje7+lLqddgvJiA89f4Z/m+vtYLPGB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S9cxQAAANsAAAAPAAAAAAAAAAAAAAAAAJgCAABkcnMv&#10;ZG93bnJldi54bWxQSwUGAAAAAAQABAD1AAAAigMAAAAA&#10;" path="m489,164l,77,74,,562,87r-73,77xe" fillcolor="#4e4b4a" stroked="f">
                    <v:path arrowok="t" o:connecttype="custom" o:connectlocs="123,41;0,19;19,0;141,22;123,41" o:connectangles="0,0,0,0,0"/>
                  </v:shape>
                  <v:shape id="Freeform 283" o:spid="_x0000_s1050" style="position:absolute;left:199;top:240;width:141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0XYMMA&#10;AADbAAAADwAAAGRycy9kb3ducmV2LnhtbESPzarCMBSE9xd8h3AEN6KpXvyrRhFF0IULqwuXh+bY&#10;FpuT0kStb38jCHc5zMw3zGLVmFI8qXaFZQWDfgSCOLW64EzB5bzrTUE4j6yxtEwK3uRgtWz9LDDW&#10;9sUneiY+EwHCLkYFufdVLKVLczLo+rYiDt7N1gZ9kHUmdY2vADelHEbRWBosOCzkWNEmp/SePIwC&#10;0310D+/qrkdXez5uh4fNLPKFUp12s56D8NT4//C3vdcKfifw+R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0XYMMAAADbAAAADwAAAAAAAAAAAAAAAACYAgAAZHJzL2Rv&#10;d25yZXYueG1sUEsFBgAAAAAEAAQA9QAAAIgDAAAAAA==&#10;" path="m488,163l,76,74,,563,87r-75,76xe" fillcolor="#514e4c" stroked="f">
                    <v:path arrowok="t" o:connecttype="custom" o:connectlocs="122,41;0,19;19,0;141,22;122,41" o:connectangles="0,0,0,0,0"/>
                  </v:shape>
                  <v:shape id="Freeform 284" o:spid="_x0000_s1051" style="position:absolute;left:209;top:231;width:140;height:40;visibility:visible;mso-wrap-style:square;v-text-anchor:top" coordsize="56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e9AMIA&#10;AADbAAAADwAAAGRycy9kb3ducmV2LnhtbERPW2vCMBR+H/gfwhF8GTZxgzFqo6ggVAbDeQEfD82x&#10;LW1OSpPV7t8vD4M9fnz3bD3aVgzU+9qxhkWiQBAXztRcaric9/N3ED4gG2wdk4Yf8rBeTZ4yTI17&#10;8BcNp1CKGMI+RQ1VCF0qpS8qsugT1xFH7u56iyHCvpSmx0cMt618UepNWqw5NlTY0a6iojl9Ww23&#10;unm+frQH89lsx+Pe50otjkrr2XTcLEEEGsO/+M+dGw2vcWz8En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70AwgAAANsAAAAPAAAAAAAAAAAAAAAAAJgCAABkcnMvZG93&#10;bnJldi54bWxQSwUGAAAAAAQABAD1AAAAhwMAAAAA&#10;" path="m488,164l,77,74,,563,87r-75,77xe" fillcolor="#53504e" stroked="f">
                    <v:path arrowok="t" o:connecttype="custom" o:connectlocs="121,40;0,19;18,0;140,21;121,40" o:connectangles="0,0,0,0,0"/>
                  </v:shape>
                  <v:shape id="Freeform 285" o:spid="_x0000_s1052" style="position:absolute;left:218;top:221;width:141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qIcMA&#10;AADbAAAADwAAAGRycy9kb3ducmV2LnhtbESPQWvCQBSE7wX/w/KE3uqmFluNWUVaWrw2EePxkX1m&#10;Q7NvQ3aj8d+7hUKPw8x8w2Tb0bbiQr1vHCt4niUgiCunG64VHIrPpyUIH5A1to5JwY08bDeThwxT&#10;7a78TZc81CJC2KeowITQpVL6ypBFP3MdcfTOrrcYouxrqXu8Rrht5TxJXqXFhuOCwY7eDVU/+WAV&#10;lDjw4m1fHL8GmxsqP9ztUJ+UepyOuzWIQGP4D/+191rBywp+v8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FqIcMAAADbAAAADwAAAAAAAAAAAAAAAACYAgAAZHJzL2Rv&#10;d25yZXYueG1sUEsFBgAAAAAEAAQA9QAAAIgDAAAAAA==&#10;" path="m489,164l,77,75,,562,87r-73,77xe" fillcolor="#545250" stroked="f">
                    <v:path arrowok="t" o:connecttype="custom" o:connectlocs="123,41;0,19;19,0;141,22;123,41" o:connectangles="0,0,0,0,0"/>
                  </v:shape>
                  <v:shape id="Freeform 286" o:spid="_x0000_s1053" style="position:absolute;left:227;top:211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GFL8A&#10;AADbAAAADwAAAGRycy9kb3ducmV2LnhtbERPzWoCMRC+C32HMII3zVqKyGoUFVq8VPDnAYbNdBO6&#10;mSybqbu+vTkUPH58/+vtEBp1py75yAbmswIUcRWt59rA7fo5XYJKgmyxiUwGHpRgu3kbrbG0secz&#10;3S9SqxzCqUQDTqQttU6Vo4BpFlvizP3ELqBk2NXadtjn8NDo96JY6ICec4PDlg6Oqt/LXzCw72Nx&#10;Fal2t+Pj6/vg3fx88o0xk/GwW4ESGuQl/ncfrYGPvD5/yT9Ab5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0YUvwAAANsAAAAPAAAAAAAAAAAAAAAAAJgCAABkcnMvZG93bnJl&#10;di54bWxQSwUGAAAAAAQABAD1AAAAhAMAAAAA&#10;" path="m489,163l,76,74,,562,86r-73,77xe" fillcolor="#565452" stroked="f">
                    <v:path arrowok="t" o:connecttype="custom" o:connectlocs="123,41;0,19;19,0;141,22;123,41" o:connectangles="0,0,0,0,0"/>
                  </v:shape>
                  <v:shape id="Freeform 287" o:spid="_x0000_s1054" style="position:absolute;left:237;top:202;width:140;height:41;visibility:visible;mso-wrap-style:square;v-text-anchor:top" coordsize="562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kicMA&#10;AADbAAAADwAAAGRycy9kb3ducmV2LnhtbESPQWvCQBSE7wX/w/IEb80mobQSXUUbiqXQQ6K5P7LP&#10;JJh9G7Jbjf/eLRR6HGbmG2a9nUwvrjS6zrKCJIpBENdWd9woOB0/npcgnEfW2FsmBXdysN3MntaY&#10;aXvjgq6lb0SAsMtQQev9kEnp6pYMusgOxME729GgD3JspB7xFuCml2kcv0qDHYeFFgd6b6m+lD9G&#10;QV4lFSX49V2+uf2Bi2WR73Sh1GI+7VYgPE3+P/zX/tQKXlL4/RJ+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SkicMAAADbAAAADwAAAAAAAAAAAAAAAACYAgAAZHJzL2Rv&#10;d25yZXYueG1sUEsFBgAAAAAEAAQA9QAAAIgDAAAAAA==&#10;" path="m487,164l,77,73,,562,86r-75,78xe" fillcolor="#585554" stroked="f">
                    <v:path arrowok="t" o:connecttype="custom" o:connectlocs="121,41;0,19;18,0;140,22;121,41" o:connectangles="0,0,0,0,0"/>
                  </v:shape>
                  <v:shape id="Freeform 288" o:spid="_x0000_s1055" style="position:absolute;left:246;top:192;width:140;height:41;visibility:visible;mso-wrap-style:square;v-text-anchor:top" coordsize="563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qJMUA&#10;AADbAAAADwAAAGRycy9kb3ducmV2LnhtbESPQWvCQBSE7wX/w/KE3uqmtkiJbkREiT2VpKV4fGRf&#10;sqHZtyG7atpf3xUEj8PMfMOs1qPtxJkG3zpW8DxLQBBXTrfcKPj63D+9gfABWWPnmBT8kod1NnlY&#10;YardhQs6l6EREcI+RQUmhD6V0leGLPqZ64mjV7vBYohyaKQe8BLhtpPzJFlIiy3HBYM9bQ1VP+XJ&#10;Ktgc5ftfmee7KgmL4nufm0P9USj1OB03SxCBxnAP39oHreD1Ba5f4g+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7GokxQAAANsAAAAPAAAAAAAAAAAAAAAAAJgCAABkcnMv&#10;ZG93bnJldi54bWxQSwUGAAAAAAQABAD1AAAAigMAAAAA&#10;" path="m488,163l,77,75,,563,86r-75,77xe" fillcolor="#5a5756" stroked="f">
                    <v:path arrowok="t" o:connecttype="custom" o:connectlocs="121,41;0,19;19,0;140,22;121,41" o:connectangles="0,0,0,0,0"/>
                  </v:shape>
                  <v:shape id="Freeform 289" o:spid="_x0000_s1056" style="position:absolute;left:255;top:183;width:141;height:40;visibility:visible;mso-wrap-style:square;v-text-anchor:top" coordsize="5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uiq8IA&#10;AADbAAAADwAAAGRycy9kb3ducmV2LnhtbESPUWvCQBCE3wv+h2MF3+rFKiLRU0QqlhYKRn/AkluT&#10;YG4vZk9N/n2vUOjjMDPfMKtN52r1oFYqzwYm4wQUce5txYWB82n/ugAlAdli7ZkM9CSwWQ9eVpha&#10;/+QjPbJQqAhhSdFAGUKTai15SQ5l7Bvi6F186zBE2RbatviMcFfrtySZa4cVx4USG9qVlF+zuzMg&#10;5/5zMu/ptm8O0+8vfs8kkcqY0bDbLkEF6sJ/+K/9YQ3MZvD7Jf4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q6KrwgAAANsAAAAPAAAAAAAAAAAAAAAAAJgCAABkcnMvZG93&#10;bnJldi54bWxQSwUGAAAAAAQABAD1AAAAhwMAAAAA&#10;" path="m489,162l,76,75,,562,86r-73,76xe" fillcolor="#5b5957" stroked="f">
                    <v:path arrowok="t" o:connecttype="custom" o:connectlocs="123,40;0,19;19,0;141,21;123,40" o:connectangles="0,0,0,0,0"/>
                  </v:shape>
                  <v:shape id="Freeform 290" o:spid="_x0000_s1057" style="position:absolute;left:264;top:173;width:141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LnsQA&#10;AADbAAAADwAAAGRycy9kb3ducmV2LnhtbESPQWsCMRSE70L/Q3iF3rqJxS2yGkUKXbwVrR56e908&#10;d7fdvGyTqOu/N0LB4zAz3zDz5WA7cSIfWscaxpkCQVw503KtYff5/jwFESKywc4xabhQgOXiYTTH&#10;wrgzb+i0jbVIEA4Famhi7AspQ9WQxZC5njh5B+ctxiR9LY3Hc4LbTr4o9SottpwWGuzpraHqd3u0&#10;GqqJ2pe5Uz9/5bo8du23zL/8h9ZPj8NqBiLSEO/h//baaJjkcPuSfoB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li57EAAAA2wAAAA8AAAAAAAAAAAAAAAAAmAIAAGRycy9k&#10;b3ducmV2LnhtbFBLBQYAAAAABAAEAPUAAACJAwAAAAA=&#10;" path="m488,163l,77,73,,562,86r-74,77xe" fillcolor="#5d5a59" stroked="f">
                    <v:path arrowok="t" o:connecttype="custom" o:connectlocs="122,41;0,19;18,0;141,22;122,41" o:connectangles="0,0,0,0,0"/>
                  </v:shape>
                  <v:shape id="Freeform 291" o:spid="_x0000_s1058" style="position:absolute;left:274;top:163;width:140;height:41;visibility:visible;mso-wrap-style:square;v-text-anchor:top" coordsize="562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j4d8UA&#10;AADbAAAADwAAAGRycy9kb3ducmV2LnhtbESPW2sCMRSE34X+h3AEX6RmFZGyGkVaFC9Y8IL08bA5&#10;3V26OVmTqOu/bwoFH4eZ+YaZzBpTiRs5X1pW0O8lIIgzq0vOFZyOi9c3ED4ga6wsk4IHeZhNX1oT&#10;TLW9855uh5CLCGGfooIihDqV0mcFGfQ9WxNH79s6gyFKl0vt8B7hppKDJBlJgyXHhQJrei8o+zlc&#10;jQLaLTe47X5u167cnffry9dH16+U6rSb+RhEoCY8w//tlVYwHMHfl/gD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+Ph3xQAAANsAAAAPAAAAAAAAAAAAAAAAAJgCAABkcnMv&#10;ZG93bnJldi54bWxQSwUGAAAAAAQABAD1AAAAigMAAAAA&#10;" path="m487,163l,77,73,,562,86r-75,77xe" fillcolor="#5f5d5c" stroked="f">
                    <v:path arrowok="t" o:connecttype="custom" o:connectlocs="121,41;0,19;18,0;140,22;121,41" o:connectangles="0,0,0,0,0"/>
                  </v:shape>
                  <v:shape id="Freeform 292" o:spid="_x0000_s1059" style="position:absolute;left:283;top:162;width:140;height:33;visibility:visible;mso-wrap-style:square;v-text-anchor:top" coordsize="56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Md8UA&#10;AADbAAAADwAAAGRycy9kb3ducmV2LnhtbESPQWvCQBSE7wX/w/IEL0U3lhI1uooIpaUe1Cg5P7LP&#10;JJh9G7JrjP++Wyj0OMzMN8xq05tadNS6yrKC6SQCQZxbXXGh4HL+GM9BOI+ssbZMCp7kYLMevKww&#10;0fbBJ+pSX4gAYZeggtL7JpHS5SUZdBPbEAfvaluDPsi2kLrFR4CbWr5FUSwNVhwWSmxoV1J+S+9G&#10;QTd/TfVxdzzE+8/TvvleZHH2zJQaDfvtEoSn3v+H/9pfWsH7DH6/h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NYx3xQAAANsAAAAPAAAAAAAAAAAAAAAAAJgCAABkcnMv&#10;ZG93bnJldi54bWxQSwUGAAAAAAQABAD1AAAAigMAAAAA&#10;" path="m489,129l,43,42,,266,,563,53r-74,76xe" fillcolor="#615e5d" stroked="f">
                    <v:path arrowok="t" o:connecttype="custom" o:connectlocs="122,33;0,11;10,0;66,0;140,14;122,33" o:connectangles="0,0,0,0,0,0"/>
                  </v:shape>
                  <v:shape id="Freeform 293" o:spid="_x0000_s1060" style="position:absolute;left:292;top:162;width:141;height:23;visibility:visible;mso-wrap-style:square;v-text-anchor:top" coordsize="564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9qL4A&#10;AADbAAAADwAAAGRycy9kb3ducmV2LnhtbERPS2rDMBDdB3IHMYHuEjlpCcWNEkxoobuQzwGm1tQy&#10;sUbGmsju7atFocvH++8Ok+9UoiG2gQ2sVwUo4jrYlhsDt+vH8hVUFGSLXWAy8EMRDvv5bIelDSOf&#10;KV2kUTmEY4kGnEhfah1rRx7jKvTEmfsOg0fJcGi0HXDM4b7Tm6LYao8t5waHPR0d1ffLwxvodaqq&#10;tAnn03P9NZ5SI+/OizFPi6l6AyU0yb/4z/1pDbzksflL/gF6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Gvai+AAAA2wAAAA8AAAAAAAAAAAAAAAAAmAIAAGRycy9kb3ducmV2&#10;LnhtbFBLBQYAAAAABAAEAPUAAACDAwAAAAA=&#10;" path="m489,91l,5,5,,482,r82,14l489,91xe" fillcolor="#636160" stroked="f">
                    <v:path arrowok="t" o:connecttype="custom" o:connectlocs="122,23;0,1;1,0;121,0;141,4;122,23" o:connectangles="0,0,0,0,0,0"/>
                  </v:shape>
                  <v:shape id="Freeform 294" o:spid="_x0000_s1061" style="position:absolute;left:349;top:162;width:87;height:13;visibility:visible;mso-wrap-style:square;v-text-anchor:top" coordsize="34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I8UA&#10;AADbAAAADwAAAGRycy9kb3ducmV2LnhtbESPW2sCMRSE3wv9D+EU+iKatJSiq1GKvdCCCt7eD5vj&#10;7urmZNnEuP77piD0cZiZb5jJrLO1iNT6yrGGp4ECQZw7U3GhYbf97A9B+IBssHZMGq7kYTa9v5tg&#10;ZtyF1xQ3oRAJwj5DDWUITSalz0uy6AeuIU7ewbUWQ5JtIU2LlwS3tXxW6lVarDgtlNjQvKT8tDlb&#10;DfP9h4pqcT0X0W57Py6+r76WR60fH7q3MYhAXfgP39rfRsPLCP6+pB8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JEjxQAAANsAAAAPAAAAAAAAAAAAAAAAAJgCAABkcnMv&#10;ZG93bnJldi54bWxQSwUGAAAAAAQABAD1AAAAigMAAAAA&#10;" path="m297,53l,,348,,297,53xe" fillcolor="#656261" stroked="f">
                    <v:path arrowok="t" o:connecttype="custom" o:connectlocs="74,13;0,0;87,0;74,13" o:connectangles="0,0,0,0"/>
                  </v:shape>
                  <v:shape id="Freeform 295" o:spid="_x0000_s1062" style="position:absolute;left:355;top:130;width:81;height:36;visibility:visible;mso-wrap-style:square;v-text-anchor:top" coordsize="323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hvwbsA&#10;AADbAAAADwAAAGRycy9kb3ducmV2LnhtbERPSwrCMBDdC94hjODOpgqKVqNIoVDc+QG3QzO2xWZS&#10;m6j19mYhuHy8/2bXm0a8qHO1ZQXTKAZBXFhdc6ngcs4mSxDOI2tsLJOCDznYbYeDDSbavvlIr5Mv&#10;RQhhl6CCyvs2kdIVFRl0kW2JA3eznUEfYFdK3eE7hJtGzuJ4IQ3WHBoqbCmtqLifnkaBzAubO15l&#10;jzK9ts09Sw80rZUaj/r9GoSn3v/FP3euFczD+vAl/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uIb8G7AAAA2wAAAA8AAAAAAAAAAAAAAAAAmAIAAGRycy9kb3ducmV2Lnht&#10;bFBLBQYAAAAABAAEAPUAAACAAwAAAAA=&#10;" path="m310,144l228,130r95,l310,144xm,l167,29r-10,1l147,32r-11,l126,32r-22,l85,29,66,27,50,23,35,19,22,13,10,7,,xe" fillcolor="#676563" stroked="f">
                    <v:path arrowok="t" o:connecttype="custom" o:connectlocs="78,36;57,33;81,33;78,36;0,0;42,7;39,8;37,8;34,8;32,8;26,8;21,7;17,7;13,6;9,5;6,3;3,2;0,0" o:connectangles="0,0,0,0,0,0,0,0,0,0,0,0,0,0,0,0,0,0"/>
                    <o:lock v:ext="edit" verticies="t"/>
                  </v:shape>
                  <v:shape id="Freeform 296" o:spid="_x0000_s1063" style="position:absolute;left:348;top:117;width:80;height:21;visibility:visible;mso-wrap-style:square;v-text-anchor:top" coordsize="319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sQMcA&#10;AADbAAAADwAAAGRycy9kb3ducmV2LnhtbESPT2vCQBTE7wW/w/IKvZS6saDY1FWsVcghHvwD0tsj&#10;+0xCs2/D7mpiP31XKPQ4zMxvmNmiN424kvO1ZQWjYQKCuLC65lLB8bB5mYLwAVljY5kU3MjDYj54&#10;mGGqbcc7uu5DKSKEfYoKqhDaVEpfVGTQD21LHL2zdQZDlK6U2mEX4aaRr0kykQZrjgsVtrSqqPje&#10;X4yCVXZa543Ln7uvrTznm7efjyT7VOrpsV++gwjUh//wXzvTCsYjuH+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rEDHAAAA2wAAAA8AAAAAAAAAAAAAAAAAmAIAAGRy&#10;cy9kb3ducmV2LnhtbFBLBQYAAAAABAAEAPUAAACMAwAAAAA=&#10;" path="m,l319,56r-22,6l276,68r-20,3l235,75r-20,3l195,80r-21,2l156,82r-17,l124,80,109,79,95,77,83,73,70,70,60,66,49,62,40,57,32,53,25,47,18,40,13,33,8,26,3,19,1,11,,6,,xe" fillcolor="#696766" stroked="f">
                    <v:path arrowok="t" o:connecttype="custom" o:connectlocs="0,0;80,14;74,16;69,17;64,18;59,19;54,20;49,20;44,21;39,21;35,21;31,20;27,20;24,20;21,19;18,18;15,17;12,16;10,15;8,14;6,12;5,10;3,8;2,7;1,5;0,3;0,2;0,0" o:connectangles="0,0,0,0,0,0,0,0,0,0,0,0,0,0,0,0,0,0,0,0,0,0,0,0,0,0,0,0"/>
                  </v:shape>
                  <v:shape id="Freeform 297" o:spid="_x0000_s1064" style="position:absolute;left:348;top:106;width:101;height:31;visibility:visible;mso-wrap-style:square;v-text-anchor:top" coordsize="40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gY7MQA&#10;AADbAAAADwAAAGRycy9kb3ducmV2LnhtbESPT2sCMRTE70K/Q3gFL1KTKpayGqUUBA+9+A/p7bF5&#10;blY3L2GTruu3bwoFj8PM/IZZrHrXiI7aWHvW8DpWIIhLb2quNBz265d3EDEhG2w8k4Y7RVgtnwYL&#10;LIy/8Za6XapEhnAsUINNKRRSxtKSwzj2gTh7Z986TFm2lTQt3jLcNXKi1Jt0WHNesBjo01J53f04&#10;DZfu/nVeT3F2vJxOTRhZ9R2OSuvhc/8xB5GoT4/wf3tjNMwm8Pcl/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YGOzEAAAA2wAAAA8AAAAAAAAAAAAAAAAAmAIAAGRycy9k&#10;b3ducmV2LnhtbFBLBQYAAAAABAAEAPUAAACJAwAAAAA=&#10;" path="m197,123l30,94,19,86,11,76,6,66,1,55,,43,,29,3,15,8,,404,70,377,80,350,90r-25,9l298,106r-26,6l247,117r-24,4l197,123xe" fillcolor="#6a6867" stroked="f">
                    <v:path arrowok="t" o:connecttype="custom" o:connectlocs="49,31;8,24;5,22;3,19;2,17;0,14;0,11;0,7;1,4;2,0;101,18;94,20;88,23;81,25;75,27;68,28;62,29;56,30;49,31" o:connectangles="0,0,0,0,0,0,0,0,0,0,0,0,0,0,0,0,0,0,0"/>
                  </v:shape>
                  <v:shape id="Freeform 298" o:spid="_x0000_s1065" style="position:absolute;left:348;top:9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DIcYA&#10;AADbAAAADwAAAGRycy9kb3ducmV2LnhtbESPQWvCQBSE74L/YXlCL6IbFatNXUVbbITiwdhLb4/s&#10;Mwlm34bsVpN/3y0IPQ4z8w2z2rSmEjdqXGlZwWQcgSDOrC45V/B13o+WIJxH1lhZJgUdOdis+70V&#10;xtre+US31OciQNjFqKDwvo6ldFlBBt3Y1sTBu9jGoA+yyaVu8B7gppLTKHqWBksOCwXW9FZQdk1/&#10;jIJEdru8Sr5nw2RfpotDd/z4fH9R6mnQbl9BeGr9f/jRPmgF8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CDIcYAAADbAAAADwAAAAAAAAAAAAAAAACYAgAAZHJz&#10;L2Rvd25yZXYueG1sUEsFBgAAAAAEAAQA9QAAAIsDAAAAAA==&#10;" path="m319,141l,85,,76,1,65,3,56,7,46,10,34,15,24,22,12,27,,475,79r-10,5l453,89r-33,16l385,118r-33,13l319,141xe" fillcolor="#6c6a69" stroked="f">
                    <v:path arrowok="t" o:connecttype="custom" o:connectlocs="80,35;0,21;0,19;0,16;1,14;2,11;3,8;4,6;6,3;7,0;119,20;116,21;113,22;105,26;96,29;88,33;80,35" o:connectangles="0,0,0,0,0,0,0,0,0,0,0,0,0,0,0,0,0"/>
                  </v:shape>
                  <v:shape id="Freeform 299" o:spid="_x0000_s1066" style="position:absolute;left:350;top:86;width:133;height:38;visibility:visible;mso-wrap-style:square;v-text-anchor:top" coordsize="530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Uv8UA&#10;AADbAAAADwAAAGRycy9kb3ducmV2LnhtbESP3WrCQBSE74W+w3IKvdNNrFpJXUUKRaEg+AOhd6fZ&#10;YxLMng27q8Y+fbcgeDnMzDfMbNGZRlzI+dqygnSQgCAurK65VHDYf/anIHxA1thYJgU38rCYP/Vm&#10;mGl75S1ddqEUEcI+QwVVCG0mpS8qMugHtiWO3tE6gyFKV0rt8BrhppHDJJlIgzXHhQpb+qioOO3O&#10;RoH9yc/p6+rbbVODb5tp7nz++6XUy3O3fAcRqAuP8L291grGI/j/En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hhS/xQAAANsAAAAPAAAAAAAAAAAAAAAAAJgCAABkcnMv&#10;ZG93bnJldi54bWxQSwUGAAAAAAQABAD1AAAAigMAAAAA&#10;" path="m396,151l,81,8,63,18,43,32,22,47,,530,85,508,97r-20,12l467,119r-22,10l433,135r-12,5l408,146r-12,5xe" fillcolor="#6e6c6b" stroked="f">
                    <v:path arrowok="t" o:connecttype="custom" o:connectlocs="99,38;0,20;2,16;5,11;8,6;12,0;133,21;127,24;122,27;117,30;112,32;109,34;106,35;102,37;99,38" o:connectangles="0,0,0,0,0,0,0,0,0,0,0,0,0,0,0"/>
                  </v:shape>
                  <v:shape id="Freeform 300" o:spid="_x0000_s1067" style="position:absolute;left:355;top:76;width:141;height:40;visibility:visible;mso-wrap-style:square;v-text-anchor:top" coordsize="56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/wsMA&#10;AADbAAAADwAAAGRycy9kb3ducmV2LnhtbESPS4vCQBCE7wv+h6EFL7JODPgg6ygi+MSLcQ97bDJt&#10;Esz0hMyo8d87grDHoqq+omaL1lTiTo0rLSsYDiIQxJnVJecKfs/r7ykI55E1VpZJwZMcLOadrxkm&#10;2j74RPfU5yJA2CWooPC+TqR0WUEG3cDWxMG72MagD7LJpW7wEeCmknEUjaXBksNCgTWtCsqu6c0o&#10;OJzdxownx76cpFv5t2cTX1exUr1uu/wB4an1/+FPe6cVjEb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H/wsMAAADbAAAADwAAAAAAAAAAAAAAAACYAgAAZHJzL2Rv&#10;d25yZXYueG1sUEsFBgAAAAAEAAQA9QAAAIgDAAAAAA==&#10;" path="m448,159l,80,13,62,27,42,43,21,60,,564,90r-28,19l507,127r-29,17l448,159xe" fillcolor="#706e6d" stroked="f">
                    <v:path arrowok="t" o:connecttype="custom" o:connectlocs="112,40;0,20;3,16;7,11;11,5;15,0;141,23;134,27;127,32;120,36;112,40" o:connectangles="0,0,0,0,0,0,0,0,0,0,0"/>
                  </v:shape>
                  <v:shape id="Freeform 301" o:spid="_x0000_s1068" style="position:absolute;left:362;top:66;width:146;height:41;visibility:visible;mso-wrap-style:square;v-text-anchor:top" coordsize="584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asMA&#10;AADbAAAADwAAAGRycy9kb3ducmV2LnhtbESPQWsCMRSE7wX/Q3hCb92sRUW3RtGCtaeCq3Svj83r&#10;bujmZUmirv++KRR6HOabGWa1GWwnruSDcaxgkuUgiGunDTcKzqf90wJEiMgaO8ek4E4BNuvRwwoL&#10;7W58pGsZG5FKOBSooI2xL6QMdUsWQ+Z64uR9OW8xJukbqT3eUrnt5HOez6VFw2mhxZ5eW6q/y4tV&#10;8DnrDrR7q0yViP1k+mGWTSyVehwP2xcQkYb4D/+l37WC2Rx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9HasMAAADbAAAADwAAAAAAAAAAAAAAAACYAgAAZHJzL2Rv&#10;d25yZXYueG1sUEsFBgAAAAAEAAQA9QAAAIgDAAAAAA==&#10;" path="m483,163l,78,14,62,28,44,42,27,60,9,64,5,69,,584,92r-25,18l534,129r-26,17l483,163xe" fillcolor="#71706f" stroked="f">
                    <v:path arrowok="t" o:connecttype="custom" o:connectlocs="121,41;0,20;4,16;7,11;11,7;15,2;16,1;17,0;146,23;140,28;134,32;127,37;121,41" o:connectangles="0,0,0,0,0,0,0,0,0,0,0,0,0"/>
                  </v:shape>
                  <v:shape id="Freeform 302" o:spid="_x0000_s1069" style="position:absolute;left:370;top:57;width:149;height:41;visibility:visible;mso-wrap-style:square;v-text-anchor:top" coordsize="596,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08dsIA&#10;AADbAAAADwAAAGRycy9kb3ducmV2LnhtbESPQWsCMRSE74X+h/AKvdVsRatsjeIKFi9StPX+SF43&#10;SzcvSxLdbX+9EQo9DjPzDbNYDa4VFwqx8azgeVSAINbeNFwr+PzYPs1BxIRssPVMCn4owmp5f7fA&#10;0vieD3Q5plpkCMcSFdiUulLKqC05jCPfEWfvyweHKctQSxOwz3DXynFRvEiHDecFix1tLOnv49kp&#10;qPv9uzZ71tXk1Cd8c1UVfq1Sjw/D+hVEoiH9h//aO6NgOoPbl/w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XTx2wgAAANsAAAAPAAAAAAAAAAAAAAAAAJgCAABkcnMvZG93&#10;bnJldi54bWxQSwUGAAAAAAQABAD1AAAAhwMAAAAA&#10;" path="m504,166l,76,14,62,28,47,39,34,52,23,64,11,76,,596,91r-23,20l551,131r-23,17l504,166xe" fillcolor="#737170" stroked="f">
                    <v:path arrowok="t" o:connecttype="custom" o:connectlocs="126,41;0,19;4,15;7,12;10,8;13,6;16,3;19,0;149,22;143,27;138,32;132,37;126,41" o:connectangles="0,0,0,0,0,0,0,0,0,0,0,0,0"/>
                  </v:shape>
                  <v:shape id="Freeform 303" o:spid="_x0000_s1070" style="position:absolute;left:379;top:48;width:149;height:41;visibility:visible;mso-wrap-style:square;v-text-anchor:top" coordsize="598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zRf78A&#10;AADbAAAADwAAAGRycy9kb3ducmV2LnhtbERPTYvCMBC9C/6HMMLebKqwi1SjqOyCBw/WXfQ6NGNb&#10;bCa1iab++81B8Ph434tVbxrxoM7VlhVMkhQEcWF1zaWCv9+f8QyE88gaG8uk4EkOVsvhYIGZtoFz&#10;ehx9KWIIuwwVVN63mZSuqMigS2xLHLmL7Qz6CLtS6g5DDDeNnKbplzRYc2yosKVtRcX1eDcKXH77&#10;npEtD+Fc5JvDKezDtHZKfYz69RyEp96/xS/3Tiv4jG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7NF/vwAAANsAAAAPAAAAAAAAAAAAAAAAAJgCAABkcnMvZG93bnJl&#10;di54bWxQSwUGAAAAAAQABAD1AAAAhAMAAAAA&#10;" path="m515,168l,76,19,56,40,38,62,19,82,,598,92r-20,20l558,131r-21,18l515,168xe" fillcolor="#757372" stroked="f">
                    <v:path arrowok="t" o:connecttype="custom" o:connectlocs="128,41;0,19;5,14;10,9;15,5;20,0;149,22;144,27;139,32;134,36;128,41" o:connectangles="0,0,0,0,0,0,0,0,0,0,0"/>
                  </v:shape>
                  <v:shape id="Freeform 304" o:spid="_x0000_s1071" style="position:absolute;left:389;top:39;width:148;height:41;visibility:visible;mso-wrap-style:square;v-text-anchor:top" coordsize="594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z5sYA&#10;AADbAAAADwAAAGRycy9kb3ducmV2LnhtbESPQWvCQBSE7wX/w/IEb3VTwaLRVYpSrWChRg96e82+&#10;JsHs2zS7mvjvXaHQ4zAz3zDTeWtKcaXaFZYVvPQjEMSp1QVnCg779+cRCOeRNZaWScGNHMxnnacp&#10;xto2vKNr4jMRIOxiVJB7X8VSujQng65vK+Lg/djaoA+yzqSusQlwU8pBFL1KgwWHhRwrWuSUnpOL&#10;UbDaJMfl+osO2+/P/W8z3janKMmU6nXbtwkIT63/D/+1P7SC4RgeX8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Nz5sYAAADbAAAADwAAAAAAAAAAAAAAAACYAgAAZHJz&#10;L2Rvd25yZXYueG1sUEsFBgAAAAAEAAQA9QAAAIsDAAAAAA==&#10;" path="m520,165l,74,23,55,45,35,68,18,91,,594,90r-14,15l566,121r-12,12l543,145r-12,10l520,165xe" fillcolor="#767473" stroked="f">
                    <v:path arrowok="t" o:connecttype="custom" o:connectlocs="130,41;0,18;6,14;11,9;17,4;23,0;148,22;145,26;141,30;138,33;135,36;132,39;130,41" o:connectangles="0,0,0,0,0,0,0,0,0,0,0,0,0"/>
                  </v:shape>
                  <v:shape id="Freeform 305" o:spid="_x0000_s1072" style="position:absolute;left:400;top:30;width:145;height:41;visibility:visible;mso-wrap-style:square;v-text-anchor:top" coordsize="583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uCtL8A&#10;AADbAAAADwAAAGRycy9kb3ducmV2LnhtbERPTYvCMBC9C/6HMAt703Q9iFSjyMKCoMuiVs9DM22K&#10;zaQ2ae3+e3MQPD7e92oz2Fr01PrKsYKvaQKCOHe64lJBdv6ZLED4gKyxdkwK/snDZj0erTDV7sFH&#10;6k+hFDGEfYoKTAhNKqXPDVn0U9cQR65wrcUQYVtK3eIjhttazpJkLi1WHBsMNvRtKL+dOqvgd3bv&#10;D13hs324JKbo+r9hf5VKfX4M2yWIQEN4i1/unVYwj+vjl/g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4K0vwAAANsAAAAPAAAAAAAAAAAAAAAAAJgCAABkcnMvZG93bnJl&#10;di54bWxQSwUGAAAAAAQABAD1AAAAhAMAAAAA&#10;" path="m516,164l,72,26,54,51,35,76,17,101,,583,86r-12,17l556,120r-16,19l523,157r-4,4l516,164xe" fillcolor="#787676" stroked="f">
                    <v:path arrowok="t" o:connecttype="custom" o:connectlocs="128,41;0,18;6,14;13,9;19,4;25,0;145,22;142,26;138,30;134,35;130,39;129,40;128,41" o:connectangles="0,0,0,0,0,0,0,0,0,0,0,0,0"/>
                  </v:shape>
                  <v:shape id="Freeform 306" o:spid="_x0000_s1073" style="position:absolute;left:411;top:21;width:141;height:40;visibility:visible;mso-wrap-style:square;v-text-anchor:top" coordsize="563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TrMUA&#10;AADbAAAADwAAAGRycy9kb3ducmV2LnhtbESPQWvCQBSE74L/YXlCL1I3MRBKdBWxDZRWkNp6f2Sf&#10;STD7NmS3Mfn3XUHocZiZb5j1djCN6KlztWUF8SICQVxYXXOp4Oc7f34B4TyyxsYyKRjJwXYznawx&#10;0/bGX9SffCkChF2GCirv20xKV1Rk0C1sSxy8i+0M+iC7UuoObwFuGrmMolQarDksVNjSvqLievo1&#10;Cj7Oh8S+HpfjPHHzXfp27vP086jU02zYrUB4Gvx/+NF+1wrSGO5fw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tOsxQAAANsAAAAPAAAAAAAAAAAAAAAAAJgCAABkcnMv&#10;ZG93bnJldi54bWxQSwUGAAAAAAQABAD1AAAAigMAAAAA&#10;" path="m503,159l,69,28,50,57,31,86,15,114,,563,79,551,97r-13,20l522,138r-19,21xe" fillcolor="#7a7978" stroked="f">
                    <v:path arrowok="t" o:connecttype="custom" o:connectlocs="126,40;0,17;7,13;14,8;22,4;29,0;141,20;138,24;135,29;131,35;126,40" o:connectangles="0,0,0,0,0,0,0,0,0,0,0"/>
                  </v:shape>
                  <v:shape id="Freeform 307" o:spid="_x0000_s1074" style="position:absolute;left:425;top:13;width:132;height:38;visibility:visible;mso-wrap-style:square;v-text-anchor:top" coordsize="5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O78MA&#10;AADbAAAADwAAAGRycy9kb3ducmV2LnhtbESPQWvCQBSE7wX/w/KE3urGHESiq4go2F5aE8HrI/vM&#10;BrNvw+42pv++Wyh4HGbmG2a9HW0nBvKhdaxgPstAENdOt9wouFTHtyWIEJE1do5JwQ8F2G4mL2ss&#10;tHvwmYYyNiJBOBSowMTYF1KG2pDFMHM9cfJuzluMSfpGao+PBLedzLNsIS22nBYM9rQ3VN/Lb6vg&#10;uvv8uB/eda+r45drKxPMoVwq9ToddysQkcb4DP+3T1rBIo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O78MAAADbAAAADwAAAAAAAAAAAAAAAACYAgAAZHJzL2Rv&#10;d25yZXYueG1sUEsFBgAAAAAEAAQA9QAAAIgDAAAAAA==&#10;" path="m482,152l,66,19,56,38,44,57,35,75,26,90,19r14,-6l119,6,132,,529,70r-8,20l511,109r-13,21l482,152xe" fillcolor="#7c7a79" stroked="f">
                    <v:path arrowok="t" o:connecttype="custom" o:connectlocs="120,38;0,17;5,14;9,11;14,9;19,7;22,5;26,3;30,2;33,0;132,18;130,23;128,27;124,33;120,38" o:connectangles="0,0,0,0,0,0,0,0,0,0,0,0,0,0,0"/>
                  </v:shape>
                  <v:shape id="Freeform 308" o:spid="_x0000_s1075" style="position:absolute;left:440;top:6;width:119;height:35;visibility:visible;mso-wrap-style:square;v-text-anchor:top" coordsize="47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OQMUA&#10;AADbAAAADwAAAGRycy9kb3ducmV2LnhtbESPT2vCQBTE70K/w/KE3nQTBVuiawgtFg8V6h/0+pp9&#10;TWKzb0N2TdJv7xYKPQ4z8xtmlQ6mFh21rrKsIJ5GIIhzqysuFJyOm8kzCOeRNdaWScEPOUjXD6MV&#10;Jtr2vKfu4AsRIOwSVFB63yRSurwkg25qG+LgfdnWoA+yLaRusQ9wU8tZFC2kwYrDQokNvZSUfx9u&#10;RsGnz096d77w0/UtLubvXZ+9fmRKPY6HbAnC0+D/w3/trVawmMPvl/A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qQ5AxQAAANsAAAAPAAAAAAAAAAAAAAAAAJgCAABkcnMv&#10;ZG93bnJldi54bWxQSwUGAAAAAAQABAD1AAAAigMAAAAA&#10;" path="m449,141l,62,7,58r7,-3l51,39,87,23,123,11,159,,475,56r,9l474,75r-2,10l470,95r-4,11l460,118r-4,11l449,141xe" fillcolor="#7e7d7c" stroked="f">
                    <v:path arrowok="t" o:connecttype="custom" o:connectlocs="112,35;0,15;2,14;4,14;13,10;22,6;31,3;40,0;119,14;119,16;119,19;118,21;118,24;117,26;115,29;114,32;112,35" o:connectangles="0,0,0,0,0,0,0,0,0,0,0,0,0,0,0,0,0"/>
                  </v:shape>
                  <v:shape id="Freeform 309" o:spid="_x0000_s1076" style="position:absolute;left:458;width:101;height:30;visibility:visible;mso-wrap-style:square;v-text-anchor:top" coordsize="404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L5sMA&#10;AADbAAAADwAAAGRycy9kb3ducmV2LnhtbESPX2vCMBTF3wd+h3CFva3pZBTpjGUKgg9DXDcQ3y7N&#10;XVPa3JQm0/jtzWCwx8P58+OsqmgHcaHJd44VPGc5COLG6Y5bBV+fu6clCB+QNQ6OScGNPFTr2cMK&#10;S+2u/EGXOrQijbAvUYEJYSyl9I0hiz5zI3Hyvt1kMSQ5tVJPeE3jdpCLPC+kxY4TweBIW0NNX//Y&#10;xD3b+H7Y7OXm1C37WB/RmEWh1OM8vr2CCBTDf/ivvdcKihf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L5sMAAADbAAAADwAAAAAAAAAAAAAAAACYAgAAZHJzL2Rv&#10;d25yZXYueG1sUEsFBgAAAAAEAAQA9QAAAIgDAAAAAA==&#10;" path="m397,121l,51,28,41,55,32,83,23r28,-7l137,11,165,6,191,2,217,,369,27r12,9l391,47r8,10l403,70r1,11l403,94r-2,13l397,121xe" fillcolor="#7f7e7d" stroked="f">
                    <v:path arrowok="t" o:connecttype="custom" o:connectlocs="99,30;0,13;7,10;14,8;21,6;28,4;34,3;41,1;48,0;54,0;92,7;95,9;98,12;100,14;101,17;101,20;101,23;100,27;99,30" o:connectangles="0,0,0,0,0,0,0,0,0,0,0,0,0,0,0,0,0,0,0"/>
                  </v:shape>
                  <v:shape id="Freeform 310" o:spid="_x0000_s1077" style="position:absolute;left:480;width:79;height:20;visibility:visible;mso-wrap-style:square;v-text-anchor:top" coordsize="316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nwMEA&#10;AADbAAAADwAAAGRycy9kb3ducmV2LnhtbESPzarCMBSE9xd8h3CEu7loqqCUahQRBBdu/NsfmmNT&#10;25yUJtb69jeC4HKYmW+Y5bq3teio9aVjBZNxAoI4d7rkQsHlvBulIHxA1lg7JgUv8rBeDX6WmGn3&#10;5CN1p1CICGGfoQITQpNJ6XNDFv3YNcTRu7nWYoiyLaRu8RnhtpbTJJlLiyXHBYMNbQ3l1elhFdz+&#10;DsdUTq7T+3lXVY/g085cvFK/w36zABGoD9/wp73XCuYzeH+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tp8DBAAAA2wAAAA8AAAAAAAAAAAAAAAAAmAIAAGRycy9kb3du&#10;cmV2LnhtbFBLBQYAAAAABAAEAPUAAACGAwAAAAA=&#10;" path="m316,79l,23,20,17,41,13,62,9,81,6,102,3,121,1,141,r19,l177,r15,1l207,3r14,2l234,8r11,4l257,15r10,5l275,24r9,6l291,36r7,6l304,49r4,7l312,63r3,8l316,74r,5xe" fillcolor="#82807f" stroked="f">
                    <v:path arrowok="t" o:connecttype="custom" o:connectlocs="79,20;0,6;5,4;10,3;16,2;20,2;26,1;30,0;35,0;40,0;44,0;48,0;52,1;55,1;59,2;61,3;64,4;67,5;69,6;71,8;73,9;75,11;76,12;77,14;78,16;79,18;79,19;79,20" o:connectangles="0,0,0,0,0,0,0,0,0,0,0,0,0,0,0,0,0,0,0,0,0,0,0,0,0,0,0,0"/>
                  </v:shape>
                  <v:shape id="Freeform 311" o:spid="_x0000_s1078" style="position:absolute;left:512;width:38;height:7;visibility:visible;mso-wrap-style:square;v-text-anchor:top" coordsize="152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n0MMA&#10;AADbAAAADwAAAGRycy9kb3ducmV2LnhtbESPUWvCMBSF3wf7D+EO9jJmOoUyOqOIMBAZgqk/4K65&#10;tsXmpiSxrf9+GQg+Hs453+Es15PtxEA+tI4VfMwyEMSVMy3XCk7l9/sniBCRDXaOScGNAqxXz09L&#10;LIwb+UiDjrVIEA4FKmhi7AspQ9WQxTBzPXHyzs5bjEn6WhqPY4LbTs6zLJcWW04LDfa0bai66KtV&#10;8Ftuzduw0PrnsBjG8uYve6czpV5fps0XiEhTfITv7Z1RkOfw/y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Yn0MMAAADbAAAADwAAAAAAAAAAAAAAAACYAgAAZHJzL2Rv&#10;d25yZXYueG1sUEsFBgAAAAAEAAQA9QAAAIgDAAAAAA==&#10;" path="m152,28l,1,16,,31,,52,,70,2,86,5r16,2l117,12r13,4l141,22r11,6xe" fillcolor="#848282" stroked="f">
                    <v:path arrowok="t" o:connecttype="custom" o:connectlocs="38,7;0,0;4,0;8,0;13,0;18,1;22,1;26,2;29,3;33,4;35,6;38,7" o:connectangles="0,0,0,0,0,0,0,0,0,0,0,0"/>
                  </v:shape>
                  <v:shape id="Freeform 312" o:spid="_x0000_s1079" style="position:absolute;width:153;height:459;visibility:visible;mso-wrap-style:square;v-text-anchor:top" coordsize="614,1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N7D8QA&#10;AADbAAAADwAAAGRycy9kb3ducmV2LnhtbESPT2vCQBTE7wW/w/KE3upGKaakrqJCa2+i8WBvj+xr&#10;NjX7NmQ3f/rt3UKhx2FmfsOsNqOtRU+trxwrmM8SEMSF0xWXCi7529MLCB+QNdaOScEPedisJw8r&#10;zLQb+ET9OZQiQthnqMCE0GRS+sKQRT9zDXH0vlxrMUTZllK3OES4reUiSZbSYsVxwWBDe0PF7dxZ&#10;Bfozfw+lORy/D8/59dSl6djvUqUep+P2FUSgMfyH/9ofWsEyhd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ew/EAAAA2wAAAA8AAAAAAAAAAAAAAAAAmAIAAGRycy9k&#10;b3ducmV2LnhtbFBLBQYAAAAABAAEAPUAAACJAwAAAAA=&#10;" path="m614,275r-1,15l612,307r-2,15l608,336r-2,14l601,364r-3,13l592,390r-4,12l581,415r-7,10l567,437r-8,9l550,455r-10,10l530,473r-11,9l508,490r-11,8l484,506r-12,7l459,519r-14,6l431,531r-13,4l403,539r-15,3l372,546r-15,1l340,549r-16,2l306,551r-16,l273,549r-16,-1l241,546r-15,-4l211,539r-15,-4l182,531r-13,-5l155,522r-13,-6l130,509r-13,-7l106,495,94,488,84,480,73,470,64,460r-9,-9l47,439,39,427,32,416,26,404,21,391,16,377,11,365,8,351,6,336,3,322,1,307,,290,,275,,259,1,244,2,229,5,215,8,200r3,-13l15,173r5,-13l25,149r6,-13l37,125r7,-10l52,105,60,95r8,-9l77,78,87,69,99,60r11,-8l123,44r12,-6l148,31r14,-5l176,20r14,-5l205,12,221,8,238,5,254,3,271,1,289,r17,l324,r16,1l357,3r15,2l388,8r15,4l418,15r13,5l459,30r25,12l508,56r22,15l540,80r10,11l559,101r8,11l574,123r7,12l588,148r4,11l598,173r3,13l606,200r2,15l610,229r2,15l613,259r1,16xm28,1835l28,649r572,l600,1835r-572,xe" fillcolor="#1f1a17" stroked="f">
                    <v:path arrowok="t" o:connecttype="custom" o:connectlocs="153,77;151,88;148,98;143,106;137,114;129,121;121,127;111,131;100,135;89,137;76,138;64,137;53,135;42,132;32,127;23,122;16,115;10,107;5,98;2,88;0,77;0,65;1,54;4,43;8,34;13,26;19,20;27,13;37,8;47,4;59,1;72,0;85,0;97,2;107,5;127,14;137,23;143,31;148,40;151,50;153,61;7,459;150,459" o:connectangles="0,0,0,0,0,0,0,0,0,0,0,0,0,0,0,0,0,0,0,0,0,0,0,0,0,0,0,0,0,0,0,0,0,0,0,0,0,0,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219710</wp:posOffset>
                </wp:positionH>
                <wp:positionV relativeFrom="page">
                  <wp:posOffset>234315</wp:posOffset>
                </wp:positionV>
                <wp:extent cx="791845" cy="1271905"/>
                <wp:effectExtent l="635" t="0" r="0" b="0"/>
                <wp:wrapNone/>
                <wp:docPr id="41" name="Kanwa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91845" cy="1256883"/>
                            <a:chOff x="347" y="392"/>
                            <a:chExt cx="1265" cy="2008"/>
                          </a:xfrm>
                        </wpg:grpSpPr>
                        <wps:wsp>
                          <wps:cNvPr id="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" y="392"/>
                              <a:ext cx="1265" cy="200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565" y="1293"/>
                              <a:ext cx="861" cy="847"/>
                            </a:xfrm>
                            <a:custGeom>
                              <a:avLst/>
                              <a:gdLst>
                                <a:gd name="T0" fmla="*/ 5496 w 7749"/>
                                <a:gd name="T1" fmla="*/ 288 h 6771"/>
                                <a:gd name="T2" fmla="*/ 6080 w 7749"/>
                                <a:gd name="T3" fmla="*/ 569 h 6771"/>
                                <a:gd name="T4" fmla="*/ 6606 w 7749"/>
                                <a:gd name="T5" fmla="*/ 1615 h 6771"/>
                                <a:gd name="T6" fmla="*/ 7101 w 7749"/>
                                <a:gd name="T7" fmla="*/ 2513 h 6771"/>
                                <a:gd name="T8" fmla="*/ 7248 w 7749"/>
                                <a:gd name="T9" fmla="*/ 3522 h 6771"/>
                                <a:gd name="T10" fmla="*/ 7019 w 7749"/>
                                <a:gd name="T11" fmla="*/ 4524 h 6771"/>
                                <a:gd name="T12" fmla="*/ 6442 w 7749"/>
                                <a:gd name="T13" fmla="*/ 5397 h 6771"/>
                                <a:gd name="T14" fmla="*/ 5507 w 7749"/>
                                <a:gd name="T15" fmla="*/ 6097 h 6771"/>
                                <a:gd name="T16" fmla="*/ 4263 w 7749"/>
                                <a:gd name="T17" fmla="*/ 6474 h 6771"/>
                                <a:gd name="T18" fmla="*/ 3145 w 7749"/>
                                <a:gd name="T19" fmla="*/ 6442 h 6771"/>
                                <a:gd name="T20" fmla="*/ 2039 w 7749"/>
                                <a:gd name="T21" fmla="*/ 6057 h 6771"/>
                                <a:gd name="T22" fmla="*/ 1175 w 7749"/>
                                <a:gd name="T23" fmla="*/ 5391 h 6771"/>
                                <a:gd name="T24" fmla="*/ 598 w 7749"/>
                                <a:gd name="T25" fmla="*/ 4510 h 6771"/>
                                <a:gd name="T26" fmla="*/ 375 w 7749"/>
                                <a:gd name="T27" fmla="*/ 3508 h 6771"/>
                                <a:gd name="T28" fmla="*/ 536 w 7749"/>
                                <a:gd name="T29" fmla="*/ 2476 h 6771"/>
                                <a:gd name="T30" fmla="*/ 1080 w 7749"/>
                                <a:gd name="T31" fmla="*/ 1540 h 6771"/>
                                <a:gd name="T32" fmla="*/ 1992 w 7749"/>
                                <a:gd name="T33" fmla="*/ 793 h 6771"/>
                                <a:gd name="T34" fmla="*/ 3055 w 7749"/>
                                <a:gd name="T35" fmla="*/ 398 h 6771"/>
                                <a:gd name="T36" fmla="*/ 3972 w 7749"/>
                                <a:gd name="T37" fmla="*/ 382 h 6771"/>
                                <a:gd name="T38" fmla="*/ 2957 w 7749"/>
                                <a:gd name="T39" fmla="*/ 451 h 6771"/>
                                <a:gd name="T40" fmla="*/ 1930 w 7749"/>
                                <a:gd name="T41" fmla="*/ 895 h 6771"/>
                                <a:gd name="T42" fmla="*/ 1134 w 7749"/>
                                <a:gd name="T43" fmla="*/ 1568 h 6771"/>
                                <a:gd name="T44" fmla="*/ 601 w 7749"/>
                                <a:gd name="T45" fmla="*/ 2476 h 6771"/>
                                <a:gd name="T46" fmla="*/ 436 w 7749"/>
                                <a:gd name="T47" fmla="*/ 3475 h 6771"/>
                                <a:gd name="T48" fmla="*/ 647 w 7749"/>
                                <a:gd name="T49" fmla="*/ 4467 h 6771"/>
                                <a:gd name="T50" fmla="*/ 1200 w 7749"/>
                                <a:gd name="T51" fmla="*/ 5330 h 6771"/>
                                <a:gd name="T52" fmla="*/ 2037 w 7749"/>
                                <a:gd name="T53" fmla="*/ 5991 h 6771"/>
                                <a:gd name="T54" fmla="*/ 3089 w 7749"/>
                                <a:gd name="T55" fmla="*/ 6374 h 6771"/>
                                <a:gd name="T56" fmla="*/ 4200 w 7749"/>
                                <a:gd name="T57" fmla="*/ 6424 h 6771"/>
                                <a:gd name="T58" fmla="*/ 5444 w 7749"/>
                                <a:gd name="T59" fmla="*/ 6066 h 6771"/>
                                <a:gd name="T60" fmla="*/ 6296 w 7749"/>
                                <a:gd name="T61" fmla="*/ 5461 h 6771"/>
                                <a:gd name="T62" fmla="*/ 6892 w 7749"/>
                                <a:gd name="T63" fmla="*/ 4654 h 6771"/>
                                <a:gd name="T64" fmla="*/ 7178 w 7749"/>
                                <a:gd name="T65" fmla="*/ 3650 h 6771"/>
                                <a:gd name="T66" fmla="*/ 7596 w 7749"/>
                                <a:gd name="T67" fmla="*/ 2573 h 6771"/>
                                <a:gd name="T68" fmla="*/ 6912 w 7749"/>
                                <a:gd name="T69" fmla="*/ 2145 h 6771"/>
                                <a:gd name="T70" fmla="*/ 6256 w 7749"/>
                                <a:gd name="T71" fmla="*/ 1322 h 6771"/>
                                <a:gd name="T72" fmla="*/ 5334 w 7749"/>
                                <a:gd name="T73" fmla="*/ 706 h 6771"/>
                                <a:gd name="T74" fmla="*/ 5747 w 7749"/>
                                <a:gd name="T75" fmla="*/ 1397 h 6771"/>
                                <a:gd name="T76" fmla="*/ 4397 w 7749"/>
                                <a:gd name="T77" fmla="*/ 802 h 6771"/>
                                <a:gd name="T78" fmla="*/ 2880 w 7749"/>
                                <a:gd name="T79" fmla="*/ 884 h 6771"/>
                                <a:gd name="T80" fmla="*/ 1617 w 7749"/>
                                <a:gd name="T81" fmla="*/ 1625 h 6771"/>
                                <a:gd name="T82" fmla="*/ 920 w 7749"/>
                                <a:gd name="T83" fmla="*/ 2823 h 6771"/>
                                <a:gd name="T84" fmla="*/ 976 w 7749"/>
                                <a:gd name="T85" fmla="*/ 4187 h 6771"/>
                                <a:gd name="T86" fmla="*/ 1769 w 7749"/>
                                <a:gd name="T87" fmla="*/ 5339 h 6771"/>
                                <a:gd name="T88" fmla="*/ 3086 w 7749"/>
                                <a:gd name="T89" fmla="*/ 5994 h 6771"/>
                                <a:gd name="T90" fmla="*/ 4607 w 7749"/>
                                <a:gd name="T91" fmla="*/ 5978 h 6771"/>
                                <a:gd name="T92" fmla="*/ 5906 w 7749"/>
                                <a:gd name="T93" fmla="*/ 5293 h 6771"/>
                                <a:gd name="T94" fmla="*/ 6667 w 7749"/>
                                <a:gd name="T95" fmla="*/ 4126 h 6771"/>
                                <a:gd name="T96" fmla="*/ 6686 w 7749"/>
                                <a:gd name="T97" fmla="*/ 2760 h 6771"/>
                                <a:gd name="T98" fmla="*/ 5957 w 7749"/>
                                <a:gd name="T99" fmla="*/ 1577 h 6771"/>
                                <a:gd name="T100" fmla="*/ 6101 w 7749"/>
                                <a:gd name="T101" fmla="*/ 1637 h 6771"/>
                                <a:gd name="T102" fmla="*/ 6779 w 7749"/>
                                <a:gd name="T103" fmla="*/ 2875 h 6771"/>
                                <a:gd name="T104" fmla="*/ 6685 w 7749"/>
                                <a:gd name="T105" fmla="*/ 4267 h 6771"/>
                                <a:gd name="T106" fmla="*/ 5843 w 7749"/>
                                <a:gd name="T107" fmla="*/ 5424 h 6771"/>
                                <a:gd name="T108" fmla="*/ 4481 w 7749"/>
                                <a:gd name="T109" fmla="*/ 6063 h 6771"/>
                                <a:gd name="T110" fmla="*/ 2930 w 7749"/>
                                <a:gd name="T111" fmla="*/ 6013 h 6771"/>
                                <a:gd name="T112" fmla="*/ 1621 w 7749"/>
                                <a:gd name="T113" fmla="*/ 5285 h 6771"/>
                                <a:gd name="T114" fmla="*/ 877 w 7749"/>
                                <a:gd name="T115" fmla="*/ 4077 h 6771"/>
                                <a:gd name="T116" fmla="*/ 896 w 7749"/>
                                <a:gd name="T117" fmla="*/ 2683 h 6771"/>
                                <a:gd name="T118" fmla="*/ 1674 w 7749"/>
                                <a:gd name="T119" fmla="*/ 1492 h 6771"/>
                                <a:gd name="T120" fmla="*/ 3000 w 7749"/>
                                <a:gd name="T121" fmla="*/ 793 h 6771"/>
                                <a:gd name="T122" fmla="*/ 4552 w 7749"/>
                                <a:gd name="T123" fmla="*/ 776 h 6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749" h="6771">
                                  <a:moveTo>
                                    <a:pt x="3812" y="323"/>
                                  </a:moveTo>
                                  <a:lnTo>
                                    <a:pt x="3866" y="324"/>
                                  </a:lnTo>
                                  <a:lnTo>
                                    <a:pt x="3921" y="325"/>
                                  </a:lnTo>
                                  <a:lnTo>
                                    <a:pt x="3974" y="327"/>
                                  </a:lnTo>
                                  <a:lnTo>
                                    <a:pt x="4028" y="329"/>
                                  </a:lnTo>
                                  <a:lnTo>
                                    <a:pt x="4082" y="333"/>
                                  </a:lnTo>
                                  <a:lnTo>
                                    <a:pt x="4135" y="337"/>
                                  </a:lnTo>
                                  <a:lnTo>
                                    <a:pt x="4188" y="342"/>
                                  </a:lnTo>
                                  <a:lnTo>
                                    <a:pt x="4241" y="347"/>
                                  </a:lnTo>
                                  <a:lnTo>
                                    <a:pt x="4292" y="353"/>
                                  </a:lnTo>
                                  <a:lnTo>
                                    <a:pt x="4342" y="360"/>
                                  </a:lnTo>
                                  <a:lnTo>
                                    <a:pt x="4392" y="367"/>
                                  </a:lnTo>
                                  <a:lnTo>
                                    <a:pt x="4442" y="375"/>
                                  </a:lnTo>
                                  <a:lnTo>
                                    <a:pt x="4491" y="384"/>
                                  </a:lnTo>
                                  <a:lnTo>
                                    <a:pt x="4541" y="393"/>
                                  </a:lnTo>
                                  <a:lnTo>
                                    <a:pt x="4590" y="403"/>
                                  </a:lnTo>
                                  <a:lnTo>
                                    <a:pt x="4638" y="413"/>
                                  </a:lnTo>
                                  <a:lnTo>
                                    <a:pt x="4864" y="25"/>
                                  </a:lnTo>
                                  <a:lnTo>
                                    <a:pt x="4879" y="0"/>
                                  </a:lnTo>
                                  <a:lnTo>
                                    <a:pt x="4905" y="13"/>
                                  </a:lnTo>
                                  <a:lnTo>
                                    <a:pt x="5496" y="288"/>
                                  </a:lnTo>
                                  <a:lnTo>
                                    <a:pt x="5524" y="301"/>
                                  </a:lnTo>
                                  <a:lnTo>
                                    <a:pt x="5509" y="325"/>
                                  </a:lnTo>
                                  <a:lnTo>
                                    <a:pt x="5327" y="640"/>
                                  </a:lnTo>
                                  <a:lnTo>
                                    <a:pt x="5355" y="653"/>
                                  </a:lnTo>
                                  <a:lnTo>
                                    <a:pt x="5384" y="666"/>
                                  </a:lnTo>
                                  <a:lnTo>
                                    <a:pt x="5412" y="679"/>
                                  </a:lnTo>
                                  <a:lnTo>
                                    <a:pt x="5440" y="692"/>
                                  </a:lnTo>
                                  <a:lnTo>
                                    <a:pt x="5468" y="707"/>
                                  </a:lnTo>
                                  <a:lnTo>
                                    <a:pt x="5496" y="721"/>
                                  </a:lnTo>
                                  <a:lnTo>
                                    <a:pt x="5524" y="735"/>
                                  </a:lnTo>
                                  <a:lnTo>
                                    <a:pt x="5552" y="749"/>
                                  </a:lnTo>
                                  <a:lnTo>
                                    <a:pt x="5579" y="764"/>
                                  </a:lnTo>
                                  <a:lnTo>
                                    <a:pt x="5607" y="780"/>
                                  </a:lnTo>
                                  <a:lnTo>
                                    <a:pt x="5635" y="795"/>
                                  </a:lnTo>
                                  <a:lnTo>
                                    <a:pt x="5662" y="811"/>
                                  </a:lnTo>
                                  <a:lnTo>
                                    <a:pt x="5690" y="827"/>
                                  </a:lnTo>
                                  <a:lnTo>
                                    <a:pt x="5717" y="843"/>
                                  </a:lnTo>
                                  <a:lnTo>
                                    <a:pt x="5744" y="859"/>
                                  </a:lnTo>
                                  <a:lnTo>
                                    <a:pt x="5771" y="875"/>
                                  </a:lnTo>
                                  <a:lnTo>
                                    <a:pt x="6060" y="590"/>
                                  </a:lnTo>
                                  <a:lnTo>
                                    <a:pt x="6080" y="569"/>
                                  </a:lnTo>
                                  <a:lnTo>
                                    <a:pt x="6104" y="588"/>
                                  </a:lnTo>
                                  <a:lnTo>
                                    <a:pt x="6596" y="990"/>
                                  </a:lnTo>
                                  <a:lnTo>
                                    <a:pt x="6619" y="1008"/>
                                  </a:lnTo>
                                  <a:lnTo>
                                    <a:pt x="6598" y="1029"/>
                                  </a:lnTo>
                                  <a:lnTo>
                                    <a:pt x="6321" y="1303"/>
                                  </a:lnTo>
                                  <a:lnTo>
                                    <a:pt x="6340" y="1321"/>
                                  </a:lnTo>
                                  <a:lnTo>
                                    <a:pt x="6359" y="1340"/>
                                  </a:lnTo>
                                  <a:lnTo>
                                    <a:pt x="6376" y="1358"/>
                                  </a:lnTo>
                                  <a:lnTo>
                                    <a:pt x="6395" y="1377"/>
                                  </a:lnTo>
                                  <a:lnTo>
                                    <a:pt x="6413" y="1396"/>
                                  </a:lnTo>
                                  <a:lnTo>
                                    <a:pt x="6432" y="1415"/>
                                  </a:lnTo>
                                  <a:lnTo>
                                    <a:pt x="6450" y="1434"/>
                                  </a:lnTo>
                                  <a:lnTo>
                                    <a:pt x="6468" y="1454"/>
                                  </a:lnTo>
                                  <a:lnTo>
                                    <a:pt x="6486" y="1474"/>
                                  </a:lnTo>
                                  <a:lnTo>
                                    <a:pt x="6504" y="1494"/>
                                  </a:lnTo>
                                  <a:lnTo>
                                    <a:pt x="6521" y="1514"/>
                                  </a:lnTo>
                                  <a:lnTo>
                                    <a:pt x="6539" y="1534"/>
                                  </a:lnTo>
                                  <a:lnTo>
                                    <a:pt x="6555" y="1554"/>
                                  </a:lnTo>
                                  <a:lnTo>
                                    <a:pt x="6572" y="1574"/>
                                  </a:lnTo>
                                  <a:lnTo>
                                    <a:pt x="6589" y="1594"/>
                                  </a:lnTo>
                                  <a:lnTo>
                                    <a:pt x="6606" y="1615"/>
                                  </a:lnTo>
                                  <a:lnTo>
                                    <a:pt x="7004" y="1437"/>
                                  </a:lnTo>
                                  <a:lnTo>
                                    <a:pt x="7032" y="1425"/>
                                  </a:lnTo>
                                  <a:lnTo>
                                    <a:pt x="7046" y="1451"/>
                                  </a:lnTo>
                                  <a:lnTo>
                                    <a:pt x="7340" y="1986"/>
                                  </a:lnTo>
                                  <a:lnTo>
                                    <a:pt x="7355" y="2011"/>
                                  </a:lnTo>
                                  <a:lnTo>
                                    <a:pt x="7327" y="2023"/>
                                  </a:lnTo>
                                  <a:lnTo>
                                    <a:pt x="6966" y="2183"/>
                                  </a:lnTo>
                                  <a:lnTo>
                                    <a:pt x="6977" y="2207"/>
                                  </a:lnTo>
                                  <a:lnTo>
                                    <a:pt x="6988" y="2230"/>
                                  </a:lnTo>
                                  <a:lnTo>
                                    <a:pt x="6998" y="2253"/>
                                  </a:lnTo>
                                  <a:lnTo>
                                    <a:pt x="7009" y="2276"/>
                                  </a:lnTo>
                                  <a:lnTo>
                                    <a:pt x="7019" y="2299"/>
                                  </a:lnTo>
                                  <a:lnTo>
                                    <a:pt x="7029" y="2322"/>
                                  </a:lnTo>
                                  <a:lnTo>
                                    <a:pt x="7038" y="2346"/>
                                  </a:lnTo>
                                  <a:lnTo>
                                    <a:pt x="7048" y="2369"/>
                                  </a:lnTo>
                                  <a:lnTo>
                                    <a:pt x="7057" y="2392"/>
                                  </a:lnTo>
                                  <a:lnTo>
                                    <a:pt x="7066" y="2416"/>
                                  </a:lnTo>
                                  <a:lnTo>
                                    <a:pt x="7075" y="2440"/>
                                  </a:lnTo>
                                  <a:lnTo>
                                    <a:pt x="7084" y="2465"/>
                                  </a:lnTo>
                                  <a:lnTo>
                                    <a:pt x="7093" y="2489"/>
                                  </a:lnTo>
                                  <a:lnTo>
                                    <a:pt x="7101" y="2513"/>
                                  </a:lnTo>
                                  <a:lnTo>
                                    <a:pt x="7110" y="2537"/>
                                  </a:lnTo>
                                  <a:lnTo>
                                    <a:pt x="7118" y="2561"/>
                                  </a:lnTo>
                                  <a:lnTo>
                                    <a:pt x="7621" y="2515"/>
                                  </a:lnTo>
                                  <a:lnTo>
                                    <a:pt x="7651" y="2512"/>
                                  </a:lnTo>
                                  <a:lnTo>
                                    <a:pt x="7654" y="2540"/>
                                  </a:lnTo>
                                  <a:lnTo>
                                    <a:pt x="7722" y="3134"/>
                                  </a:lnTo>
                                  <a:lnTo>
                                    <a:pt x="7726" y="3161"/>
                                  </a:lnTo>
                                  <a:lnTo>
                                    <a:pt x="7695" y="3164"/>
                                  </a:lnTo>
                                  <a:lnTo>
                                    <a:pt x="7243" y="3207"/>
                                  </a:lnTo>
                                  <a:lnTo>
                                    <a:pt x="7244" y="3229"/>
                                  </a:lnTo>
                                  <a:lnTo>
                                    <a:pt x="7246" y="3251"/>
                                  </a:lnTo>
                                  <a:lnTo>
                                    <a:pt x="7247" y="3274"/>
                                  </a:lnTo>
                                  <a:lnTo>
                                    <a:pt x="7248" y="3296"/>
                                  </a:lnTo>
                                  <a:lnTo>
                                    <a:pt x="7249" y="3325"/>
                                  </a:lnTo>
                                  <a:lnTo>
                                    <a:pt x="7249" y="3354"/>
                                  </a:lnTo>
                                  <a:lnTo>
                                    <a:pt x="7251" y="3383"/>
                                  </a:lnTo>
                                  <a:lnTo>
                                    <a:pt x="7251" y="3412"/>
                                  </a:lnTo>
                                  <a:lnTo>
                                    <a:pt x="7251" y="3439"/>
                                  </a:lnTo>
                                  <a:lnTo>
                                    <a:pt x="7249" y="3468"/>
                                  </a:lnTo>
                                  <a:lnTo>
                                    <a:pt x="7249" y="3495"/>
                                  </a:lnTo>
                                  <a:lnTo>
                                    <a:pt x="7248" y="3522"/>
                                  </a:lnTo>
                                  <a:lnTo>
                                    <a:pt x="7247" y="3544"/>
                                  </a:lnTo>
                                  <a:lnTo>
                                    <a:pt x="7246" y="3566"/>
                                  </a:lnTo>
                                  <a:lnTo>
                                    <a:pt x="7245" y="3588"/>
                                  </a:lnTo>
                                  <a:lnTo>
                                    <a:pt x="7244" y="3609"/>
                                  </a:lnTo>
                                  <a:lnTo>
                                    <a:pt x="7719" y="3725"/>
                                  </a:lnTo>
                                  <a:lnTo>
                                    <a:pt x="7749" y="3732"/>
                                  </a:lnTo>
                                  <a:lnTo>
                                    <a:pt x="7741" y="3759"/>
                                  </a:lnTo>
                                  <a:lnTo>
                                    <a:pt x="7568" y="4335"/>
                                  </a:lnTo>
                                  <a:lnTo>
                                    <a:pt x="7559" y="4362"/>
                                  </a:lnTo>
                                  <a:lnTo>
                                    <a:pt x="7530" y="4355"/>
                                  </a:lnTo>
                                  <a:lnTo>
                                    <a:pt x="7120" y="4255"/>
                                  </a:lnTo>
                                  <a:lnTo>
                                    <a:pt x="7111" y="4283"/>
                                  </a:lnTo>
                                  <a:lnTo>
                                    <a:pt x="7102" y="4310"/>
                                  </a:lnTo>
                                  <a:lnTo>
                                    <a:pt x="7092" y="4337"/>
                                  </a:lnTo>
                                  <a:lnTo>
                                    <a:pt x="7083" y="4363"/>
                                  </a:lnTo>
                                  <a:lnTo>
                                    <a:pt x="7073" y="4390"/>
                                  </a:lnTo>
                                  <a:lnTo>
                                    <a:pt x="7063" y="4417"/>
                                  </a:lnTo>
                                  <a:lnTo>
                                    <a:pt x="7053" y="4444"/>
                                  </a:lnTo>
                                  <a:lnTo>
                                    <a:pt x="7042" y="4471"/>
                                  </a:lnTo>
                                  <a:lnTo>
                                    <a:pt x="7030" y="4498"/>
                                  </a:lnTo>
                                  <a:lnTo>
                                    <a:pt x="7019" y="4524"/>
                                  </a:lnTo>
                                  <a:lnTo>
                                    <a:pt x="7008" y="4550"/>
                                  </a:lnTo>
                                  <a:lnTo>
                                    <a:pt x="6996" y="4577"/>
                                  </a:lnTo>
                                  <a:lnTo>
                                    <a:pt x="6983" y="4603"/>
                                  </a:lnTo>
                                  <a:lnTo>
                                    <a:pt x="6971" y="4629"/>
                                  </a:lnTo>
                                  <a:lnTo>
                                    <a:pt x="6959" y="4655"/>
                                  </a:lnTo>
                                  <a:lnTo>
                                    <a:pt x="6945" y="4681"/>
                                  </a:lnTo>
                                  <a:lnTo>
                                    <a:pt x="7317" y="4849"/>
                                  </a:lnTo>
                                  <a:lnTo>
                                    <a:pt x="7345" y="4861"/>
                                  </a:lnTo>
                                  <a:lnTo>
                                    <a:pt x="7330" y="4886"/>
                                  </a:lnTo>
                                  <a:lnTo>
                                    <a:pt x="7032" y="5419"/>
                                  </a:lnTo>
                                  <a:lnTo>
                                    <a:pt x="7018" y="5444"/>
                                  </a:lnTo>
                                  <a:lnTo>
                                    <a:pt x="6990" y="5432"/>
                                  </a:lnTo>
                                  <a:lnTo>
                                    <a:pt x="6577" y="5245"/>
                                  </a:lnTo>
                                  <a:lnTo>
                                    <a:pt x="6560" y="5265"/>
                                  </a:lnTo>
                                  <a:lnTo>
                                    <a:pt x="6544" y="5284"/>
                                  </a:lnTo>
                                  <a:lnTo>
                                    <a:pt x="6527" y="5303"/>
                                  </a:lnTo>
                                  <a:lnTo>
                                    <a:pt x="6511" y="5322"/>
                                  </a:lnTo>
                                  <a:lnTo>
                                    <a:pt x="6494" y="5341"/>
                                  </a:lnTo>
                                  <a:lnTo>
                                    <a:pt x="6477" y="5360"/>
                                  </a:lnTo>
                                  <a:lnTo>
                                    <a:pt x="6460" y="5378"/>
                                  </a:lnTo>
                                  <a:lnTo>
                                    <a:pt x="6442" y="5397"/>
                                  </a:lnTo>
                                  <a:lnTo>
                                    <a:pt x="6408" y="5433"/>
                                  </a:lnTo>
                                  <a:lnTo>
                                    <a:pt x="6373" y="5470"/>
                                  </a:lnTo>
                                  <a:lnTo>
                                    <a:pt x="6336" y="5505"/>
                                  </a:lnTo>
                                  <a:lnTo>
                                    <a:pt x="6299" y="5541"/>
                                  </a:lnTo>
                                  <a:lnTo>
                                    <a:pt x="6573" y="5842"/>
                                  </a:lnTo>
                                  <a:lnTo>
                                    <a:pt x="6593" y="5864"/>
                                  </a:lnTo>
                                  <a:lnTo>
                                    <a:pt x="6569" y="5881"/>
                                  </a:lnTo>
                                  <a:lnTo>
                                    <a:pt x="6053" y="6259"/>
                                  </a:lnTo>
                                  <a:lnTo>
                                    <a:pt x="6029" y="6276"/>
                                  </a:lnTo>
                                  <a:lnTo>
                                    <a:pt x="6010" y="6255"/>
                                  </a:lnTo>
                                  <a:lnTo>
                                    <a:pt x="5746" y="5963"/>
                                  </a:lnTo>
                                  <a:lnTo>
                                    <a:pt x="5723" y="5978"/>
                                  </a:lnTo>
                                  <a:lnTo>
                                    <a:pt x="5699" y="5992"/>
                                  </a:lnTo>
                                  <a:lnTo>
                                    <a:pt x="5676" y="6006"/>
                                  </a:lnTo>
                                  <a:lnTo>
                                    <a:pt x="5652" y="6019"/>
                                  </a:lnTo>
                                  <a:lnTo>
                                    <a:pt x="5629" y="6033"/>
                                  </a:lnTo>
                                  <a:lnTo>
                                    <a:pt x="5604" y="6046"/>
                                  </a:lnTo>
                                  <a:lnTo>
                                    <a:pt x="5581" y="6059"/>
                                  </a:lnTo>
                                  <a:lnTo>
                                    <a:pt x="5556" y="6072"/>
                                  </a:lnTo>
                                  <a:lnTo>
                                    <a:pt x="5531" y="6085"/>
                                  </a:lnTo>
                                  <a:lnTo>
                                    <a:pt x="5507" y="6097"/>
                                  </a:lnTo>
                                  <a:lnTo>
                                    <a:pt x="5482" y="6110"/>
                                  </a:lnTo>
                                  <a:lnTo>
                                    <a:pt x="5458" y="6122"/>
                                  </a:lnTo>
                                  <a:lnTo>
                                    <a:pt x="5433" y="6134"/>
                                  </a:lnTo>
                                  <a:lnTo>
                                    <a:pt x="5408" y="6146"/>
                                  </a:lnTo>
                                  <a:lnTo>
                                    <a:pt x="5383" y="6158"/>
                                  </a:lnTo>
                                  <a:lnTo>
                                    <a:pt x="5358" y="6169"/>
                                  </a:lnTo>
                                  <a:lnTo>
                                    <a:pt x="5479" y="6541"/>
                                  </a:lnTo>
                                  <a:lnTo>
                                    <a:pt x="5488" y="6568"/>
                                  </a:lnTo>
                                  <a:lnTo>
                                    <a:pt x="5458" y="6576"/>
                                  </a:lnTo>
                                  <a:lnTo>
                                    <a:pt x="4819" y="6744"/>
                                  </a:lnTo>
                                  <a:lnTo>
                                    <a:pt x="4789" y="6752"/>
                                  </a:lnTo>
                                  <a:lnTo>
                                    <a:pt x="4781" y="6725"/>
                                  </a:lnTo>
                                  <a:lnTo>
                                    <a:pt x="4676" y="6401"/>
                                  </a:lnTo>
                                  <a:lnTo>
                                    <a:pt x="4625" y="6413"/>
                                  </a:lnTo>
                                  <a:lnTo>
                                    <a:pt x="4575" y="6423"/>
                                  </a:lnTo>
                                  <a:lnTo>
                                    <a:pt x="4523" y="6433"/>
                                  </a:lnTo>
                                  <a:lnTo>
                                    <a:pt x="4472" y="6443"/>
                                  </a:lnTo>
                                  <a:lnTo>
                                    <a:pt x="4419" y="6452"/>
                                  </a:lnTo>
                                  <a:lnTo>
                                    <a:pt x="4368" y="6459"/>
                                  </a:lnTo>
                                  <a:lnTo>
                                    <a:pt x="4315" y="6468"/>
                                  </a:lnTo>
                                  <a:lnTo>
                                    <a:pt x="4263" y="6474"/>
                                  </a:lnTo>
                                  <a:lnTo>
                                    <a:pt x="4207" y="6481"/>
                                  </a:lnTo>
                                  <a:lnTo>
                                    <a:pt x="4151" y="6486"/>
                                  </a:lnTo>
                                  <a:lnTo>
                                    <a:pt x="4095" y="6491"/>
                                  </a:lnTo>
                                  <a:lnTo>
                                    <a:pt x="4039" y="6494"/>
                                  </a:lnTo>
                                  <a:lnTo>
                                    <a:pt x="3982" y="6497"/>
                                  </a:lnTo>
                                  <a:lnTo>
                                    <a:pt x="3926" y="6499"/>
                                  </a:lnTo>
                                  <a:lnTo>
                                    <a:pt x="3869" y="6501"/>
                                  </a:lnTo>
                                  <a:lnTo>
                                    <a:pt x="3812" y="6501"/>
                                  </a:lnTo>
                                  <a:lnTo>
                                    <a:pt x="3759" y="6501"/>
                                  </a:lnTo>
                                  <a:lnTo>
                                    <a:pt x="3705" y="6500"/>
                                  </a:lnTo>
                                  <a:lnTo>
                                    <a:pt x="3651" y="6498"/>
                                  </a:lnTo>
                                  <a:lnTo>
                                    <a:pt x="3599" y="6495"/>
                                  </a:lnTo>
                                  <a:lnTo>
                                    <a:pt x="3546" y="6492"/>
                                  </a:lnTo>
                                  <a:lnTo>
                                    <a:pt x="3494" y="6488"/>
                                  </a:lnTo>
                                  <a:lnTo>
                                    <a:pt x="3441" y="6483"/>
                                  </a:lnTo>
                                  <a:lnTo>
                                    <a:pt x="3390" y="6478"/>
                                  </a:lnTo>
                                  <a:lnTo>
                                    <a:pt x="3339" y="6472"/>
                                  </a:lnTo>
                                  <a:lnTo>
                                    <a:pt x="3290" y="6465"/>
                                  </a:lnTo>
                                  <a:lnTo>
                                    <a:pt x="3242" y="6458"/>
                                  </a:lnTo>
                                  <a:lnTo>
                                    <a:pt x="3193" y="6450"/>
                                  </a:lnTo>
                                  <a:lnTo>
                                    <a:pt x="3145" y="6442"/>
                                  </a:lnTo>
                                  <a:lnTo>
                                    <a:pt x="3097" y="6433"/>
                                  </a:lnTo>
                                  <a:lnTo>
                                    <a:pt x="3049" y="6423"/>
                                  </a:lnTo>
                                  <a:lnTo>
                                    <a:pt x="3002" y="6413"/>
                                  </a:lnTo>
                                  <a:lnTo>
                                    <a:pt x="2873" y="6745"/>
                                  </a:lnTo>
                                  <a:lnTo>
                                    <a:pt x="2863" y="6771"/>
                                  </a:lnTo>
                                  <a:lnTo>
                                    <a:pt x="2833" y="6762"/>
                                  </a:lnTo>
                                  <a:lnTo>
                                    <a:pt x="2206" y="6565"/>
                                  </a:lnTo>
                                  <a:lnTo>
                                    <a:pt x="2176" y="6556"/>
                                  </a:lnTo>
                                  <a:lnTo>
                                    <a:pt x="2187" y="6530"/>
                                  </a:lnTo>
                                  <a:lnTo>
                                    <a:pt x="2318" y="6192"/>
                                  </a:lnTo>
                                  <a:lnTo>
                                    <a:pt x="2292" y="6181"/>
                                  </a:lnTo>
                                  <a:lnTo>
                                    <a:pt x="2266" y="6169"/>
                                  </a:lnTo>
                                  <a:lnTo>
                                    <a:pt x="2241" y="6158"/>
                                  </a:lnTo>
                                  <a:lnTo>
                                    <a:pt x="2215" y="6146"/>
                                  </a:lnTo>
                                  <a:lnTo>
                                    <a:pt x="2189" y="6134"/>
                                  </a:lnTo>
                                  <a:lnTo>
                                    <a:pt x="2165" y="6121"/>
                                  </a:lnTo>
                                  <a:lnTo>
                                    <a:pt x="2139" y="6109"/>
                                  </a:lnTo>
                                  <a:lnTo>
                                    <a:pt x="2114" y="6096"/>
                                  </a:lnTo>
                                  <a:lnTo>
                                    <a:pt x="2090" y="6083"/>
                                  </a:lnTo>
                                  <a:lnTo>
                                    <a:pt x="2064" y="6070"/>
                                  </a:lnTo>
                                  <a:lnTo>
                                    <a:pt x="2039" y="6057"/>
                                  </a:lnTo>
                                  <a:lnTo>
                                    <a:pt x="2015" y="6043"/>
                                  </a:lnTo>
                                  <a:lnTo>
                                    <a:pt x="1990" y="6030"/>
                                  </a:lnTo>
                                  <a:lnTo>
                                    <a:pt x="1966" y="6016"/>
                                  </a:lnTo>
                                  <a:lnTo>
                                    <a:pt x="1942" y="6002"/>
                                  </a:lnTo>
                                  <a:lnTo>
                                    <a:pt x="1917" y="5988"/>
                                  </a:lnTo>
                                  <a:lnTo>
                                    <a:pt x="1601" y="6271"/>
                                  </a:lnTo>
                                  <a:lnTo>
                                    <a:pt x="1579" y="6290"/>
                                  </a:lnTo>
                                  <a:lnTo>
                                    <a:pt x="1558" y="6270"/>
                                  </a:lnTo>
                                  <a:lnTo>
                                    <a:pt x="1088" y="5847"/>
                                  </a:lnTo>
                                  <a:lnTo>
                                    <a:pt x="1067" y="5827"/>
                                  </a:lnTo>
                                  <a:lnTo>
                                    <a:pt x="1088" y="5808"/>
                                  </a:lnTo>
                                  <a:lnTo>
                                    <a:pt x="1355" y="5570"/>
                                  </a:lnTo>
                                  <a:lnTo>
                                    <a:pt x="1334" y="5550"/>
                                  </a:lnTo>
                                  <a:lnTo>
                                    <a:pt x="1314" y="5531"/>
                                  </a:lnTo>
                                  <a:lnTo>
                                    <a:pt x="1293" y="5512"/>
                                  </a:lnTo>
                                  <a:lnTo>
                                    <a:pt x="1273" y="5492"/>
                                  </a:lnTo>
                                  <a:lnTo>
                                    <a:pt x="1253" y="5472"/>
                                  </a:lnTo>
                                  <a:lnTo>
                                    <a:pt x="1233" y="5452"/>
                                  </a:lnTo>
                                  <a:lnTo>
                                    <a:pt x="1214" y="5432"/>
                                  </a:lnTo>
                                  <a:lnTo>
                                    <a:pt x="1194" y="5411"/>
                                  </a:lnTo>
                                  <a:lnTo>
                                    <a:pt x="1175" y="5391"/>
                                  </a:lnTo>
                                  <a:lnTo>
                                    <a:pt x="1156" y="5370"/>
                                  </a:lnTo>
                                  <a:lnTo>
                                    <a:pt x="1137" y="5349"/>
                                  </a:lnTo>
                                  <a:lnTo>
                                    <a:pt x="1118" y="5328"/>
                                  </a:lnTo>
                                  <a:lnTo>
                                    <a:pt x="1099" y="5307"/>
                                  </a:lnTo>
                                  <a:lnTo>
                                    <a:pt x="1080" y="5285"/>
                                  </a:lnTo>
                                  <a:lnTo>
                                    <a:pt x="1062" y="5263"/>
                                  </a:lnTo>
                                  <a:lnTo>
                                    <a:pt x="1044" y="5241"/>
                                  </a:lnTo>
                                  <a:lnTo>
                                    <a:pt x="720" y="5398"/>
                                  </a:lnTo>
                                  <a:lnTo>
                                    <a:pt x="693" y="5411"/>
                                  </a:lnTo>
                                  <a:lnTo>
                                    <a:pt x="679" y="5386"/>
                                  </a:lnTo>
                                  <a:lnTo>
                                    <a:pt x="363" y="4861"/>
                                  </a:lnTo>
                                  <a:lnTo>
                                    <a:pt x="348" y="4837"/>
                                  </a:lnTo>
                                  <a:lnTo>
                                    <a:pt x="375" y="4824"/>
                                  </a:lnTo>
                                  <a:lnTo>
                                    <a:pt x="677" y="4677"/>
                                  </a:lnTo>
                                  <a:lnTo>
                                    <a:pt x="664" y="4654"/>
                                  </a:lnTo>
                                  <a:lnTo>
                                    <a:pt x="653" y="4630"/>
                                  </a:lnTo>
                                  <a:lnTo>
                                    <a:pt x="642" y="4607"/>
                                  </a:lnTo>
                                  <a:lnTo>
                                    <a:pt x="631" y="4583"/>
                                  </a:lnTo>
                                  <a:lnTo>
                                    <a:pt x="620" y="4559"/>
                                  </a:lnTo>
                                  <a:lnTo>
                                    <a:pt x="609" y="4535"/>
                                  </a:lnTo>
                                  <a:lnTo>
                                    <a:pt x="598" y="4510"/>
                                  </a:lnTo>
                                  <a:lnTo>
                                    <a:pt x="588" y="4486"/>
                                  </a:lnTo>
                                  <a:lnTo>
                                    <a:pt x="578" y="4461"/>
                                  </a:lnTo>
                                  <a:lnTo>
                                    <a:pt x="568" y="4435"/>
                                  </a:lnTo>
                                  <a:lnTo>
                                    <a:pt x="558" y="4410"/>
                                  </a:lnTo>
                                  <a:lnTo>
                                    <a:pt x="549" y="4386"/>
                                  </a:lnTo>
                                  <a:lnTo>
                                    <a:pt x="539" y="4361"/>
                                  </a:lnTo>
                                  <a:lnTo>
                                    <a:pt x="530" y="4335"/>
                                  </a:lnTo>
                                  <a:lnTo>
                                    <a:pt x="522" y="4310"/>
                                  </a:lnTo>
                                  <a:lnTo>
                                    <a:pt x="514" y="4285"/>
                                  </a:lnTo>
                                  <a:lnTo>
                                    <a:pt x="71" y="4307"/>
                                  </a:lnTo>
                                  <a:lnTo>
                                    <a:pt x="41" y="4308"/>
                                  </a:lnTo>
                                  <a:lnTo>
                                    <a:pt x="38" y="4281"/>
                                  </a:lnTo>
                                  <a:lnTo>
                                    <a:pt x="3" y="3684"/>
                                  </a:lnTo>
                                  <a:lnTo>
                                    <a:pt x="0" y="3656"/>
                                  </a:lnTo>
                                  <a:lnTo>
                                    <a:pt x="32" y="3654"/>
                                  </a:lnTo>
                                  <a:lnTo>
                                    <a:pt x="383" y="3637"/>
                                  </a:lnTo>
                                  <a:lnTo>
                                    <a:pt x="380" y="3614"/>
                                  </a:lnTo>
                                  <a:lnTo>
                                    <a:pt x="379" y="3589"/>
                                  </a:lnTo>
                                  <a:lnTo>
                                    <a:pt x="377" y="3565"/>
                                  </a:lnTo>
                                  <a:lnTo>
                                    <a:pt x="376" y="3540"/>
                                  </a:lnTo>
                                  <a:lnTo>
                                    <a:pt x="375" y="3508"/>
                                  </a:lnTo>
                                  <a:lnTo>
                                    <a:pt x="374" y="3477"/>
                                  </a:lnTo>
                                  <a:lnTo>
                                    <a:pt x="374" y="3444"/>
                                  </a:lnTo>
                                  <a:lnTo>
                                    <a:pt x="373" y="3412"/>
                                  </a:lnTo>
                                  <a:lnTo>
                                    <a:pt x="374" y="3382"/>
                                  </a:lnTo>
                                  <a:lnTo>
                                    <a:pt x="374" y="3353"/>
                                  </a:lnTo>
                                  <a:lnTo>
                                    <a:pt x="375" y="3324"/>
                                  </a:lnTo>
                                  <a:lnTo>
                                    <a:pt x="376" y="3295"/>
                                  </a:lnTo>
                                  <a:lnTo>
                                    <a:pt x="377" y="3272"/>
                                  </a:lnTo>
                                  <a:lnTo>
                                    <a:pt x="378" y="3249"/>
                                  </a:lnTo>
                                  <a:lnTo>
                                    <a:pt x="379" y="3226"/>
                                  </a:lnTo>
                                  <a:lnTo>
                                    <a:pt x="382" y="3202"/>
                                  </a:lnTo>
                                  <a:lnTo>
                                    <a:pt x="64" y="3166"/>
                                  </a:lnTo>
                                  <a:lnTo>
                                    <a:pt x="33" y="3163"/>
                                  </a:lnTo>
                                  <a:lnTo>
                                    <a:pt x="37" y="3135"/>
                                  </a:lnTo>
                                  <a:lnTo>
                                    <a:pt x="120" y="2543"/>
                                  </a:lnTo>
                                  <a:lnTo>
                                    <a:pt x="124" y="2516"/>
                                  </a:lnTo>
                                  <a:lnTo>
                                    <a:pt x="155" y="2519"/>
                                  </a:lnTo>
                                  <a:lnTo>
                                    <a:pt x="507" y="2560"/>
                                  </a:lnTo>
                                  <a:lnTo>
                                    <a:pt x="516" y="2531"/>
                                  </a:lnTo>
                                  <a:lnTo>
                                    <a:pt x="526" y="2503"/>
                                  </a:lnTo>
                                  <a:lnTo>
                                    <a:pt x="536" y="2476"/>
                                  </a:lnTo>
                                  <a:lnTo>
                                    <a:pt x="546" y="2447"/>
                                  </a:lnTo>
                                  <a:lnTo>
                                    <a:pt x="556" y="2419"/>
                                  </a:lnTo>
                                  <a:lnTo>
                                    <a:pt x="567" y="2391"/>
                                  </a:lnTo>
                                  <a:lnTo>
                                    <a:pt x="577" y="2364"/>
                                  </a:lnTo>
                                  <a:lnTo>
                                    <a:pt x="590" y="2336"/>
                                  </a:lnTo>
                                  <a:lnTo>
                                    <a:pt x="601" y="2309"/>
                                  </a:lnTo>
                                  <a:lnTo>
                                    <a:pt x="612" y="2282"/>
                                  </a:lnTo>
                                  <a:lnTo>
                                    <a:pt x="624" y="2255"/>
                                  </a:lnTo>
                                  <a:lnTo>
                                    <a:pt x="636" y="2228"/>
                                  </a:lnTo>
                                  <a:lnTo>
                                    <a:pt x="650" y="2201"/>
                                  </a:lnTo>
                                  <a:lnTo>
                                    <a:pt x="662" y="2174"/>
                                  </a:lnTo>
                                  <a:lnTo>
                                    <a:pt x="676" y="2147"/>
                                  </a:lnTo>
                                  <a:lnTo>
                                    <a:pt x="689" y="2121"/>
                                  </a:lnTo>
                                  <a:lnTo>
                                    <a:pt x="369" y="1970"/>
                                  </a:lnTo>
                                  <a:lnTo>
                                    <a:pt x="342" y="1957"/>
                                  </a:lnTo>
                                  <a:lnTo>
                                    <a:pt x="356" y="1931"/>
                                  </a:lnTo>
                                  <a:lnTo>
                                    <a:pt x="667" y="1403"/>
                                  </a:lnTo>
                                  <a:lnTo>
                                    <a:pt x="681" y="1379"/>
                                  </a:lnTo>
                                  <a:lnTo>
                                    <a:pt x="708" y="1391"/>
                                  </a:lnTo>
                                  <a:lnTo>
                                    <a:pt x="1062" y="1560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097" y="1520"/>
                                  </a:lnTo>
                                  <a:lnTo>
                                    <a:pt x="1115" y="1500"/>
                                  </a:lnTo>
                                  <a:lnTo>
                                    <a:pt x="1133" y="1480"/>
                                  </a:lnTo>
                                  <a:lnTo>
                                    <a:pt x="1151" y="1460"/>
                                  </a:lnTo>
                                  <a:lnTo>
                                    <a:pt x="1169" y="1439"/>
                                  </a:lnTo>
                                  <a:lnTo>
                                    <a:pt x="1186" y="1420"/>
                                  </a:lnTo>
                                  <a:lnTo>
                                    <a:pt x="1205" y="1401"/>
                                  </a:lnTo>
                                  <a:lnTo>
                                    <a:pt x="1242" y="1362"/>
                                  </a:lnTo>
                                  <a:lnTo>
                                    <a:pt x="1280" y="1325"/>
                                  </a:lnTo>
                                  <a:lnTo>
                                    <a:pt x="1319" y="1288"/>
                                  </a:lnTo>
                                  <a:lnTo>
                                    <a:pt x="1359" y="1251"/>
                                  </a:lnTo>
                                  <a:lnTo>
                                    <a:pt x="1131" y="981"/>
                                  </a:lnTo>
                                  <a:lnTo>
                                    <a:pt x="1113" y="958"/>
                                  </a:lnTo>
                                  <a:lnTo>
                                    <a:pt x="1137" y="941"/>
                                  </a:lnTo>
                                  <a:lnTo>
                                    <a:pt x="1666" y="580"/>
                                  </a:lnTo>
                                  <a:lnTo>
                                    <a:pt x="1691" y="563"/>
                                  </a:lnTo>
                                  <a:lnTo>
                                    <a:pt x="1710" y="585"/>
                                  </a:lnTo>
                                  <a:lnTo>
                                    <a:pt x="1920" y="835"/>
                                  </a:lnTo>
                                  <a:lnTo>
                                    <a:pt x="1944" y="821"/>
                                  </a:lnTo>
                                  <a:lnTo>
                                    <a:pt x="1968" y="807"/>
                                  </a:lnTo>
                                  <a:lnTo>
                                    <a:pt x="1992" y="793"/>
                                  </a:lnTo>
                                  <a:lnTo>
                                    <a:pt x="2017" y="779"/>
                                  </a:lnTo>
                                  <a:lnTo>
                                    <a:pt x="2042" y="766"/>
                                  </a:lnTo>
                                  <a:lnTo>
                                    <a:pt x="2066" y="753"/>
                                  </a:lnTo>
                                  <a:lnTo>
                                    <a:pt x="2092" y="739"/>
                                  </a:lnTo>
                                  <a:lnTo>
                                    <a:pt x="2116" y="726"/>
                                  </a:lnTo>
                                  <a:lnTo>
                                    <a:pt x="2142" y="714"/>
                                  </a:lnTo>
                                  <a:lnTo>
                                    <a:pt x="2168" y="701"/>
                                  </a:lnTo>
                                  <a:lnTo>
                                    <a:pt x="2194" y="688"/>
                                  </a:lnTo>
                                  <a:lnTo>
                                    <a:pt x="2219" y="675"/>
                                  </a:lnTo>
                                  <a:lnTo>
                                    <a:pt x="2245" y="663"/>
                                  </a:lnTo>
                                  <a:lnTo>
                                    <a:pt x="2271" y="651"/>
                                  </a:lnTo>
                                  <a:lnTo>
                                    <a:pt x="2296" y="640"/>
                                  </a:lnTo>
                                  <a:lnTo>
                                    <a:pt x="2323" y="628"/>
                                  </a:lnTo>
                                  <a:lnTo>
                                    <a:pt x="2210" y="302"/>
                                  </a:lnTo>
                                  <a:lnTo>
                                    <a:pt x="2201" y="276"/>
                                  </a:lnTo>
                                  <a:lnTo>
                                    <a:pt x="2232" y="268"/>
                                  </a:lnTo>
                                  <a:lnTo>
                                    <a:pt x="2867" y="90"/>
                                  </a:lnTo>
                                  <a:lnTo>
                                    <a:pt x="2896" y="82"/>
                                  </a:lnTo>
                                  <a:lnTo>
                                    <a:pt x="2905" y="109"/>
                                  </a:lnTo>
                                  <a:lnTo>
                                    <a:pt x="3008" y="408"/>
                                  </a:lnTo>
                                  <a:lnTo>
                                    <a:pt x="3055" y="398"/>
                                  </a:lnTo>
                                  <a:lnTo>
                                    <a:pt x="3102" y="389"/>
                                  </a:lnTo>
                                  <a:lnTo>
                                    <a:pt x="3150" y="381"/>
                                  </a:lnTo>
                                  <a:lnTo>
                                    <a:pt x="3199" y="372"/>
                                  </a:lnTo>
                                  <a:lnTo>
                                    <a:pt x="3247" y="365"/>
                                  </a:lnTo>
                                  <a:lnTo>
                                    <a:pt x="3295" y="358"/>
                                  </a:lnTo>
                                  <a:lnTo>
                                    <a:pt x="3343" y="352"/>
                                  </a:lnTo>
                                  <a:lnTo>
                                    <a:pt x="3392" y="346"/>
                                  </a:lnTo>
                                  <a:lnTo>
                                    <a:pt x="3443" y="341"/>
                                  </a:lnTo>
                                  <a:lnTo>
                                    <a:pt x="3496" y="336"/>
                                  </a:lnTo>
                                  <a:lnTo>
                                    <a:pt x="3547" y="332"/>
                                  </a:lnTo>
                                  <a:lnTo>
                                    <a:pt x="3600" y="329"/>
                                  </a:lnTo>
                                  <a:lnTo>
                                    <a:pt x="3652" y="327"/>
                                  </a:lnTo>
                                  <a:lnTo>
                                    <a:pt x="3706" y="325"/>
                                  </a:lnTo>
                                  <a:lnTo>
                                    <a:pt x="3759" y="324"/>
                                  </a:lnTo>
                                  <a:lnTo>
                                    <a:pt x="3812" y="323"/>
                                  </a:lnTo>
                                  <a:close/>
                                  <a:moveTo>
                                    <a:pt x="4234" y="402"/>
                                  </a:moveTo>
                                  <a:lnTo>
                                    <a:pt x="4182" y="397"/>
                                  </a:lnTo>
                                  <a:lnTo>
                                    <a:pt x="4130" y="392"/>
                                  </a:lnTo>
                                  <a:lnTo>
                                    <a:pt x="4077" y="388"/>
                                  </a:lnTo>
                                  <a:lnTo>
                                    <a:pt x="4025" y="385"/>
                                  </a:lnTo>
                                  <a:lnTo>
                                    <a:pt x="3972" y="382"/>
                                  </a:lnTo>
                                  <a:lnTo>
                                    <a:pt x="3918" y="380"/>
                                  </a:lnTo>
                                  <a:lnTo>
                                    <a:pt x="3865" y="379"/>
                                  </a:lnTo>
                                  <a:lnTo>
                                    <a:pt x="3812" y="379"/>
                                  </a:lnTo>
                                  <a:lnTo>
                                    <a:pt x="3760" y="379"/>
                                  </a:lnTo>
                                  <a:lnTo>
                                    <a:pt x="3707" y="380"/>
                                  </a:lnTo>
                                  <a:lnTo>
                                    <a:pt x="3656" y="382"/>
                                  </a:lnTo>
                                  <a:lnTo>
                                    <a:pt x="3604" y="384"/>
                                  </a:lnTo>
                                  <a:lnTo>
                                    <a:pt x="3552" y="388"/>
                                  </a:lnTo>
                                  <a:lnTo>
                                    <a:pt x="3501" y="392"/>
                                  </a:lnTo>
                                  <a:lnTo>
                                    <a:pt x="3450" y="396"/>
                                  </a:lnTo>
                                  <a:lnTo>
                                    <a:pt x="3400" y="401"/>
                                  </a:lnTo>
                                  <a:lnTo>
                                    <a:pt x="3347" y="407"/>
                                  </a:lnTo>
                                  <a:lnTo>
                                    <a:pt x="3296" y="414"/>
                                  </a:lnTo>
                                  <a:lnTo>
                                    <a:pt x="3245" y="421"/>
                                  </a:lnTo>
                                  <a:lnTo>
                                    <a:pt x="3195" y="429"/>
                                  </a:lnTo>
                                  <a:lnTo>
                                    <a:pt x="3144" y="438"/>
                                  </a:lnTo>
                                  <a:lnTo>
                                    <a:pt x="3095" y="449"/>
                                  </a:lnTo>
                                  <a:lnTo>
                                    <a:pt x="3044" y="459"/>
                                  </a:lnTo>
                                  <a:lnTo>
                                    <a:pt x="2995" y="469"/>
                                  </a:lnTo>
                                  <a:lnTo>
                                    <a:pt x="2966" y="476"/>
                                  </a:lnTo>
                                  <a:lnTo>
                                    <a:pt x="2957" y="451"/>
                                  </a:lnTo>
                                  <a:lnTo>
                                    <a:pt x="2855" y="152"/>
                                  </a:lnTo>
                                  <a:lnTo>
                                    <a:pt x="2280" y="312"/>
                                  </a:lnTo>
                                  <a:lnTo>
                                    <a:pt x="2390" y="635"/>
                                  </a:lnTo>
                                  <a:lnTo>
                                    <a:pt x="2398" y="658"/>
                                  </a:lnTo>
                                  <a:lnTo>
                                    <a:pt x="2374" y="668"/>
                                  </a:lnTo>
                                  <a:lnTo>
                                    <a:pt x="2346" y="681"/>
                                  </a:lnTo>
                                  <a:lnTo>
                                    <a:pt x="2317" y="693"/>
                                  </a:lnTo>
                                  <a:lnTo>
                                    <a:pt x="2287" y="707"/>
                                  </a:lnTo>
                                  <a:lnTo>
                                    <a:pt x="2260" y="720"/>
                                  </a:lnTo>
                                  <a:lnTo>
                                    <a:pt x="2232" y="733"/>
                                  </a:lnTo>
                                  <a:lnTo>
                                    <a:pt x="2203" y="747"/>
                                  </a:lnTo>
                                  <a:lnTo>
                                    <a:pt x="2176" y="761"/>
                                  </a:lnTo>
                                  <a:lnTo>
                                    <a:pt x="2148" y="774"/>
                                  </a:lnTo>
                                  <a:lnTo>
                                    <a:pt x="2120" y="789"/>
                                  </a:lnTo>
                                  <a:lnTo>
                                    <a:pt x="2093" y="803"/>
                                  </a:lnTo>
                                  <a:lnTo>
                                    <a:pt x="2065" y="818"/>
                                  </a:lnTo>
                                  <a:lnTo>
                                    <a:pt x="2038" y="833"/>
                                  </a:lnTo>
                                  <a:lnTo>
                                    <a:pt x="2010" y="848"/>
                                  </a:lnTo>
                                  <a:lnTo>
                                    <a:pt x="1983" y="864"/>
                                  </a:lnTo>
                                  <a:lnTo>
                                    <a:pt x="1957" y="879"/>
                                  </a:lnTo>
                                  <a:lnTo>
                                    <a:pt x="1930" y="895"/>
                                  </a:lnTo>
                                  <a:lnTo>
                                    <a:pt x="1906" y="910"/>
                                  </a:lnTo>
                                  <a:lnTo>
                                    <a:pt x="1888" y="889"/>
                                  </a:lnTo>
                                  <a:lnTo>
                                    <a:pt x="1679" y="641"/>
                                  </a:lnTo>
                                  <a:lnTo>
                                    <a:pt x="1199" y="969"/>
                                  </a:lnTo>
                                  <a:lnTo>
                                    <a:pt x="1425" y="1237"/>
                                  </a:lnTo>
                                  <a:lnTo>
                                    <a:pt x="1441" y="1256"/>
                                  </a:lnTo>
                                  <a:lnTo>
                                    <a:pt x="1422" y="1273"/>
                                  </a:lnTo>
                                  <a:lnTo>
                                    <a:pt x="1400" y="1293"/>
                                  </a:lnTo>
                                  <a:lnTo>
                                    <a:pt x="1379" y="1313"/>
                                  </a:lnTo>
                                  <a:lnTo>
                                    <a:pt x="1356" y="1333"/>
                                  </a:lnTo>
                                  <a:lnTo>
                                    <a:pt x="1335" y="1353"/>
                                  </a:lnTo>
                                  <a:lnTo>
                                    <a:pt x="1314" y="1374"/>
                                  </a:lnTo>
                                  <a:lnTo>
                                    <a:pt x="1294" y="1395"/>
                                  </a:lnTo>
                                  <a:lnTo>
                                    <a:pt x="1273" y="1416"/>
                                  </a:lnTo>
                                  <a:lnTo>
                                    <a:pt x="1252" y="1437"/>
                                  </a:lnTo>
                                  <a:lnTo>
                                    <a:pt x="1232" y="1459"/>
                                  </a:lnTo>
                                  <a:lnTo>
                                    <a:pt x="1212" y="1480"/>
                                  </a:lnTo>
                                  <a:lnTo>
                                    <a:pt x="1192" y="1502"/>
                                  </a:lnTo>
                                  <a:lnTo>
                                    <a:pt x="1173" y="1524"/>
                                  </a:lnTo>
                                  <a:lnTo>
                                    <a:pt x="1153" y="1546"/>
                                  </a:lnTo>
                                  <a:lnTo>
                                    <a:pt x="1134" y="1568"/>
                                  </a:lnTo>
                                  <a:lnTo>
                                    <a:pt x="1115" y="1590"/>
                                  </a:lnTo>
                                  <a:lnTo>
                                    <a:pt x="1097" y="1612"/>
                                  </a:lnTo>
                                  <a:lnTo>
                                    <a:pt x="1080" y="1631"/>
                                  </a:lnTo>
                                  <a:lnTo>
                                    <a:pt x="1057" y="1620"/>
                                  </a:lnTo>
                                  <a:lnTo>
                                    <a:pt x="707" y="1454"/>
                                  </a:lnTo>
                                  <a:lnTo>
                                    <a:pt x="425" y="1933"/>
                                  </a:lnTo>
                                  <a:lnTo>
                                    <a:pt x="744" y="2084"/>
                                  </a:lnTo>
                                  <a:lnTo>
                                    <a:pt x="771" y="2097"/>
                                  </a:lnTo>
                                  <a:lnTo>
                                    <a:pt x="757" y="2121"/>
                                  </a:lnTo>
                                  <a:lnTo>
                                    <a:pt x="743" y="2150"/>
                                  </a:lnTo>
                                  <a:lnTo>
                                    <a:pt x="728" y="2178"/>
                                  </a:lnTo>
                                  <a:lnTo>
                                    <a:pt x="714" y="2208"/>
                                  </a:lnTo>
                                  <a:lnTo>
                                    <a:pt x="699" y="2238"/>
                                  </a:lnTo>
                                  <a:lnTo>
                                    <a:pt x="686" y="2267"/>
                                  </a:lnTo>
                                  <a:lnTo>
                                    <a:pt x="672" y="2296"/>
                                  </a:lnTo>
                                  <a:lnTo>
                                    <a:pt x="660" y="2326"/>
                                  </a:lnTo>
                                  <a:lnTo>
                                    <a:pt x="648" y="2355"/>
                                  </a:lnTo>
                                  <a:lnTo>
                                    <a:pt x="635" y="2385"/>
                                  </a:lnTo>
                                  <a:lnTo>
                                    <a:pt x="623" y="2415"/>
                                  </a:lnTo>
                                  <a:lnTo>
                                    <a:pt x="612" y="2445"/>
                                  </a:lnTo>
                                  <a:lnTo>
                                    <a:pt x="601" y="2476"/>
                                  </a:lnTo>
                                  <a:lnTo>
                                    <a:pt x="590" y="2506"/>
                                  </a:lnTo>
                                  <a:lnTo>
                                    <a:pt x="579" y="2536"/>
                                  </a:lnTo>
                                  <a:lnTo>
                                    <a:pt x="569" y="2567"/>
                                  </a:lnTo>
                                  <a:lnTo>
                                    <a:pt x="559" y="2597"/>
                                  </a:lnTo>
                                  <a:lnTo>
                                    <a:pt x="553" y="2621"/>
                                  </a:lnTo>
                                  <a:lnTo>
                                    <a:pt x="526" y="2617"/>
                                  </a:lnTo>
                                  <a:lnTo>
                                    <a:pt x="178" y="2578"/>
                                  </a:lnTo>
                                  <a:lnTo>
                                    <a:pt x="102" y="3115"/>
                                  </a:lnTo>
                                  <a:lnTo>
                                    <a:pt x="418" y="3151"/>
                                  </a:lnTo>
                                  <a:lnTo>
                                    <a:pt x="448" y="3154"/>
                                  </a:lnTo>
                                  <a:lnTo>
                                    <a:pt x="445" y="3180"/>
                                  </a:lnTo>
                                  <a:lnTo>
                                    <a:pt x="443" y="3211"/>
                                  </a:lnTo>
                                  <a:lnTo>
                                    <a:pt x="441" y="3240"/>
                                  </a:lnTo>
                                  <a:lnTo>
                                    <a:pt x="439" y="3269"/>
                                  </a:lnTo>
                                  <a:lnTo>
                                    <a:pt x="437" y="3297"/>
                                  </a:lnTo>
                                  <a:lnTo>
                                    <a:pt x="436" y="3326"/>
                                  </a:lnTo>
                                  <a:lnTo>
                                    <a:pt x="436" y="3355"/>
                                  </a:lnTo>
                                  <a:lnTo>
                                    <a:pt x="435" y="3383"/>
                                  </a:lnTo>
                                  <a:lnTo>
                                    <a:pt x="435" y="3412"/>
                                  </a:lnTo>
                                  <a:lnTo>
                                    <a:pt x="435" y="3443"/>
                                  </a:lnTo>
                                  <a:lnTo>
                                    <a:pt x="436" y="3475"/>
                                  </a:lnTo>
                                  <a:lnTo>
                                    <a:pt x="436" y="3506"/>
                                  </a:lnTo>
                                  <a:lnTo>
                                    <a:pt x="439" y="3538"/>
                                  </a:lnTo>
                                  <a:lnTo>
                                    <a:pt x="440" y="3568"/>
                                  </a:lnTo>
                                  <a:lnTo>
                                    <a:pt x="442" y="3599"/>
                                  </a:lnTo>
                                  <a:lnTo>
                                    <a:pt x="444" y="3630"/>
                                  </a:lnTo>
                                  <a:lnTo>
                                    <a:pt x="448" y="3662"/>
                                  </a:lnTo>
                                  <a:lnTo>
                                    <a:pt x="450" y="3690"/>
                                  </a:lnTo>
                                  <a:lnTo>
                                    <a:pt x="417" y="3692"/>
                                  </a:lnTo>
                                  <a:lnTo>
                                    <a:pt x="66" y="3709"/>
                                  </a:lnTo>
                                  <a:lnTo>
                                    <a:pt x="99" y="4250"/>
                                  </a:lnTo>
                                  <a:lnTo>
                                    <a:pt x="535" y="4229"/>
                                  </a:lnTo>
                                  <a:lnTo>
                                    <a:pt x="559" y="4227"/>
                                  </a:lnTo>
                                  <a:lnTo>
                                    <a:pt x="566" y="4249"/>
                                  </a:lnTo>
                                  <a:lnTo>
                                    <a:pt x="575" y="4277"/>
                                  </a:lnTo>
                                  <a:lnTo>
                                    <a:pt x="585" y="4304"/>
                                  </a:lnTo>
                                  <a:lnTo>
                                    <a:pt x="594" y="4331"/>
                                  </a:lnTo>
                                  <a:lnTo>
                                    <a:pt x="604" y="4359"/>
                                  </a:lnTo>
                                  <a:lnTo>
                                    <a:pt x="614" y="4386"/>
                                  </a:lnTo>
                                  <a:lnTo>
                                    <a:pt x="624" y="4412"/>
                                  </a:lnTo>
                                  <a:lnTo>
                                    <a:pt x="635" y="4439"/>
                                  </a:lnTo>
                                  <a:lnTo>
                                    <a:pt x="647" y="4467"/>
                                  </a:lnTo>
                                  <a:lnTo>
                                    <a:pt x="658" y="4493"/>
                                  </a:lnTo>
                                  <a:lnTo>
                                    <a:pt x="669" y="4520"/>
                                  </a:lnTo>
                                  <a:lnTo>
                                    <a:pt x="681" y="4547"/>
                                  </a:lnTo>
                                  <a:lnTo>
                                    <a:pt x="693" y="4573"/>
                                  </a:lnTo>
                                  <a:lnTo>
                                    <a:pt x="706" y="4599"/>
                                  </a:lnTo>
                                  <a:lnTo>
                                    <a:pt x="718" y="4626"/>
                                  </a:lnTo>
                                  <a:lnTo>
                                    <a:pt x="731" y="4652"/>
                                  </a:lnTo>
                                  <a:lnTo>
                                    <a:pt x="745" y="4678"/>
                                  </a:lnTo>
                                  <a:lnTo>
                                    <a:pt x="757" y="4701"/>
                                  </a:lnTo>
                                  <a:lnTo>
                                    <a:pt x="731" y="4715"/>
                                  </a:lnTo>
                                  <a:lnTo>
                                    <a:pt x="432" y="4859"/>
                                  </a:lnTo>
                                  <a:lnTo>
                                    <a:pt x="718" y="5336"/>
                                  </a:lnTo>
                                  <a:lnTo>
                                    <a:pt x="1039" y="5180"/>
                                  </a:lnTo>
                                  <a:lnTo>
                                    <a:pt x="1062" y="5169"/>
                                  </a:lnTo>
                                  <a:lnTo>
                                    <a:pt x="1078" y="5188"/>
                                  </a:lnTo>
                                  <a:lnTo>
                                    <a:pt x="1098" y="5213"/>
                                  </a:lnTo>
                                  <a:lnTo>
                                    <a:pt x="1117" y="5237"/>
                                  </a:lnTo>
                                  <a:lnTo>
                                    <a:pt x="1137" y="5260"/>
                                  </a:lnTo>
                                  <a:lnTo>
                                    <a:pt x="1157" y="5284"/>
                                  </a:lnTo>
                                  <a:lnTo>
                                    <a:pt x="1179" y="5307"/>
                                  </a:lnTo>
                                  <a:lnTo>
                                    <a:pt x="1200" y="5330"/>
                                  </a:lnTo>
                                  <a:lnTo>
                                    <a:pt x="1221" y="5353"/>
                                  </a:lnTo>
                                  <a:lnTo>
                                    <a:pt x="1242" y="5375"/>
                                  </a:lnTo>
                                  <a:lnTo>
                                    <a:pt x="1264" y="5398"/>
                                  </a:lnTo>
                                  <a:lnTo>
                                    <a:pt x="1286" y="5421"/>
                                  </a:lnTo>
                                  <a:lnTo>
                                    <a:pt x="1307" y="5443"/>
                                  </a:lnTo>
                                  <a:lnTo>
                                    <a:pt x="1330" y="5465"/>
                                  </a:lnTo>
                                  <a:lnTo>
                                    <a:pt x="1352" y="5487"/>
                                  </a:lnTo>
                                  <a:lnTo>
                                    <a:pt x="1375" y="5508"/>
                                  </a:lnTo>
                                  <a:lnTo>
                                    <a:pt x="1398" y="5530"/>
                                  </a:lnTo>
                                  <a:lnTo>
                                    <a:pt x="1421" y="5550"/>
                                  </a:lnTo>
                                  <a:lnTo>
                                    <a:pt x="1442" y="5570"/>
                                  </a:lnTo>
                                  <a:lnTo>
                                    <a:pt x="1421" y="5589"/>
                                  </a:lnTo>
                                  <a:lnTo>
                                    <a:pt x="1154" y="5828"/>
                                  </a:lnTo>
                                  <a:lnTo>
                                    <a:pt x="1580" y="6211"/>
                                  </a:lnTo>
                                  <a:lnTo>
                                    <a:pt x="1892" y="5932"/>
                                  </a:lnTo>
                                  <a:lnTo>
                                    <a:pt x="1910" y="5915"/>
                                  </a:lnTo>
                                  <a:lnTo>
                                    <a:pt x="1931" y="5928"/>
                                  </a:lnTo>
                                  <a:lnTo>
                                    <a:pt x="1958" y="5944"/>
                                  </a:lnTo>
                                  <a:lnTo>
                                    <a:pt x="1983" y="5960"/>
                                  </a:lnTo>
                                  <a:lnTo>
                                    <a:pt x="2010" y="5976"/>
                                  </a:lnTo>
                                  <a:lnTo>
                                    <a:pt x="2037" y="5991"/>
                                  </a:lnTo>
                                  <a:lnTo>
                                    <a:pt x="2064" y="6005"/>
                                  </a:lnTo>
                                  <a:lnTo>
                                    <a:pt x="2091" y="6020"/>
                                  </a:lnTo>
                                  <a:lnTo>
                                    <a:pt x="2118" y="6034"/>
                                  </a:lnTo>
                                  <a:lnTo>
                                    <a:pt x="2146" y="6048"/>
                                  </a:lnTo>
                                  <a:lnTo>
                                    <a:pt x="2172" y="6062"/>
                                  </a:lnTo>
                                  <a:lnTo>
                                    <a:pt x="2200" y="6076"/>
                                  </a:lnTo>
                                  <a:lnTo>
                                    <a:pt x="2228" y="6089"/>
                                  </a:lnTo>
                                  <a:lnTo>
                                    <a:pt x="2256" y="6102"/>
                                  </a:lnTo>
                                  <a:lnTo>
                                    <a:pt x="2284" y="6115"/>
                                  </a:lnTo>
                                  <a:lnTo>
                                    <a:pt x="2312" y="6128"/>
                                  </a:lnTo>
                                  <a:lnTo>
                                    <a:pt x="2340" y="6140"/>
                                  </a:lnTo>
                                  <a:lnTo>
                                    <a:pt x="2369" y="6153"/>
                                  </a:lnTo>
                                  <a:lnTo>
                                    <a:pt x="2395" y="6163"/>
                                  </a:lnTo>
                                  <a:lnTo>
                                    <a:pt x="2385" y="6187"/>
                                  </a:lnTo>
                                  <a:lnTo>
                                    <a:pt x="2255" y="6522"/>
                                  </a:lnTo>
                                  <a:lnTo>
                                    <a:pt x="2824" y="6699"/>
                                  </a:lnTo>
                                  <a:lnTo>
                                    <a:pt x="2953" y="6371"/>
                                  </a:lnTo>
                                  <a:lnTo>
                                    <a:pt x="2962" y="6347"/>
                                  </a:lnTo>
                                  <a:lnTo>
                                    <a:pt x="2988" y="6353"/>
                                  </a:lnTo>
                                  <a:lnTo>
                                    <a:pt x="3039" y="6364"/>
                                  </a:lnTo>
                                  <a:lnTo>
                                    <a:pt x="3089" y="6374"/>
                                  </a:lnTo>
                                  <a:lnTo>
                                    <a:pt x="3139" y="6384"/>
                                  </a:lnTo>
                                  <a:lnTo>
                                    <a:pt x="3191" y="6393"/>
                                  </a:lnTo>
                                  <a:lnTo>
                                    <a:pt x="3241" y="6401"/>
                                  </a:lnTo>
                                  <a:lnTo>
                                    <a:pt x="3292" y="6409"/>
                                  </a:lnTo>
                                  <a:lnTo>
                                    <a:pt x="3345" y="6415"/>
                                  </a:lnTo>
                                  <a:lnTo>
                                    <a:pt x="3396" y="6421"/>
                                  </a:lnTo>
                                  <a:lnTo>
                                    <a:pt x="3448" y="6427"/>
                                  </a:lnTo>
                                  <a:lnTo>
                                    <a:pt x="3499" y="6432"/>
                                  </a:lnTo>
                                  <a:lnTo>
                                    <a:pt x="3551" y="6435"/>
                                  </a:lnTo>
                                  <a:lnTo>
                                    <a:pt x="3602" y="6439"/>
                                  </a:lnTo>
                                  <a:lnTo>
                                    <a:pt x="3655" y="6441"/>
                                  </a:lnTo>
                                  <a:lnTo>
                                    <a:pt x="3707" y="6443"/>
                                  </a:lnTo>
                                  <a:lnTo>
                                    <a:pt x="3760" y="6444"/>
                                  </a:lnTo>
                                  <a:lnTo>
                                    <a:pt x="3812" y="6444"/>
                                  </a:lnTo>
                                  <a:lnTo>
                                    <a:pt x="3868" y="6444"/>
                                  </a:lnTo>
                                  <a:lnTo>
                                    <a:pt x="3924" y="6443"/>
                                  </a:lnTo>
                                  <a:lnTo>
                                    <a:pt x="3980" y="6441"/>
                                  </a:lnTo>
                                  <a:lnTo>
                                    <a:pt x="4036" y="6438"/>
                                  </a:lnTo>
                                  <a:lnTo>
                                    <a:pt x="4091" y="6434"/>
                                  </a:lnTo>
                                  <a:lnTo>
                                    <a:pt x="4145" y="6430"/>
                                  </a:lnTo>
                                  <a:lnTo>
                                    <a:pt x="4200" y="6424"/>
                                  </a:lnTo>
                                  <a:lnTo>
                                    <a:pt x="4255" y="6418"/>
                                  </a:lnTo>
                                  <a:lnTo>
                                    <a:pt x="4310" y="6412"/>
                                  </a:lnTo>
                                  <a:lnTo>
                                    <a:pt x="4364" y="6404"/>
                                  </a:lnTo>
                                  <a:lnTo>
                                    <a:pt x="4419" y="6395"/>
                                  </a:lnTo>
                                  <a:lnTo>
                                    <a:pt x="4474" y="6386"/>
                                  </a:lnTo>
                                  <a:lnTo>
                                    <a:pt x="4529" y="6376"/>
                                  </a:lnTo>
                                  <a:lnTo>
                                    <a:pt x="4582" y="6365"/>
                                  </a:lnTo>
                                  <a:lnTo>
                                    <a:pt x="4636" y="6353"/>
                                  </a:lnTo>
                                  <a:lnTo>
                                    <a:pt x="4689" y="6341"/>
                                  </a:lnTo>
                                  <a:lnTo>
                                    <a:pt x="4719" y="6333"/>
                                  </a:lnTo>
                                  <a:lnTo>
                                    <a:pt x="4727" y="6360"/>
                                  </a:lnTo>
                                  <a:lnTo>
                                    <a:pt x="4832" y="6682"/>
                                  </a:lnTo>
                                  <a:lnTo>
                                    <a:pt x="5411" y="6530"/>
                                  </a:lnTo>
                                  <a:lnTo>
                                    <a:pt x="5291" y="6163"/>
                                  </a:lnTo>
                                  <a:lnTo>
                                    <a:pt x="5283" y="6140"/>
                                  </a:lnTo>
                                  <a:lnTo>
                                    <a:pt x="5307" y="6130"/>
                                  </a:lnTo>
                                  <a:lnTo>
                                    <a:pt x="5335" y="6118"/>
                                  </a:lnTo>
                                  <a:lnTo>
                                    <a:pt x="5363" y="6105"/>
                                  </a:lnTo>
                                  <a:lnTo>
                                    <a:pt x="5389" y="6092"/>
                                  </a:lnTo>
                                  <a:lnTo>
                                    <a:pt x="5416" y="6079"/>
                                  </a:lnTo>
                                  <a:lnTo>
                                    <a:pt x="5444" y="6066"/>
                                  </a:lnTo>
                                  <a:lnTo>
                                    <a:pt x="5471" y="6052"/>
                                  </a:lnTo>
                                  <a:lnTo>
                                    <a:pt x="5498" y="6038"/>
                                  </a:lnTo>
                                  <a:lnTo>
                                    <a:pt x="5525" y="6024"/>
                                  </a:lnTo>
                                  <a:lnTo>
                                    <a:pt x="5552" y="6010"/>
                                  </a:lnTo>
                                  <a:lnTo>
                                    <a:pt x="5578" y="5995"/>
                                  </a:lnTo>
                                  <a:lnTo>
                                    <a:pt x="5604" y="5981"/>
                                  </a:lnTo>
                                  <a:lnTo>
                                    <a:pt x="5631" y="5966"/>
                                  </a:lnTo>
                                  <a:lnTo>
                                    <a:pt x="5657" y="5950"/>
                                  </a:lnTo>
                                  <a:lnTo>
                                    <a:pt x="5682" y="5934"/>
                                  </a:lnTo>
                                  <a:lnTo>
                                    <a:pt x="5708" y="5919"/>
                                  </a:lnTo>
                                  <a:lnTo>
                                    <a:pt x="5734" y="5903"/>
                                  </a:lnTo>
                                  <a:lnTo>
                                    <a:pt x="5758" y="5888"/>
                                  </a:lnTo>
                                  <a:lnTo>
                                    <a:pt x="5776" y="5908"/>
                                  </a:lnTo>
                                  <a:lnTo>
                                    <a:pt x="6038" y="6197"/>
                                  </a:lnTo>
                                  <a:lnTo>
                                    <a:pt x="6506" y="5856"/>
                                  </a:lnTo>
                                  <a:lnTo>
                                    <a:pt x="6235" y="5557"/>
                                  </a:lnTo>
                                  <a:lnTo>
                                    <a:pt x="6218" y="5537"/>
                                  </a:lnTo>
                                  <a:lnTo>
                                    <a:pt x="6237" y="5520"/>
                                  </a:lnTo>
                                  <a:lnTo>
                                    <a:pt x="6257" y="5501"/>
                                  </a:lnTo>
                                  <a:lnTo>
                                    <a:pt x="6277" y="5482"/>
                                  </a:lnTo>
                                  <a:lnTo>
                                    <a:pt x="6296" y="5461"/>
                                  </a:lnTo>
                                  <a:lnTo>
                                    <a:pt x="6316" y="5442"/>
                                  </a:lnTo>
                                  <a:lnTo>
                                    <a:pt x="6336" y="5422"/>
                                  </a:lnTo>
                                  <a:lnTo>
                                    <a:pt x="6356" y="5402"/>
                                  </a:lnTo>
                                  <a:lnTo>
                                    <a:pt x="6375" y="5382"/>
                                  </a:lnTo>
                                  <a:lnTo>
                                    <a:pt x="6395" y="5361"/>
                                  </a:lnTo>
                                  <a:lnTo>
                                    <a:pt x="6414" y="5341"/>
                                  </a:lnTo>
                                  <a:lnTo>
                                    <a:pt x="6433" y="5320"/>
                                  </a:lnTo>
                                  <a:lnTo>
                                    <a:pt x="6451" y="5299"/>
                                  </a:lnTo>
                                  <a:lnTo>
                                    <a:pt x="6470" y="5279"/>
                                  </a:lnTo>
                                  <a:lnTo>
                                    <a:pt x="6488" y="5258"/>
                                  </a:lnTo>
                                  <a:lnTo>
                                    <a:pt x="6506" y="5236"/>
                                  </a:lnTo>
                                  <a:lnTo>
                                    <a:pt x="6524" y="5215"/>
                                  </a:lnTo>
                                  <a:lnTo>
                                    <a:pt x="6542" y="5193"/>
                                  </a:lnTo>
                                  <a:lnTo>
                                    <a:pt x="6558" y="5174"/>
                                  </a:lnTo>
                                  <a:lnTo>
                                    <a:pt x="6581" y="5184"/>
                                  </a:lnTo>
                                  <a:lnTo>
                                    <a:pt x="6990" y="5370"/>
                                  </a:lnTo>
                                  <a:lnTo>
                                    <a:pt x="7261" y="4886"/>
                                  </a:lnTo>
                                  <a:lnTo>
                                    <a:pt x="6891" y="4719"/>
                                  </a:lnTo>
                                  <a:lnTo>
                                    <a:pt x="6864" y="4706"/>
                                  </a:lnTo>
                                  <a:lnTo>
                                    <a:pt x="6877" y="4682"/>
                                  </a:lnTo>
                                  <a:lnTo>
                                    <a:pt x="6892" y="4654"/>
                                  </a:lnTo>
                                  <a:lnTo>
                                    <a:pt x="6905" y="4625"/>
                                  </a:lnTo>
                                  <a:lnTo>
                                    <a:pt x="6919" y="4597"/>
                                  </a:lnTo>
                                  <a:lnTo>
                                    <a:pt x="6933" y="4568"/>
                                  </a:lnTo>
                                  <a:lnTo>
                                    <a:pt x="6945" y="4539"/>
                                  </a:lnTo>
                                  <a:lnTo>
                                    <a:pt x="6959" y="4510"/>
                                  </a:lnTo>
                                  <a:lnTo>
                                    <a:pt x="6971" y="4481"/>
                                  </a:lnTo>
                                  <a:lnTo>
                                    <a:pt x="6983" y="4451"/>
                                  </a:lnTo>
                                  <a:lnTo>
                                    <a:pt x="6995" y="4422"/>
                                  </a:lnTo>
                                  <a:lnTo>
                                    <a:pt x="7007" y="4393"/>
                                  </a:lnTo>
                                  <a:lnTo>
                                    <a:pt x="7017" y="4363"/>
                                  </a:lnTo>
                                  <a:lnTo>
                                    <a:pt x="7028" y="4334"/>
                                  </a:lnTo>
                                  <a:lnTo>
                                    <a:pt x="7038" y="4304"/>
                                  </a:lnTo>
                                  <a:lnTo>
                                    <a:pt x="7048" y="4274"/>
                                  </a:lnTo>
                                  <a:lnTo>
                                    <a:pt x="7058" y="4244"/>
                                  </a:lnTo>
                                  <a:lnTo>
                                    <a:pt x="7068" y="4214"/>
                                  </a:lnTo>
                                  <a:lnTo>
                                    <a:pt x="7076" y="4186"/>
                                  </a:lnTo>
                                  <a:lnTo>
                                    <a:pt x="7106" y="4194"/>
                                  </a:lnTo>
                                  <a:lnTo>
                                    <a:pt x="7516" y="4294"/>
                                  </a:lnTo>
                                  <a:lnTo>
                                    <a:pt x="7673" y="3771"/>
                                  </a:lnTo>
                                  <a:lnTo>
                                    <a:pt x="7203" y="3656"/>
                                  </a:lnTo>
                                  <a:lnTo>
                                    <a:pt x="7178" y="3650"/>
                                  </a:lnTo>
                                  <a:lnTo>
                                    <a:pt x="7180" y="3627"/>
                                  </a:lnTo>
                                  <a:lnTo>
                                    <a:pt x="7181" y="3600"/>
                                  </a:lnTo>
                                  <a:lnTo>
                                    <a:pt x="7184" y="3573"/>
                                  </a:lnTo>
                                  <a:lnTo>
                                    <a:pt x="7185" y="3547"/>
                                  </a:lnTo>
                                  <a:lnTo>
                                    <a:pt x="7186" y="3520"/>
                                  </a:lnTo>
                                  <a:lnTo>
                                    <a:pt x="7187" y="3493"/>
                                  </a:lnTo>
                                  <a:lnTo>
                                    <a:pt x="7188" y="3466"/>
                                  </a:lnTo>
                                  <a:lnTo>
                                    <a:pt x="7188" y="3439"/>
                                  </a:lnTo>
                                  <a:lnTo>
                                    <a:pt x="7188" y="3412"/>
                                  </a:lnTo>
                                  <a:lnTo>
                                    <a:pt x="7188" y="3383"/>
                                  </a:lnTo>
                                  <a:lnTo>
                                    <a:pt x="7188" y="3355"/>
                                  </a:lnTo>
                                  <a:lnTo>
                                    <a:pt x="7187" y="3327"/>
                                  </a:lnTo>
                                  <a:lnTo>
                                    <a:pt x="7186" y="3298"/>
                                  </a:lnTo>
                                  <a:lnTo>
                                    <a:pt x="7185" y="3270"/>
                                  </a:lnTo>
                                  <a:lnTo>
                                    <a:pt x="7182" y="3242"/>
                                  </a:lnTo>
                                  <a:lnTo>
                                    <a:pt x="7181" y="3213"/>
                                  </a:lnTo>
                                  <a:lnTo>
                                    <a:pt x="7179" y="3183"/>
                                  </a:lnTo>
                                  <a:lnTo>
                                    <a:pt x="7177" y="3156"/>
                                  </a:lnTo>
                                  <a:lnTo>
                                    <a:pt x="7207" y="3153"/>
                                  </a:lnTo>
                                  <a:lnTo>
                                    <a:pt x="7657" y="3112"/>
                                  </a:lnTo>
                                  <a:lnTo>
                                    <a:pt x="7596" y="2573"/>
                                  </a:lnTo>
                                  <a:lnTo>
                                    <a:pt x="7097" y="2619"/>
                                  </a:lnTo>
                                  <a:lnTo>
                                    <a:pt x="7072" y="2621"/>
                                  </a:lnTo>
                                  <a:lnTo>
                                    <a:pt x="7065" y="2599"/>
                                  </a:lnTo>
                                  <a:lnTo>
                                    <a:pt x="7056" y="2572"/>
                                  </a:lnTo>
                                  <a:lnTo>
                                    <a:pt x="7047" y="2546"/>
                                  </a:lnTo>
                                  <a:lnTo>
                                    <a:pt x="7038" y="2520"/>
                                  </a:lnTo>
                                  <a:lnTo>
                                    <a:pt x="7029" y="2493"/>
                                  </a:lnTo>
                                  <a:lnTo>
                                    <a:pt x="7020" y="2467"/>
                                  </a:lnTo>
                                  <a:lnTo>
                                    <a:pt x="7010" y="2440"/>
                                  </a:lnTo>
                                  <a:lnTo>
                                    <a:pt x="7000" y="2414"/>
                                  </a:lnTo>
                                  <a:lnTo>
                                    <a:pt x="6990" y="2387"/>
                                  </a:lnTo>
                                  <a:lnTo>
                                    <a:pt x="6979" y="2361"/>
                                  </a:lnTo>
                                  <a:lnTo>
                                    <a:pt x="6968" y="2335"/>
                                  </a:lnTo>
                                  <a:lnTo>
                                    <a:pt x="6957" y="2309"/>
                                  </a:lnTo>
                                  <a:lnTo>
                                    <a:pt x="6945" y="2283"/>
                                  </a:lnTo>
                                  <a:lnTo>
                                    <a:pt x="6933" y="2258"/>
                                  </a:lnTo>
                                  <a:lnTo>
                                    <a:pt x="6922" y="2232"/>
                                  </a:lnTo>
                                  <a:lnTo>
                                    <a:pt x="6910" y="2207"/>
                                  </a:lnTo>
                                  <a:lnTo>
                                    <a:pt x="6897" y="2181"/>
                                  </a:lnTo>
                                  <a:lnTo>
                                    <a:pt x="6885" y="2157"/>
                                  </a:lnTo>
                                  <a:lnTo>
                                    <a:pt x="6912" y="2145"/>
                                  </a:lnTo>
                                  <a:lnTo>
                                    <a:pt x="7272" y="1986"/>
                                  </a:lnTo>
                                  <a:lnTo>
                                    <a:pt x="7004" y="1500"/>
                                  </a:lnTo>
                                  <a:lnTo>
                                    <a:pt x="6610" y="1675"/>
                                  </a:lnTo>
                                  <a:lnTo>
                                    <a:pt x="6586" y="1685"/>
                                  </a:lnTo>
                                  <a:lnTo>
                                    <a:pt x="6571" y="1666"/>
                                  </a:lnTo>
                                  <a:lnTo>
                                    <a:pt x="6552" y="1643"/>
                                  </a:lnTo>
                                  <a:lnTo>
                                    <a:pt x="6534" y="1621"/>
                                  </a:lnTo>
                                  <a:lnTo>
                                    <a:pt x="6515" y="1598"/>
                                  </a:lnTo>
                                  <a:lnTo>
                                    <a:pt x="6497" y="1576"/>
                                  </a:lnTo>
                                  <a:lnTo>
                                    <a:pt x="6478" y="1554"/>
                                  </a:lnTo>
                                  <a:lnTo>
                                    <a:pt x="6459" y="1532"/>
                                  </a:lnTo>
                                  <a:lnTo>
                                    <a:pt x="6439" y="1511"/>
                                  </a:lnTo>
                                  <a:lnTo>
                                    <a:pt x="6420" y="1489"/>
                                  </a:lnTo>
                                  <a:lnTo>
                                    <a:pt x="6400" y="1468"/>
                                  </a:lnTo>
                                  <a:lnTo>
                                    <a:pt x="6380" y="1446"/>
                                  </a:lnTo>
                                  <a:lnTo>
                                    <a:pt x="6360" y="1425"/>
                                  </a:lnTo>
                                  <a:lnTo>
                                    <a:pt x="6340" y="1404"/>
                                  </a:lnTo>
                                  <a:lnTo>
                                    <a:pt x="6319" y="1384"/>
                                  </a:lnTo>
                                  <a:lnTo>
                                    <a:pt x="6298" y="1363"/>
                                  </a:lnTo>
                                  <a:lnTo>
                                    <a:pt x="6277" y="1343"/>
                                  </a:lnTo>
                                  <a:lnTo>
                                    <a:pt x="6256" y="1322"/>
                                  </a:lnTo>
                                  <a:lnTo>
                                    <a:pt x="6236" y="1304"/>
                                  </a:lnTo>
                                  <a:lnTo>
                                    <a:pt x="6256" y="1285"/>
                                  </a:lnTo>
                                  <a:lnTo>
                                    <a:pt x="6531" y="1012"/>
                                  </a:lnTo>
                                  <a:lnTo>
                                    <a:pt x="6085" y="648"/>
                                  </a:lnTo>
                                  <a:lnTo>
                                    <a:pt x="5799" y="931"/>
                                  </a:lnTo>
                                  <a:lnTo>
                                    <a:pt x="5780" y="950"/>
                                  </a:lnTo>
                                  <a:lnTo>
                                    <a:pt x="5757" y="935"/>
                                  </a:lnTo>
                                  <a:lnTo>
                                    <a:pt x="5728" y="917"/>
                                  </a:lnTo>
                                  <a:lnTo>
                                    <a:pt x="5699" y="899"/>
                                  </a:lnTo>
                                  <a:lnTo>
                                    <a:pt x="5669" y="881"/>
                                  </a:lnTo>
                                  <a:lnTo>
                                    <a:pt x="5640" y="864"/>
                                  </a:lnTo>
                                  <a:lnTo>
                                    <a:pt x="5610" y="847"/>
                                  </a:lnTo>
                                  <a:lnTo>
                                    <a:pt x="5579" y="830"/>
                                  </a:lnTo>
                                  <a:lnTo>
                                    <a:pt x="5550" y="813"/>
                                  </a:lnTo>
                                  <a:lnTo>
                                    <a:pt x="5520" y="797"/>
                                  </a:lnTo>
                                  <a:lnTo>
                                    <a:pt x="5489" y="781"/>
                                  </a:lnTo>
                                  <a:lnTo>
                                    <a:pt x="5459" y="766"/>
                                  </a:lnTo>
                                  <a:lnTo>
                                    <a:pt x="5427" y="750"/>
                                  </a:lnTo>
                                  <a:lnTo>
                                    <a:pt x="5397" y="735"/>
                                  </a:lnTo>
                                  <a:lnTo>
                                    <a:pt x="5366" y="721"/>
                                  </a:lnTo>
                                  <a:lnTo>
                                    <a:pt x="5334" y="706"/>
                                  </a:lnTo>
                                  <a:lnTo>
                                    <a:pt x="5302" y="691"/>
                                  </a:lnTo>
                                  <a:lnTo>
                                    <a:pt x="5271" y="677"/>
                                  </a:lnTo>
                                  <a:lnTo>
                                    <a:pt x="5242" y="665"/>
                                  </a:lnTo>
                                  <a:lnTo>
                                    <a:pt x="5256" y="639"/>
                                  </a:lnTo>
                                  <a:lnTo>
                                    <a:pt x="5440" y="324"/>
                                  </a:lnTo>
                                  <a:lnTo>
                                    <a:pt x="4904" y="75"/>
                                  </a:lnTo>
                                  <a:lnTo>
                                    <a:pt x="4682" y="459"/>
                                  </a:lnTo>
                                  <a:lnTo>
                                    <a:pt x="4671" y="479"/>
                                  </a:lnTo>
                                  <a:lnTo>
                                    <a:pt x="4647" y="473"/>
                                  </a:lnTo>
                                  <a:lnTo>
                                    <a:pt x="4596" y="462"/>
                                  </a:lnTo>
                                  <a:lnTo>
                                    <a:pt x="4545" y="452"/>
                                  </a:lnTo>
                                  <a:lnTo>
                                    <a:pt x="4494" y="441"/>
                                  </a:lnTo>
                                  <a:lnTo>
                                    <a:pt x="4443" y="432"/>
                                  </a:lnTo>
                                  <a:lnTo>
                                    <a:pt x="4390" y="423"/>
                                  </a:lnTo>
                                  <a:lnTo>
                                    <a:pt x="4339" y="416"/>
                                  </a:lnTo>
                                  <a:lnTo>
                                    <a:pt x="4286" y="409"/>
                                  </a:lnTo>
                                  <a:lnTo>
                                    <a:pt x="4234" y="402"/>
                                  </a:lnTo>
                                  <a:close/>
                                  <a:moveTo>
                                    <a:pt x="5906" y="1531"/>
                                  </a:moveTo>
                                  <a:lnTo>
                                    <a:pt x="5854" y="1486"/>
                                  </a:lnTo>
                                  <a:lnTo>
                                    <a:pt x="5801" y="1440"/>
                                  </a:lnTo>
                                  <a:lnTo>
                                    <a:pt x="5747" y="1397"/>
                                  </a:lnTo>
                                  <a:lnTo>
                                    <a:pt x="5691" y="1355"/>
                                  </a:lnTo>
                                  <a:lnTo>
                                    <a:pt x="5634" y="1315"/>
                                  </a:lnTo>
                                  <a:lnTo>
                                    <a:pt x="5577" y="1275"/>
                                  </a:lnTo>
                                  <a:lnTo>
                                    <a:pt x="5518" y="1237"/>
                                  </a:lnTo>
                                  <a:lnTo>
                                    <a:pt x="5458" y="1200"/>
                                  </a:lnTo>
                                  <a:lnTo>
                                    <a:pt x="5397" y="1163"/>
                                  </a:lnTo>
                                  <a:lnTo>
                                    <a:pt x="5335" y="1129"/>
                                  </a:lnTo>
                                  <a:lnTo>
                                    <a:pt x="5272" y="1096"/>
                                  </a:lnTo>
                                  <a:lnTo>
                                    <a:pt x="5208" y="1064"/>
                                  </a:lnTo>
                                  <a:lnTo>
                                    <a:pt x="5144" y="1034"/>
                                  </a:lnTo>
                                  <a:lnTo>
                                    <a:pt x="5078" y="1005"/>
                                  </a:lnTo>
                                  <a:lnTo>
                                    <a:pt x="5010" y="978"/>
                                  </a:lnTo>
                                  <a:lnTo>
                                    <a:pt x="4943" y="952"/>
                                  </a:lnTo>
                                  <a:lnTo>
                                    <a:pt x="4877" y="927"/>
                                  </a:lnTo>
                                  <a:lnTo>
                                    <a:pt x="4810" y="905"/>
                                  </a:lnTo>
                                  <a:lnTo>
                                    <a:pt x="4743" y="884"/>
                                  </a:lnTo>
                                  <a:lnTo>
                                    <a:pt x="4675" y="865"/>
                                  </a:lnTo>
                                  <a:lnTo>
                                    <a:pt x="4607" y="847"/>
                                  </a:lnTo>
                                  <a:lnTo>
                                    <a:pt x="4538" y="830"/>
                                  </a:lnTo>
                                  <a:lnTo>
                                    <a:pt x="4467" y="815"/>
                                  </a:lnTo>
                                  <a:lnTo>
                                    <a:pt x="4397" y="802"/>
                                  </a:lnTo>
                                  <a:lnTo>
                                    <a:pt x="4325" y="790"/>
                                  </a:lnTo>
                                  <a:lnTo>
                                    <a:pt x="4254" y="779"/>
                                  </a:lnTo>
                                  <a:lnTo>
                                    <a:pt x="4181" y="770"/>
                                  </a:lnTo>
                                  <a:lnTo>
                                    <a:pt x="4108" y="763"/>
                                  </a:lnTo>
                                  <a:lnTo>
                                    <a:pt x="4035" y="757"/>
                                  </a:lnTo>
                                  <a:lnTo>
                                    <a:pt x="3961" y="753"/>
                                  </a:lnTo>
                                  <a:lnTo>
                                    <a:pt x="3887" y="750"/>
                                  </a:lnTo>
                                  <a:lnTo>
                                    <a:pt x="3812" y="749"/>
                                  </a:lnTo>
                                  <a:lnTo>
                                    <a:pt x="3737" y="750"/>
                                  </a:lnTo>
                                  <a:lnTo>
                                    <a:pt x="3662" y="753"/>
                                  </a:lnTo>
                                  <a:lnTo>
                                    <a:pt x="3589" y="757"/>
                                  </a:lnTo>
                                  <a:lnTo>
                                    <a:pt x="3515" y="763"/>
                                  </a:lnTo>
                                  <a:lnTo>
                                    <a:pt x="3442" y="770"/>
                                  </a:lnTo>
                                  <a:lnTo>
                                    <a:pt x="3370" y="779"/>
                                  </a:lnTo>
                                  <a:lnTo>
                                    <a:pt x="3298" y="790"/>
                                  </a:lnTo>
                                  <a:lnTo>
                                    <a:pt x="3226" y="802"/>
                                  </a:lnTo>
                                  <a:lnTo>
                                    <a:pt x="3156" y="815"/>
                                  </a:lnTo>
                                  <a:lnTo>
                                    <a:pt x="3086" y="830"/>
                                  </a:lnTo>
                                  <a:lnTo>
                                    <a:pt x="3016" y="847"/>
                                  </a:lnTo>
                                  <a:lnTo>
                                    <a:pt x="2948" y="865"/>
                                  </a:lnTo>
                                  <a:lnTo>
                                    <a:pt x="2880" y="884"/>
                                  </a:lnTo>
                                  <a:lnTo>
                                    <a:pt x="2813" y="905"/>
                                  </a:lnTo>
                                  <a:lnTo>
                                    <a:pt x="2746" y="927"/>
                                  </a:lnTo>
                                  <a:lnTo>
                                    <a:pt x="2681" y="952"/>
                                  </a:lnTo>
                                  <a:lnTo>
                                    <a:pt x="2613" y="978"/>
                                  </a:lnTo>
                                  <a:lnTo>
                                    <a:pt x="2546" y="1005"/>
                                  </a:lnTo>
                                  <a:lnTo>
                                    <a:pt x="2480" y="1034"/>
                                  </a:lnTo>
                                  <a:lnTo>
                                    <a:pt x="2415" y="1064"/>
                                  </a:lnTo>
                                  <a:lnTo>
                                    <a:pt x="2351" y="1096"/>
                                  </a:lnTo>
                                  <a:lnTo>
                                    <a:pt x="2289" y="1129"/>
                                  </a:lnTo>
                                  <a:lnTo>
                                    <a:pt x="2226" y="1163"/>
                                  </a:lnTo>
                                  <a:lnTo>
                                    <a:pt x="2166" y="1200"/>
                                  </a:lnTo>
                                  <a:lnTo>
                                    <a:pt x="2105" y="1237"/>
                                  </a:lnTo>
                                  <a:lnTo>
                                    <a:pt x="2047" y="1275"/>
                                  </a:lnTo>
                                  <a:lnTo>
                                    <a:pt x="1989" y="1315"/>
                                  </a:lnTo>
                                  <a:lnTo>
                                    <a:pt x="1932" y="1355"/>
                                  </a:lnTo>
                                  <a:lnTo>
                                    <a:pt x="1877" y="1397"/>
                                  </a:lnTo>
                                  <a:lnTo>
                                    <a:pt x="1822" y="1440"/>
                                  </a:lnTo>
                                  <a:lnTo>
                                    <a:pt x="1769" y="1486"/>
                                  </a:lnTo>
                                  <a:lnTo>
                                    <a:pt x="1717" y="1531"/>
                                  </a:lnTo>
                                  <a:lnTo>
                                    <a:pt x="1667" y="1577"/>
                                  </a:lnTo>
                                  <a:lnTo>
                                    <a:pt x="1617" y="1625"/>
                                  </a:lnTo>
                                  <a:lnTo>
                                    <a:pt x="1569" y="1674"/>
                                  </a:lnTo>
                                  <a:lnTo>
                                    <a:pt x="1523" y="1724"/>
                                  </a:lnTo>
                                  <a:lnTo>
                                    <a:pt x="1477" y="1775"/>
                                  </a:lnTo>
                                  <a:lnTo>
                                    <a:pt x="1432" y="1827"/>
                                  </a:lnTo>
                                  <a:lnTo>
                                    <a:pt x="1390" y="1879"/>
                                  </a:lnTo>
                                  <a:lnTo>
                                    <a:pt x="1349" y="1933"/>
                                  </a:lnTo>
                                  <a:lnTo>
                                    <a:pt x="1308" y="1988"/>
                                  </a:lnTo>
                                  <a:lnTo>
                                    <a:pt x="1270" y="2044"/>
                                  </a:lnTo>
                                  <a:lnTo>
                                    <a:pt x="1233" y="2100"/>
                                  </a:lnTo>
                                  <a:lnTo>
                                    <a:pt x="1199" y="2157"/>
                                  </a:lnTo>
                                  <a:lnTo>
                                    <a:pt x="1164" y="2217"/>
                                  </a:lnTo>
                                  <a:lnTo>
                                    <a:pt x="1132" y="2275"/>
                                  </a:lnTo>
                                  <a:lnTo>
                                    <a:pt x="1101" y="2335"/>
                                  </a:lnTo>
                                  <a:lnTo>
                                    <a:pt x="1072" y="2395"/>
                                  </a:lnTo>
                                  <a:lnTo>
                                    <a:pt x="1046" y="2455"/>
                                  </a:lnTo>
                                  <a:lnTo>
                                    <a:pt x="1021" y="2515"/>
                                  </a:lnTo>
                                  <a:lnTo>
                                    <a:pt x="998" y="2575"/>
                                  </a:lnTo>
                                  <a:lnTo>
                                    <a:pt x="976" y="2636"/>
                                  </a:lnTo>
                                  <a:lnTo>
                                    <a:pt x="956" y="2697"/>
                                  </a:lnTo>
                                  <a:lnTo>
                                    <a:pt x="937" y="2760"/>
                                  </a:lnTo>
                                  <a:lnTo>
                                    <a:pt x="920" y="2823"/>
                                  </a:lnTo>
                                  <a:lnTo>
                                    <a:pt x="906" y="2886"/>
                                  </a:lnTo>
                                  <a:lnTo>
                                    <a:pt x="892" y="2950"/>
                                  </a:lnTo>
                                  <a:lnTo>
                                    <a:pt x="880" y="3015"/>
                                  </a:lnTo>
                                  <a:lnTo>
                                    <a:pt x="870" y="3080"/>
                                  </a:lnTo>
                                  <a:lnTo>
                                    <a:pt x="862" y="3145"/>
                                  </a:lnTo>
                                  <a:lnTo>
                                    <a:pt x="856" y="3212"/>
                                  </a:lnTo>
                                  <a:lnTo>
                                    <a:pt x="851" y="3278"/>
                                  </a:lnTo>
                                  <a:lnTo>
                                    <a:pt x="849" y="3345"/>
                                  </a:lnTo>
                                  <a:lnTo>
                                    <a:pt x="848" y="3412"/>
                                  </a:lnTo>
                                  <a:lnTo>
                                    <a:pt x="849" y="3480"/>
                                  </a:lnTo>
                                  <a:lnTo>
                                    <a:pt x="851" y="3546"/>
                                  </a:lnTo>
                                  <a:lnTo>
                                    <a:pt x="856" y="3612"/>
                                  </a:lnTo>
                                  <a:lnTo>
                                    <a:pt x="862" y="3678"/>
                                  </a:lnTo>
                                  <a:lnTo>
                                    <a:pt x="870" y="3744"/>
                                  </a:lnTo>
                                  <a:lnTo>
                                    <a:pt x="880" y="3809"/>
                                  </a:lnTo>
                                  <a:lnTo>
                                    <a:pt x="892" y="3873"/>
                                  </a:lnTo>
                                  <a:lnTo>
                                    <a:pt x="906" y="3937"/>
                                  </a:lnTo>
                                  <a:lnTo>
                                    <a:pt x="920" y="4001"/>
                                  </a:lnTo>
                                  <a:lnTo>
                                    <a:pt x="937" y="4064"/>
                                  </a:lnTo>
                                  <a:lnTo>
                                    <a:pt x="956" y="4126"/>
                                  </a:lnTo>
                                  <a:lnTo>
                                    <a:pt x="976" y="4187"/>
                                  </a:lnTo>
                                  <a:lnTo>
                                    <a:pt x="998" y="4249"/>
                                  </a:lnTo>
                                  <a:lnTo>
                                    <a:pt x="1021" y="4309"/>
                                  </a:lnTo>
                                  <a:lnTo>
                                    <a:pt x="1046" y="4369"/>
                                  </a:lnTo>
                                  <a:lnTo>
                                    <a:pt x="1072" y="4428"/>
                                  </a:lnTo>
                                  <a:lnTo>
                                    <a:pt x="1101" y="4489"/>
                                  </a:lnTo>
                                  <a:lnTo>
                                    <a:pt x="1132" y="4549"/>
                                  </a:lnTo>
                                  <a:lnTo>
                                    <a:pt x="1164" y="4608"/>
                                  </a:lnTo>
                                  <a:lnTo>
                                    <a:pt x="1199" y="4666"/>
                                  </a:lnTo>
                                  <a:lnTo>
                                    <a:pt x="1233" y="4724"/>
                                  </a:lnTo>
                                  <a:lnTo>
                                    <a:pt x="1270" y="4780"/>
                                  </a:lnTo>
                                  <a:lnTo>
                                    <a:pt x="1308" y="4836"/>
                                  </a:lnTo>
                                  <a:lnTo>
                                    <a:pt x="1349" y="4890"/>
                                  </a:lnTo>
                                  <a:lnTo>
                                    <a:pt x="1390" y="4944"/>
                                  </a:lnTo>
                                  <a:lnTo>
                                    <a:pt x="1432" y="4998"/>
                                  </a:lnTo>
                                  <a:lnTo>
                                    <a:pt x="1477" y="5049"/>
                                  </a:lnTo>
                                  <a:lnTo>
                                    <a:pt x="1523" y="5100"/>
                                  </a:lnTo>
                                  <a:lnTo>
                                    <a:pt x="1569" y="5150"/>
                                  </a:lnTo>
                                  <a:lnTo>
                                    <a:pt x="1617" y="5198"/>
                                  </a:lnTo>
                                  <a:lnTo>
                                    <a:pt x="1667" y="5247"/>
                                  </a:lnTo>
                                  <a:lnTo>
                                    <a:pt x="1717" y="5293"/>
                                  </a:lnTo>
                                  <a:lnTo>
                                    <a:pt x="1769" y="5339"/>
                                  </a:lnTo>
                                  <a:lnTo>
                                    <a:pt x="1822" y="5383"/>
                                  </a:lnTo>
                                  <a:lnTo>
                                    <a:pt x="1877" y="5426"/>
                                  </a:lnTo>
                                  <a:lnTo>
                                    <a:pt x="1932" y="5469"/>
                                  </a:lnTo>
                                  <a:lnTo>
                                    <a:pt x="1989" y="5510"/>
                                  </a:lnTo>
                                  <a:lnTo>
                                    <a:pt x="2047" y="5549"/>
                                  </a:lnTo>
                                  <a:lnTo>
                                    <a:pt x="2105" y="5587"/>
                                  </a:lnTo>
                                  <a:lnTo>
                                    <a:pt x="2166" y="5624"/>
                                  </a:lnTo>
                                  <a:lnTo>
                                    <a:pt x="2226" y="5660"/>
                                  </a:lnTo>
                                  <a:lnTo>
                                    <a:pt x="2289" y="5694"/>
                                  </a:lnTo>
                                  <a:lnTo>
                                    <a:pt x="2351" y="5728"/>
                                  </a:lnTo>
                                  <a:lnTo>
                                    <a:pt x="2415" y="5760"/>
                                  </a:lnTo>
                                  <a:lnTo>
                                    <a:pt x="2480" y="5790"/>
                                  </a:lnTo>
                                  <a:lnTo>
                                    <a:pt x="2546" y="5819"/>
                                  </a:lnTo>
                                  <a:lnTo>
                                    <a:pt x="2613" y="5847"/>
                                  </a:lnTo>
                                  <a:lnTo>
                                    <a:pt x="2681" y="5872"/>
                                  </a:lnTo>
                                  <a:lnTo>
                                    <a:pt x="2746" y="5896"/>
                                  </a:lnTo>
                                  <a:lnTo>
                                    <a:pt x="2813" y="5918"/>
                                  </a:lnTo>
                                  <a:lnTo>
                                    <a:pt x="2880" y="5939"/>
                                  </a:lnTo>
                                  <a:lnTo>
                                    <a:pt x="2948" y="5959"/>
                                  </a:lnTo>
                                  <a:lnTo>
                                    <a:pt x="3016" y="5978"/>
                                  </a:lnTo>
                                  <a:lnTo>
                                    <a:pt x="3086" y="5994"/>
                                  </a:lnTo>
                                  <a:lnTo>
                                    <a:pt x="3156" y="6009"/>
                                  </a:lnTo>
                                  <a:lnTo>
                                    <a:pt x="3226" y="6023"/>
                                  </a:lnTo>
                                  <a:lnTo>
                                    <a:pt x="3298" y="6035"/>
                                  </a:lnTo>
                                  <a:lnTo>
                                    <a:pt x="3370" y="6045"/>
                                  </a:lnTo>
                                  <a:lnTo>
                                    <a:pt x="3442" y="6054"/>
                                  </a:lnTo>
                                  <a:lnTo>
                                    <a:pt x="3515" y="6061"/>
                                  </a:lnTo>
                                  <a:lnTo>
                                    <a:pt x="3589" y="6067"/>
                                  </a:lnTo>
                                  <a:lnTo>
                                    <a:pt x="3662" y="6071"/>
                                  </a:lnTo>
                                  <a:lnTo>
                                    <a:pt x="3737" y="6074"/>
                                  </a:lnTo>
                                  <a:lnTo>
                                    <a:pt x="3812" y="6075"/>
                                  </a:lnTo>
                                  <a:lnTo>
                                    <a:pt x="3887" y="6074"/>
                                  </a:lnTo>
                                  <a:lnTo>
                                    <a:pt x="3961" y="6071"/>
                                  </a:lnTo>
                                  <a:lnTo>
                                    <a:pt x="4035" y="6067"/>
                                  </a:lnTo>
                                  <a:lnTo>
                                    <a:pt x="4108" y="6061"/>
                                  </a:lnTo>
                                  <a:lnTo>
                                    <a:pt x="4181" y="6054"/>
                                  </a:lnTo>
                                  <a:lnTo>
                                    <a:pt x="4254" y="6045"/>
                                  </a:lnTo>
                                  <a:lnTo>
                                    <a:pt x="4325" y="6035"/>
                                  </a:lnTo>
                                  <a:lnTo>
                                    <a:pt x="4397" y="6023"/>
                                  </a:lnTo>
                                  <a:lnTo>
                                    <a:pt x="4467" y="6009"/>
                                  </a:lnTo>
                                  <a:lnTo>
                                    <a:pt x="4538" y="5994"/>
                                  </a:lnTo>
                                  <a:lnTo>
                                    <a:pt x="4607" y="5978"/>
                                  </a:lnTo>
                                  <a:lnTo>
                                    <a:pt x="4675" y="5959"/>
                                  </a:lnTo>
                                  <a:lnTo>
                                    <a:pt x="4743" y="5939"/>
                                  </a:lnTo>
                                  <a:lnTo>
                                    <a:pt x="4810" y="5918"/>
                                  </a:lnTo>
                                  <a:lnTo>
                                    <a:pt x="4877" y="5896"/>
                                  </a:lnTo>
                                  <a:lnTo>
                                    <a:pt x="4943" y="5872"/>
                                  </a:lnTo>
                                  <a:lnTo>
                                    <a:pt x="5010" y="5847"/>
                                  </a:lnTo>
                                  <a:lnTo>
                                    <a:pt x="5078" y="5819"/>
                                  </a:lnTo>
                                  <a:lnTo>
                                    <a:pt x="5144" y="5790"/>
                                  </a:lnTo>
                                  <a:lnTo>
                                    <a:pt x="5208" y="5760"/>
                                  </a:lnTo>
                                  <a:lnTo>
                                    <a:pt x="5272" y="5728"/>
                                  </a:lnTo>
                                  <a:lnTo>
                                    <a:pt x="5335" y="5694"/>
                                  </a:lnTo>
                                  <a:lnTo>
                                    <a:pt x="5397" y="5660"/>
                                  </a:lnTo>
                                  <a:lnTo>
                                    <a:pt x="5458" y="5624"/>
                                  </a:lnTo>
                                  <a:lnTo>
                                    <a:pt x="5518" y="5587"/>
                                  </a:lnTo>
                                  <a:lnTo>
                                    <a:pt x="5577" y="5549"/>
                                  </a:lnTo>
                                  <a:lnTo>
                                    <a:pt x="5634" y="5510"/>
                                  </a:lnTo>
                                  <a:lnTo>
                                    <a:pt x="5691" y="5469"/>
                                  </a:lnTo>
                                  <a:lnTo>
                                    <a:pt x="5747" y="5426"/>
                                  </a:lnTo>
                                  <a:lnTo>
                                    <a:pt x="5801" y="5383"/>
                                  </a:lnTo>
                                  <a:lnTo>
                                    <a:pt x="5854" y="5339"/>
                                  </a:lnTo>
                                  <a:lnTo>
                                    <a:pt x="5906" y="5293"/>
                                  </a:lnTo>
                                  <a:lnTo>
                                    <a:pt x="5957" y="5247"/>
                                  </a:lnTo>
                                  <a:lnTo>
                                    <a:pt x="6006" y="5198"/>
                                  </a:lnTo>
                                  <a:lnTo>
                                    <a:pt x="6055" y="5150"/>
                                  </a:lnTo>
                                  <a:lnTo>
                                    <a:pt x="6101" y="5100"/>
                                  </a:lnTo>
                                  <a:lnTo>
                                    <a:pt x="6146" y="5049"/>
                                  </a:lnTo>
                                  <a:lnTo>
                                    <a:pt x="6191" y="4998"/>
                                  </a:lnTo>
                                  <a:lnTo>
                                    <a:pt x="6233" y="4944"/>
                                  </a:lnTo>
                                  <a:lnTo>
                                    <a:pt x="6275" y="4890"/>
                                  </a:lnTo>
                                  <a:lnTo>
                                    <a:pt x="6315" y="4836"/>
                                  </a:lnTo>
                                  <a:lnTo>
                                    <a:pt x="6353" y="4780"/>
                                  </a:lnTo>
                                  <a:lnTo>
                                    <a:pt x="6390" y="4724"/>
                                  </a:lnTo>
                                  <a:lnTo>
                                    <a:pt x="6426" y="4666"/>
                                  </a:lnTo>
                                  <a:lnTo>
                                    <a:pt x="6459" y="4608"/>
                                  </a:lnTo>
                                  <a:lnTo>
                                    <a:pt x="6492" y="4549"/>
                                  </a:lnTo>
                                  <a:lnTo>
                                    <a:pt x="6522" y="4489"/>
                                  </a:lnTo>
                                  <a:lnTo>
                                    <a:pt x="6551" y="4428"/>
                                  </a:lnTo>
                                  <a:lnTo>
                                    <a:pt x="6578" y="4369"/>
                                  </a:lnTo>
                                  <a:lnTo>
                                    <a:pt x="6602" y="4309"/>
                                  </a:lnTo>
                                  <a:lnTo>
                                    <a:pt x="6626" y="4249"/>
                                  </a:lnTo>
                                  <a:lnTo>
                                    <a:pt x="6647" y="4187"/>
                                  </a:lnTo>
                                  <a:lnTo>
                                    <a:pt x="6667" y="4126"/>
                                  </a:lnTo>
                                  <a:lnTo>
                                    <a:pt x="6686" y="4064"/>
                                  </a:lnTo>
                                  <a:lnTo>
                                    <a:pt x="6703" y="4001"/>
                                  </a:lnTo>
                                  <a:lnTo>
                                    <a:pt x="6719" y="3937"/>
                                  </a:lnTo>
                                  <a:lnTo>
                                    <a:pt x="6732" y="3873"/>
                                  </a:lnTo>
                                  <a:lnTo>
                                    <a:pt x="6743" y="3809"/>
                                  </a:lnTo>
                                  <a:lnTo>
                                    <a:pt x="6753" y="3744"/>
                                  </a:lnTo>
                                  <a:lnTo>
                                    <a:pt x="6761" y="3678"/>
                                  </a:lnTo>
                                  <a:lnTo>
                                    <a:pt x="6768" y="3612"/>
                                  </a:lnTo>
                                  <a:lnTo>
                                    <a:pt x="6772" y="3546"/>
                                  </a:lnTo>
                                  <a:lnTo>
                                    <a:pt x="6776" y="3480"/>
                                  </a:lnTo>
                                  <a:lnTo>
                                    <a:pt x="6777" y="3412"/>
                                  </a:lnTo>
                                  <a:lnTo>
                                    <a:pt x="6776" y="3345"/>
                                  </a:lnTo>
                                  <a:lnTo>
                                    <a:pt x="6772" y="3278"/>
                                  </a:lnTo>
                                  <a:lnTo>
                                    <a:pt x="6768" y="3212"/>
                                  </a:lnTo>
                                  <a:lnTo>
                                    <a:pt x="6761" y="3145"/>
                                  </a:lnTo>
                                  <a:lnTo>
                                    <a:pt x="6753" y="3080"/>
                                  </a:lnTo>
                                  <a:lnTo>
                                    <a:pt x="6743" y="3015"/>
                                  </a:lnTo>
                                  <a:lnTo>
                                    <a:pt x="6732" y="2950"/>
                                  </a:lnTo>
                                  <a:lnTo>
                                    <a:pt x="6719" y="2886"/>
                                  </a:lnTo>
                                  <a:lnTo>
                                    <a:pt x="6703" y="2823"/>
                                  </a:lnTo>
                                  <a:lnTo>
                                    <a:pt x="6686" y="2760"/>
                                  </a:lnTo>
                                  <a:lnTo>
                                    <a:pt x="6667" y="2697"/>
                                  </a:lnTo>
                                  <a:lnTo>
                                    <a:pt x="6647" y="2636"/>
                                  </a:lnTo>
                                  <a:lnTo>
                                    <a:pt x="6626" y="2575"/>
                                  </a:lnTo>
                                  <a:lnTo>
                                    <a:pt x="6602" y="2515"/>
                                  </a:lnTo>
                                  <a:lnTo>
                                    <a:pt x="6578" y="2455"/>
                                  </a:lnTo>
                                  <a:lnTo>
                                    <a:pt x="6551" y="2395"/>
                                  </a:lnTo>
                                  <a:lnTo>
                                    <a:pt x="6522" y="2335"/>
                                  </a:lnTo>
                                  <a:lnTo>
                                    <a:pt x="6492" y="2275"/>
                                  </a:lnTo>
                                  <a:lnTo>
                                    <a:pt x="6459" y="2217"/>
                                  </a:lnTo>
                                  <a:lnTo>
                                    <a:pt x="6426" y="2157"/>
                                  </a:lnTo>
                                  <a:lnTo>
                                    <a:pt x="6390" y="2100"/>
                                  </a:lnTo>
                                  <a:lnTo>
                                    <a:pt x="6353" y="2044"/>
                                  </a:lnTo>
                                  <a:lnTo>
                                    <a:pt x="6315" y="1988"/>
                                  </a:lnTo>
                                  <a:lnTo>
                                    <a:pt x="6275" y="1933"/>
                                  </a:lnTo>
                                  <a:lnTo>
                                    <a:pt x="6233" y="1879"/>
                                  </a:lnTo>
                                  <a:lnTo>
                                    <a:pt x="6191" y="1827"/>
                                  </a:lnTo>
                                  <a:lnTo>
                                    <a:pt x="6146" y="1775"/>
                                  </a:lnTo>
                                  <a:lnTo>
                                    <a:pt x="6101" y="1724"/>
                                  </a:lnTo>
                                  <a:lnTo>
                                    <a:pt x="6055" y="1674"/>
                                  </a:lnTo>
                                  <a:lnTo>
                                    <a:pt x="6006" y="1625"/>
                                  </a:lnTo>
                                  <a:lnTo>
                                    <a:pt x="5957" y="1577"/>
                                  </a:lnTo>
                                  <a:lnTo>
                                    <a:pt x="5906" y="1531"/>
                                  </a:lnTo>
                                  <a:close/>
                                  <a:moveTo>
                                    <a:pt x="4967" y="899"/>
                                  </a:moveTo>
                                  <a:lnTo>
                                    <a:pt x="5036" y="926"/>
                                  </a:lnTo>
                                  <a:lnTo>
                                    <a:pt x="5104" y="955"/>
                                  </a:lnTo>
                                  <a:lnTo>
                                    <a:pt x="5171" y="985"/>
                                  </a:lnTo>
                                  <a:lnTo>
                                    <a:pt x="5237" y="1015"/>
                                  </a:lnTo>
                                  <a:lnTo>
                                    <a:pt x="5302" y="1048"/>
                                  </a:lnTo>
                                  <a:lnTo>
                                    <a:pt x="5367" y="1082"/>
                                  </a:lnTo>
                                  <a:lnTo>
                                    <a:pt x="5431" y="1117"/>
                                  </a:lnTo>
                                  <a:lnTo>
                                    <a:pt x="5492" y="1153"/>
                                  </a:lnTo>
                                  <a:lnTo>
                                    <a:pt x="5554" y="1191"/>
                                  </a:lnTo>
                                  <a:lnTo>
                                    <a:pt x="5614" y="1231"/>
                                  </a:lnTo>
                                  <a:lnTo>
                                    <a:pt x="5672" y="1271"/>
                                  </a:lnTo>
                                  <a:lnTo>
                                    <a:pt x="5730" y="1313"/>
                                  </a:lnTo>
                                  <a:lnTo>
                                    <a:pt x="5787" y="1355"/>
                                  </a:lnTo>
                                  <a:lnTo>
                                    <a:pt x="5843" y="1399"/>
                                  </a:lnTo>
                                  <a:lnTo>
                                    <a:pt x="5897" y="1444"/>
                                  </a:lnTo>
                                  <a:lnTo>
                                    <a:pt x="5951" y="1492"/>
                                  </a:lnTo>
                                  <a:lnTo>
                                    <a:pt x="6002" y="1539"/>
                                  </a:lnTo>
                                  <a:lnTo>
                                    <a:pt x="6052" y="1588"/>
                                  </a:lnTo>
                                  <a:lnTo>
                                    <a:pt x="6101" y="1637"/>
                                  </a:lnTo>
                                  <a:lnTo>
                                    <a:pt x="6150" y="1688"/>
                                  </a:lnTo>
                                  <a:lnTo>
                                    <a:pt x="6195" y="1741"/>
                                  </a:lnTo>
                                  <a:lnTo>
                                    <a:pt x="6240" y="1793"/>
                                  </a:lnTo>
                                  <a:lnTo>
                                    <a:pt x="6284" y="1847"/>
                                  </a:lnTo>
                                  <a:lnTo>
                                    <a:pt x="6326" y="1902"/>
                                  </a:lnTo>
                                  <a:lnTo>
                                    <a:pt x="6366" y="1959"/>
                                  </a:lnTo>
                                  <a:lnTo>
                                    <a:pt x="6407" y="2015"/>
                                  </a:lnTo>
                                  <a:lnTo>
                                    <a:pt x="6444" y="2073"/>
                                  </a:lnTo>
                                  <a:lnTo>
                                    <a:pt x="6480" y="2131"/>
                                  </a:lnTo>
                                  <a:lnTo>
                                    <a:pt x="6515" y="2190"/>
                                  </a:lnTo>
                                  <a:lnTo>
                                    <a:pt x="6547" y="2252"/>
                                  </a:lnTo>
                                  <a:lnTo>
                                    <a:pt x="6579" y="2312"/>
                                  </a:lnTo>
                                  <a:lnTo>
                                    <a:pt x="6609" y="2374"/>
                                  </a:lnTo>
                                  <a:lnTo>
                                    <a:pt x="6636" y="2434"/>
                                  </a:lnTo>
                                  <a:lnTo>
                                    <a:pt x="6660" y="2496"/>
                                  </a:lnTo>
                                  <a:lnTo>
                                    <a:pt x="6685" y="2558"/>
                                  </a:lnTo>
                                  <a:lnTo>
                                    <a:pt x="6707" y="2620"/>
                                  </a:lnTo>
                                  <a:lnTo>
                                    <a:pt x="6727" y="2683"/>
                                  </a:lnTo>
                                  <a:lnTo>
                                    <a:pt x="6746" y="2747"/>
                                  </a:lnTo>
                                  <a:lnTo>
                                    <a:pt x="6763" y="2811"/>
                                  </a:lnTo>
                                  <a:lnTo>
                                    <a:pt x="6779" y="2875"/>
                                  </a:lnTo>
                                  <a:lnTo>
                                    <a:pt x="6792" y="2940"/>
                                  </a:lnTo>
                                  <a:lnTo>
                                    <a:pt x="6805" y="3007"/>
                                  </a:lnTo>
                                  <a:lnTo>
                                    <a:pt x="6815" y="3073"/>
                                  </a:lnTo>
                                  <a:lnTo>
                                    <a:pt x="6824" y="3140"/>
                                  </a:lnTo>
                                  <a:lnTo>
                                    <a:pt x="6829" y="3208"/>
                                  </a:lnTo>
                                  <a:lnTo>
                                    <a:pt x="6835" y="3275"/>
                                  </a:lnTo>
                                  <a:lnTo>
                                    <a:pt x="6837" y="3343"/>
                                  </a:lnTo>
                                  <a:lnTo>
                                    <a:pt x="6838" y="3412"/>
                                  </a:lnTo>
                                  <a:lnTo>
                                    <a:pt x="6837" y="3481"/>
                                  </a:lnTo>
                                  <a:lnTo>
                                    <a:pt x="6835" y="3549"/>
                                  </a:lnTo>
                                  <a:lnTo>
                                    <a:pt x="6829" y="3617"/>
                                  </a:lnTo>
                                  <a:lnTo>
                                    <a:pt x="6824" y="3683"/>
                                  </a:lnTo>
                                  <a:lnTo>
                                    <a:pt x="6815" y="3751"/>
                                  </a:lnTo>
                                  <a:lnTo>
                                    <a:pt x="6805" y="3817"/>
                                  </a:lnTo>
                                  <a:lnTo>
                                    <a:pt x="6792" y="3883"/>
                                  </a:lnTo>
                                  <a:lnTo>
                                    <a:pt x="6779" y="3948"/>
                                  </a:lnTo>
                                  <a:lnTo>
                                    <a:pt x="6763" y="4014"/>
                                  </a:lnTo>
                                  <a:lnTo>
                                    <a:pt x="6746" y="4077"/>
                                  </a:lnTo>
                                  <a:lnTo>
                                    <a:pt x="6727" y="4141"/>
                                  </a:lnTo>
                                  <a:lnTo>
                                    <a:pt x="6707" y="4204"/>
                                  </a:lnTo>
                                  <a:lnTo>
                                    <a:pt x="6685" y="4267"/>
                                  </a:lnTo>
                                  <a:lnTo>
                                    <a:pt x="6660" y="4328"/>
                                  </a:lnTo>
                                  <a:lnTo>
                                    <a:pt x="6636" y="4389"/>
                                  </a:lnTo>
                                  <a:lnTo>
                                    <a:pt x="6609" y="4449"/>
                                  </a:lnTo>
                                  <a:lnTo>
                                    <a:pt x="6579" y="4512"/>
                                  </a:lnTo>
                                  <a:lnTo>
                                    <a:pt x="6547" y="4573"/>
                                  </a:lnTo>
                                  <a:lnTo>
                                    <a:pt x="6515" y="4633"/>
                                  </a:lnTo>
                                  <a:lnTo>
                                    <a:pt x="6480" y="4692"/>
                                  </a:lnTo>
                                  <a:lnTo>
                                    <a:pt x="6444" y="4752"/>
                                  </a:lnTo>
                                  <a:lnTo>
                                    <a:pt x="6407" y="4809"/>
                                  </a:lnTo>
                                  <a:lnTo>
                                    <a:pt x="6366" y="4866"/>
                                  </a:lnTo>
                                  <a:lnTo>
                                    <a:pt x="6326" y="4921"/>
                                  </a:lnTo>
                                  <a:lnTo>
                                    <a:pt x="6284" y="4977"/>
                                  </a:lnTo>
                                  <a:lnTo>
                                    <a:pt x="6240" y="5031"/>
                                  </a:lnTo>
                                  <a:lnTo>
                                    <a:pt x="6195" y="5084"/>
                                  </a:lnTo>
                                  <a:lnTo>
                                    <a:pt x="6150" y="5135"/>
                                  </a:lnTo>
                                  <a:lnTo>
                                    <a:pt x="6101" y="5186"/>
                                  </a:lnTo>
                                  <a:lnTo>
                                    <a:pt x="6052" y="5237"/>
                                  </a:lnTo>
                                  <a:lnTo>
                                    <a:pt x="6002" y="5285"/>
                                  </a:lnTo>
                                  <a:lnTo>
                                    <a:pt x="5951" y="5333"/>
                                  </a:lnTo>
                                  <a:lnTo>
                                    <a:pt x="5897" y="5379"/>
                                  </a:lnTo>
                                  <a:lnTo>
                                    <a:pt x="5843" y="5424"/>
                                  </a:lnTo>
                                  <a:lnTo>
                                    <a:pt x="5787" y="5469"/>
                                  </a:lnTo>
                                  <a:lnTo>
                                    <a:pt x="5730" y="5512"/>
                                  </a:lnTo>
                                  <a:lnTo>
                                    <a:pt x="5672" y="5553"/>
                                  </a:lnTo>
                                  <a:lnTo>
                                    <a:pt x="5614" y="5594"/>
                                  </a:lnTo>
                                  <a:lnTo>
                                    <a:pt x="5554" y="5633"/>
                                  </a:lnTo>
                                  <a:lnTo>
                                    <a:pt x="5492" y="5670"/>
                                  </a:lnTo>
                                  <a:lnTo>
                                    <a:pt x="5431" y="5707"/>
                                  </a:lnTo>
                                  <a:lnTo>
                                    <a:pt x="5367" y="5743"/>
                                  </a:lnTo>
                                  <a:lnTo>
                                    <a:pt x="5302" y="5777"/>
                                  </a:lnTo>
                                  <a:lnTo>
                                    <a:pt x="5237" y="5809"/>
                                  </a:lnTo>
                                  <a:lnTo>
                                    <a:pt x="5171" y="5840"/>
                                  </a:lnTo>
                                  <a:lnTo>
                                    <a:pt x="5104" y="5869"/>
                                  </a:lnTo>
                                  <a:lnTo>
                                    <a:pt x="5036" y="5897"/>
                                  </a:lnTo>
                                  <a:lnTo>
                                    <a:pt x="4967" y="5924"/>
                                  </a:lnTo>
                                  <a:lnTo>
                                    <a:pt x="4900" y="5948"/>
                                  </a:lnTo>
                                  <a:lnTo>
                                    <a:pt x="4832" y="5972"/>
                                  </a:lnTo>
                                  <a:lnTo>
                                    <a:pt x="4763" y="5993"/>
                                  </a:lnTo>
                                  <a:lnTo>
                                    <a:pt x="4694" y="6013"/>
                                  </a:lnTo>
                                  <a:lnTo>
                                    <a:pt x="4624" y="6031"/>
                                  </a:lnTo>
                                  <a:lnTo>
                                    <a:pt x="4552" y="6048"/>
                                  </a:lnTo>
                                  <a:lnTo>
                                    <a:pt x="4481" y="6063"/>
                                  </a:lnTo>
                                  <a:lnTo>
                                    <a:pt x="4409" y="6077"/>
                                  </a:lnTo>
                                  <a:lnTo>
                                    <a:pt x="4336" y="6089"/>
                                  </a:lnTo>
                                  <a:lnTo>
                                    <a:pt x="4263" y="6100"/>
                                  </a:lnTo>
                                  <a:lnTo>
                                    <a:pt x="4189" y="6109"/>
                                  </a:lnTo>
                                  <a:lnTo>
                                    <a:pt x="4115" y="6117"/>
                                  </a:lnTo>
                                  <a:lnTo>
                                    <a:pt x="4039" y="6123"/>
                                  </a:lnTo>
                                  <a:lnTo>
                                    <a:pt x="3964" y="6127"/>
                                  </a:lnTo>
                                  <a:lnTo>
                                    <a:pt x="3888" y="6129"/>
                                  </a:lnTo>
                                  <a:lnTo>
                                    <a:pt x="3812" y="6130"/>
                                  </a:lnTo>
                                  <a:lnTo>
                                    <a:pt x="3735" y="6129"/>
                                  </a:lnTo>
                                  <a:lnTo>
                                    <a:pt x="3659" y="6127"/>
                                  </a:lnTo>
                                  <a:lnTo>
                                    <a:pt x="3584" y="6123"/>
                                  </a:lnTo>
                                  <a:lnTo>
                                    <a:pt x="3509" y="6117"/>
                                  </a:lnTo>
                                  <a:lnTo>
                                    <a:pt x="3434" y="6109"/>
                                  </a:lnTo>
                                  <a:lnTo>
                                    <a:pt x="3361" y="6100"/>
                                  </a:lnTo>
                                  <a:lnTo>
                                    <a:pt x="3287" y="6089"/>
                                  </a:lnTo>
                                  <a:lnTo>
                                    <a:pt x="3214" y="6077"/>
                                  </a:lnTo>
                                  <a:lnTo>
                                    <a:pt x="3143" y="6063"/>
                                  </a:lnTo>
                                  <a:lnTo>
                                    <a:pt x="3071" y="6048"/>
                                  </a:lnTo>
                                  <a:lnTo>
                                    <a:pt x="3000" y="6031"/>
                                  </a:lnTo>
                                  <a:lnTo>
                                    <a:pt x="2930" y="6013"/>
                                  </a:lnTo>
                                  <a:lnTo>
                                    <a:pt x="2861" y="5993"/>
                                  </a:lnTo>
                                  <a:lnTo>
                                    <a:pt x="2792" y="5972"/>
                                  </a:lnTo>
                                  <a:lnTo>
                                    <a:pt x="2723" y="5948"/>
                                  </a:lnTo>
                                  <a:lnTo>
                                    <a:pt x="2656" y="5924"/>
                                  </a:lnTo>
                                  <a:lnTo>
                                    <a:pt x="2587" y="5897"/>
                                  </a:lnTo>
                                  <a:lnTo>
                                    <a:pt x="2520" y="5869"/>
                                  </a:lnTo>
                                  <a:lnTo>
                                    <a:pt x="2452" y="5840"/>
                                  </a:lnTo>
                                  <a:lnTo>
                                    <a:pt x="2386" y="5809"/>
                                  </a:lnTo>
                                  <a:lnTo>
                                    <a:pt x="2321" y="5777"/>
                                  </a:lnTo>
                                  <a:lnTo>
                                    <a:pt x="2256" y="5743"/>
                                  </a:lnTo>
                                  <a:lnTo>
                                    <a:pt x="2194" y="5707"/>
                                  </a:lnTo>
                                  <a:lnTo>
                                    <a:pt x="2131" y="5670"/>
                                  </a:lnTo>
                                  <a:lnTo>
                                    <a:pt x="2070" y="5633"/>
                                  </a:lnTo>
                                  <a:lnTo>
                                    <a:pt x="2010" y="5594"/>
                                  </a:lnTo>
                                  <a:lnTo>
                                    <a:pt x="1951" y="5553"/>
                                  </a:lnTo>
                                  <a:lnTo>
                                    <a:pt x="1893" y="5512"/>
                                  </a:lnTo>
                                  <a:lnTo>
                                    <a:pt x="1836" y="5469"/>
                                  </a:lnTo>
                                  <a:lnTo>
                                    <a:pt x="1781" y="5424"/>
                                  </a:lnTo>
                                  <a:lnTo>
                                    <a:pt x="1726" y="5379"/>
                                  </a:lnTo>
                                  <a:lnTo>
                                    <a:pt x="1674" y="5333"/>
                                  </a:lnTo>
                                  <a:lnTo>
                                    <a:pt x="1621" y="5285"/>
                                  </a:lnTo>
                                  <a:lnTo>
                                    <a:pt x="1571" y="5237"/>
                                  </a:lnTo>
                                  <a:lnTo>
                                    <a:pt x="1522" y="5186"/>
                                  </a:lnTo>
                                  <a:lnTo>
                                    <a:pt x="1475" y="5135"/>
                                  </a:lnTo>
                                  <a:lnTo>
                                    <a:pt x="1428" y="5084"/>
                                  </a:lnTo>
                                  <a:lnTo>
                                    <a:pt x="1383" y="5031"/>
                                  </a:lnTo>
                                  <a:lnTo>
                                    <a:pt x="1340" y="4977"/>
                                  </a:lnTo>
                                  <a:lnTo>
                                    <a:pt x="1297" y="4921"/>
                                  </a:lnTo>
                                  <a:lnTo>
                                    <a:pt x="1257" y="4866"/>
                                  </a:lnTo>
                                  <a:lnTo>
                                    <a:pt x="1218" y="4809"/>
                                  </a:lnTo>
                                  <a:lnTo>
                                    <a:pt x="1180" y="4752"/>
                                  </a:lnTo>
                                  <a:lnTo>
                                    <a:pt x="1144" y="4692"/>
                                  </a:lnTo>
                                  <a:lnTo>
                                    <a:pt x="1109" y="4633"/>
                                  </a:lnTo>
                                  <a:lnTo>
                                    <a:pt x="1076" y="4573"/>
                                  </a:lnTo>
                                  <a:lnTo>
                                    <a:pt x="1044" y="4512"/>
                                  </a:lnTo>
                                  <a:lnTo>
                                    <a:pt x="1015" y="4449"/>
                                  </a:lnTo>
                                  <a:lnTo>
                                    <a:pt x="987" y="4389"/>
                                  </a:lnTo>
                                  <a:lnTo>
                                    <a:pt x="963" y="4328"/>
                                  </a:lnTo>
                                  <a:lnTo>
                                    <a:pt x="939" y="4267"/>
                                  </a:lnTo>
                                  <a:lnTo>
                                    <a:pt x="917" y="4204"/>
                                  </a:lnTo>
                                  <a:lnTo>
                                    <a:pt x="896" y="4141"/>
                                  </a:lnTo>
                                  <a:lnTo>
                                    <a:pt x="877" y="4077"/>
                                  </a:lnTo>
                                  <a:lnTo>
                                    <a:pt x="860" y="4014"/>
                                  </a:lnTo>
                                  <a:lnTo>
                                    <a:pt x="844" y="3948"/>
                                  </a:lnTo>
                                  <a:lnTo>
                                    <a:pt x="831" y="3883"/>
                                  </a:lnTo>
                                  <a:lnTo>
                                    <a:pt x="819" y="3817"/>
                                  </a:lnTo>
                                  <a:lnTo>
                                    <a:pt x="809" y="3751"/>
                                  </a:lnTo>
                                  <a:lnTo>
                                    <a:pt x="801" y="3683"/>
                                  </a:lnTo>
                                  <a:lnTo>
                                    <a:pt x="794" y="3617"/>
                                  </a:lnTo>
                                  <a:lnTo>
                                    <a:pt x="790" y="3549"/>
                                  </a:lnTo>
                                  <a:lnTo>
                                    <a:pt x="786" y="3481"/>
                                  </a:lnTo>
                                  <a:lnTo>
                                    <a:pt x="785" y="3412"/>
                                  </a:lnTo>
                                  <a:lnTo>
                                    <a:pt x="786" y="3343"/>
                                  </a:lnTo>
                                  <a:lnTo>
                                    <a:pt x="790" y="3275"/>
                                  </a:lnTo>
                                  <a:lnTo>
                                    <a:pt x="794" y="3208"/>
                                  </a:lnTo>
                                  <a:lnTo>
                                    <a:pt x="801" y="3140"/>
                                  </a:lnTo>
                                  <a:lnTo>
                                    <a:pt x="809" y="3073"/>
                                  </a:lnTo>
                                  <a:lnTo>
                                    <a:pt x="819" y="3007"/>
                                  </a:lnTo>
                                  <a:lnTo>
                                    <a:pt x="831" y="2940"/>
                                  </a:lnTo>
                                  <a:lnTo>
                                    <a:pt x="844" y="2875"/>
                                  </a:lnTo>
                                  <a:lnTo>
                                    <a:pt x="860" y="2811"/>
                                  </a:lnTo>
                                  <a:lnTo>
                                    <a:pt x="877" y="2747"/>
                                  </a:lnTo>
                                  <a:lnTo>
                                    <a:pt x="896" y="2683"/>
                                  </a:lnTo>
                                  <a:lnTo>
                                    <a:pt x="917" y="2620"/>
                                  </a:lnTo>
                                  <a:lnTo>
                                    <a:pt x="939" y="2558"/>
                                  </a:lnTo>
                                  <a:lnTo>
                                    <a:pt x="963" y="2496"/>
                                  </a:lnTo>
                                  <a:lnTo>
                                    <a:pt x="987" y="2434"/>
                                  </a:lnTo>
                                  <a:lnTo>
                                    <a:pt x="1015" y="2374"/>
                                  </a:lnTo>
                                  <a:lnTo>
                                    <a:pt x="1044" y="2312"/>
                                  </a:lnTo>
                                  <a:lnTo>
                                    <a:pt x="1076" y="2252"/>
                                  </a:lnTo>
                                  <a:lnTo>
                                    <a:pt x="1109" y="2190"/>
                                  </a:lnTo>
                                  <a:lnTo>
                                    <a:pt x="1144" y="2131"/>
                                  </a:lnTo>
                                  <a:lnTo>
                                    <a:pt x="1180" y="2073"/>
                                  </a:lnTo>
                                  <a:lnTo>
                                    <a:pt x="1218" y="2015"/>
                                  </a:lnTo>
                                  <a:lnTo>
                                    <a:pt x="1257" y="1959"/>
                                  </a:lnTo>
                                  <a:lnTo>
                                    <a:pt x="1297" y="1902"/>
                                  </a:lnTo>
                                  <a:lnTo>
                                    <a:pt x="1340" y="1847"/>
                                  </a:lnTo>
                                  <a:lnTo>
                                    <a:pt x="1383" y="1793"/>
                                  </a:lnTo>
                                  <a:lnTo>
                                    <a:pt x="1428" y="1741"/>
                                  </a:lnTo>
                                  <a:lnTo>
                                    <a:pt x="1475" y="1688"/>
                                  </a:lnTo>
                                  <a:lnTo>
                                    <a:pt x="1522" y="1637"/>
                                  </a:lnTo>
                                  <a:lnTo>
                                    <a:pt x="1571" y="1588"/>
                                  </a:lnTo>
                                  <a:lnTo>
                                    <a:pt x="1621" y="1539"/>
                                  </a:lnTo>
                                  <a:lnTo>
                                    <a:pt x="1674" y="1492"/>
                                  </a:lnTo>
                                  <a:lnTo>
                                    <a:pt x="1726" y="1444"/>
                                  </a:lnTo>
                                  <a:lnTo>
                                    <a:pt x="1781" y="1399"/>
                                  </a:lnTo>
                                  <a:lnTo>
                                    <a:pt x="1836" y="1355"/>
                                  </a:lnTo>
                                  <a:lnTo>
                                    <a:pt x="1893" y="1313"/>
                                  </a:lnTo>
                                  <a:lnTo>
                                    <a:pt x="1951" y="1271"/>
                                  </a:lnTo>
                                  <a:lnTo>
                                    <a:pt x="2010" y="1231"/>
                                  </a:lnTo>
                                  <a:lnTo>
                                    <a:pt x="2070" y="1191"/>
                                  </a:lnTo>
                                  <a:lnTo>
                                    <a:pt x="2131" y="1153"/>
                                  </a:lnTo>
                                  <a:lnTo>
                                    <a:pt x="2194" y="1117"/>
                                  </a:lnTo>
                                  <a:lnTo>
                                    <a:pt x="2256" y="1082"/>
                                  </a:lnTo>
                                  <a:lnTo>
                                    <a:pt x="2321" y="1048"/>
                                  </a:lnTo>
                                  <a:lnTo>
                                    <a:pt x="2386" y="1015"/>
                                  </a:lnTo>
                                  <a:lnTo>
                                    <a:pt x="2452" y="985"/>
                                  </a:lnTo>
                                  <a:lnTo>
                                    <a:pt x="2520" y="955"/>
                                  </a:lnTo>
                                  <a:lnTo>
                                    <a:pt x="2587" y="926"/>
                                  </a:lnTo>
                                  <a:lnTo>
                                    <a:pt x="2656" y="899"/>
                                  </a:lnTo>
                                  <a:lnTo>
                                    <a:pt x="2723" y="875"/>
                                  </a:lnTo>
                                  <a:lnTo>
                                    <a:pt x="2792" y="853"/>
                                  </a:lnTo>
                                  <a:lnTo>
                                    <a:pt x="2861" y="831"/>
                                  </a:lnTo>
                                  <a:lnTo>
                                    <a:pt x="2930" y="812"/>
                                  </a:lnTo>
                                  <a:lnTo>
                                    <a:pt x="3000" y="793"/>
                                  </a:lnTo>
                                  <a:lnTo>
                                    <a:pt x="3071" y="776"/>
                                  </a:lnTo>
                                  <a:lnTo>
                                    <a:pt x="3143" y="761"/>
                                  </a:lnTo>
                                  <a:lnTo>
                                    <a:pt x="3214" y="747"/>
                                  </a:lnTo>
                                  <a:lnTo>
                                    <a:pt x="3287" y="735"/>
                                  </a:lnTo>
                                  <a:lnTo>
                                    <a:pt x="3361" y="724"/>
                                  </a:lnTo>
                                  <a:lnTo>
                                    <a:pt x="3434" y="715"/>
                                  </a:lnTo>
                                  <a:lnTo>
                                    <a:pt x="3509" y="707"/>
                                  </a:lnTo>
                                  <a:lnTo>
                                    <a:pt x="3584" y="702"/>
                                  </a:lnTo>
                                  <a:lnTo>
                                    <a:pt x="3659" y="697"/>
                                  </a:lnTo>
                                  <a:lnTo>
                                    <a:pt x="3735" y="695"/>
                                  </a:lnTo>
                                  <a:lnTo>
                                    <a:pt x="3812" y="693"/>
                                  </a:lnTo>
                                  <a:lnTo>
                                    <a:pt x="3888" y="695"/>
                                  </a:lnTo>
                                  <a:lnTo>
                                    <a:pt x="3964" y="697"/>
                                  </a:lnTo>
                                  <a:lnTo>
                                    <a:pt x="4039" y="702"/>
                                  </a:lnTo>
                                  <a:lnTo>
                                    <a:pt x="4115" y="707"/>
                                  </a:lnTo>
                                  <a:lnTo>
                                    <a:pt x="4189" y="715"/>
                                  </a:lnTo>
                                  <a:lnTo>
                                    <a:pt x="4263" y="724"/>
                                  </a:lnTo>
                                  <a:lnTo>
                                    <a:pt x="4336" y="735"/>
                                  </a:lnTo>
                                  <a:lnTo>
                                    <a:pt x="4409" y="747"/>
                                  </a:lnTo>
                                  <a:lnTo>
                                    <a:pt x="4481" y="761"/>
                                  </a:lnTo>
                                  <a:lnTo>
                                    <a:pt x="4552" y="776"/>
                                  </a:lnTo>
                                  <a:lnTo>
                                    <a:pt x="4624" y="793"/>
                                  </a:lnTo>
                                  <a:lnTo>
                                    <a:pt x="4694" y="812"/>
                                  </a:lnTo>
                                  <a:lnTo>
                                    <a:pt x="4763" y="831"/>
                                  </a:lnTo>
                                  <a:lnTo>
                                    <a:pt x="4832" y="853"/>
                                  </a:lnTo>
                                  <a:lnTo>
                                    <a:pt x="4900" y="875"/>
                                  </a:lnTo>
                                  <a:lnTo>
                                    <a:pt x="4967" y="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 w="317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44"/>
                          <wps:cNvSpPr>
                            <a:spLocks/>
                          </wps:cNvSpPr>
                          <wps:spPr bwMode="auto">
                            <a:xfrm>
                              <a:off x="928" y="1371"/>
                              <a:ext cx="128" cy="924"/>
                            </a:xfrm>
                            <a:custGeom>
                              <a:avLst/>
                              <a:gdLst>
                                <a:gd name="T0" fmla="*/ 1073 w 1158"/>
                                <a:gd name="T1" fmla="*/ 0 h 7393"/>
                                <a:gd name="T2" fmla="*/ 1156 w 1158"/>
                                <a:gd name="T3" fmla="*/ 75 h 7393"/>
                                <a:gd name="T4" fmla="*/ 969 w 1158"/>
                                <a:gd name="T5" fmla="*/ 6891 h 7393"/>
                                <a:gd name="T6" fmla="*/ 945 w 1158"/>
                                <a:gd name="T7" fmla="*/ 6931 h 7393"/>
                                <a:gd name="T8" fmla="*/ 918 w 1158"/>
                                <a:gd name="T9" fmla="*/ 6977 h 7393"/>
                                <a:gd name="T10" fmla="*/ 893 w 1158"/>
                                <a:gd name="T11" fmla="*/ 7021 h 7393"/>
                                <a:gd name="T12" fmla="*/ 869 w 1158"/>
                                <a:gd name="T13" fmla="*/ 7062 h 7393"/>
                                <a:gd name="T14" fmla="*/ 818 w 1158"/>
                                <a:gd name="T15" fmla="*/ 7153 h 7393"/>
                                <a:gd name="T16" fmla="*/ 764 w 1158"/>
                                <a:gd name="T17" fmla="*/ 7243 h 7393"/>
                                <a:gd name="T18" fmla="*/ 731 w 1158"/>
                                <a:gd name="T19" fmla="*/ 7292 h 7393"/>
                                <a:gd name="T20" fmla="*/ 700 w 1158"/>
                                <a:gd name="T21" fmla="*/ 7331 h 7393"/>
                                <a:gd name="T22" fmla="*/ 675 w 1158"/>
                                <a:gd name="T23" fmla="*/ 7354 h 7393"/>
                                <a:gd name="T24" fmla="*/ 659 w 1158"/>
                                <a:gd name="T25" fmla="*/ 7368 h 7393"/>
                                <a:gd name="T26" fmla="*/ 643 w 1158"/>
                                <a:gd name="T27" fmla="*/ 7378 h 7393"/>
                                <a:gd name="T28" fmla="*/ 626 w 1158"/>
                                <a:gd name="T29" fmla="*/ 7385 h 7393"/>
                                <a:gd name="T30" fmla="*/ 608 w 1158"/>
                                <a:gd name="T31" fmla="*/ 7390 h 7393"/>
                                <a:gd name="T32" fmla="*/ 589 w 1158"/>
                                <a:gd name="T33" fmla="*/ 7393 h 7393"/>
                                <a:gd name="T34" fmla="*/ 569 w 1158"/>
                                <a:gd name="T35" fmla="*/ 7393 h 7393"/>
                                <a:gd name="T36" fmla="*/ 548 w 1158"/>
                                <a:gd name="T37" fmla="*/ 7390 h 7393"/>
                                <a:gd name="T38" fmla="*/ 527 w 1158"/>
                                <a:gd name="T39" fmla="*/ 7383 h 7393"/>
                                <a:gd name="T40" fmla="*/ 508 w 1158"/>
                                <a:gd name="T41" fmla="*/ 7373 h 7393"/>
                                <a:gd name="T42" fmla="*/ 489 w 1158"/>
                                <a:gd name="T43" fmla="*/ 7360 h 7393"/>
                                <a:gd name="T44" fmla="*/ 470 w 1158"/>
                                <a:gd name="T45" fmla="*/ 7342 h 7393"/>
                                <a:gd name="T46" fmla="*/ 442 w 1158"/>
                                <a:gd name="T47" fmla="*/ 7310 h 7393"/>
                                <a:gd name="T48" fmla="*/ 403 w 1158"/>
                                <a:gd name="T49" fmla="*/ 7255 h 7393"/>
                                <a:gd name="T50" fmla="*/ 363 w 1158"/>
                                <a:gd name="T51" fmla="*/ 7185 h 7393"/>
                                <a:gd name="T52" fmla="*/ 294 w 1158"/>
                                <a:gd name="T53" fmla="*/ 7051 h 7393"/>
                                <a:gd name="T54" fmla="*/ 236 w 1158"/>
                                <a:gd name="T55" fmla="*/ 6934 h 7393"/>
                                <a:gd name="T56" fmla="*/ 227 w 1158"/>
                                <a:gd name="T57" fmla="*/ 6916 h 7393"/>
                                <a:gd name="T58" fmla="*/ 217 w 1158"/>
                                <a:gd name="T59" fmla="*/ 6893 h 7393"/>
                                <a:gd name="T60" fmla="*/ 2 w 1158"/>
                                <a:gd name="T61" fmla="*/ 76 h 7393"/>
                                <a:gd name="T62" fmla="*/ 85 w 1158"/>
                                <a:gd name="T63" fmla="*/ 0 h 73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1158" h="7393">
                                  <a:moveTo>
                                    <a:pt x="85" y="0"/>
                                  </a:moveTo>
                                  <a:lnTo>
                                    <a:pt x="1073" y="0"/>
                                  </a:lnTo>
                                  <a:lnTo>
                                    <a:pt x="1158" y="0"/>
                                  </a:lnTo>
                                  <a:lnTo>
                                    <a:pt x="1156" y="75"/>
                                  </a:lnTo>
                                  <a:lnTo>
                                    <a:pt x="969" y="6874"/>
                                  </a:lnTo>
                                  <a:lnTo>
                                    <a:pt x="969" y="6891"/>
                                  </a:lnTo>
                                  <a:lnTo>
                                    <a:pt x="959" y="6907"/>
                                  </a:lnTo>
                                  <a:lnTo>
                                    <a:pt x="945" y="6931"/>
                                  </a:lnTo>
                                  <a:lnTo>
                                    <a:pt x="931" y="6955"/>
                                  </a:lnTo>
                                  <a:lnTo>
                                    <a:pt x="918" y="6977"/>
                                  </a:lnTo>
                                  <a:lnTo>
                                    <a:pt x="905" y="6999"/>
                                  </a:lnTo>
                                  <a:lnTo>
                                    <a:pt x="893" y="7021"/>
                                  </a:lnTo>
                                  <a:lnTo>
                                    <a:pt x="882" y="7042"/>
                                  </a:lnTo>
                                  <a:lnTo>
                                    <a:pt x="869" y="7062"/>
                                  </a:lnTo>
                                  <a:lnTo>
                                    <a:pt x="859" y="7081"/>
                                  </a:lnTo>
                                  <a:lnTo>
                                    <a:pt x="818" y="7153"/>
                                  </a:lnTo>
                                  <a:lnTo>
                                    <a:pt x="782" y="7215"/>
                                  </a:lnTo>
                                  <a:lnTo>
                                    <a:pt x="764" y="7243"/>
                                  </a:lnTo>
                                  <a:lnTo>
                                    <a:pt x="748" y="7268"/>
                                  </a:lnTo>
                                  <a:lnTo>
                                    <a:pt x="731" y="7292"/>
                                  </a:lnTo>
                                  <a:lnTo>
                                    <a:pt x="715" y="7312"/>
                                  </a:lnTo>
                                  <a:lnTo>
                                    <a:pt x="700" y="7331"/>
                                  </a:lnTo>
                                  <a:lnTo>
                                    <a:pt x="683" y="7347"/>
                                  </a:lnTo>
                                  <a:lnTo>
                                    <a:pt x="675" y="7354"/>
                                  </a:lnTo>
                                  <a:lnTo>
                                    <a:pt x="667" y="7362"/>
                                  </a:lnTo>
                                  <a:lnTo>
                                    <a:pt x="659" y="7368"/>
                                  </a:lnTo>
                                  <a:lnTo>
                                    <a:pt x="650" y="7373"/>
                                  </a:lnTo>
                                  <a:lnTo>
                                    <a:pt x="643" y="7378"/>
                                  </a:lnTo>
                                  <a:lnTo>
                                    <a:pt x="634" y="7382"/>
                                  </a:lnTo>
                                  <a:lnTo>
                                    <a:pt x="626" y="7385"/>
                                  </a:lnTo>
                                  <a:lnTo>
                                    <a:pt x="617" y="7388"/>
                                  </a:lnTo>
                                  <a:lnTo>
                                    <a:pt x="608" y="7390"/>
                                  </a:lnTo>
                                  <a:lnTo>
                                    <a:pt x="599" y="7392"/>
                                  </a:lnTo>
                                  <a:lnTo>
                                    <a:pt x="589" y="7393"/>
                                  </a:lnTo>
                                  <a:lnTo>
                                    <a:pt x="580" y="7393"/>
                                  </a:lnTo>
                                  <a:lnTo>
                                    <a:pt x="569" y="7393"/>
                                  </a:lnTo>
                                  <a:lnTo>
                                    <a:pt x="558" y="7392"/>
                                  </a:lnTo>
                                  <a:lnTo>
                                    <a:pt x="548" y="7390"/>
                                  </a:lnTo>
                                  <a:lnTo>
                                    <a:pt x="537" y="7387"/>
                                  </a:lnTo>
                                  <a:lnTo>
                                    <a:pt x="527" y="7383"/>
                                  </a:lnTo>
                                  <a:lnTo>
                                    <a:pt x="517" y="7379"/>
                                  </a:lnTo>
                                  <a:lnTo>
                                    <a:pt x="508" y="7373"/>
                                  </a:lnTo>
                                  <a:lnTo>
                                    <a:pt x="498" y="7367"/>
                                  </a:lnTo>
                                  <a:lnTo>
                                    <a:pt x="489" y="7360"/>
                                  </a:lnTo>
                                  <a:lnTo>
                                    <a:pt x="479" y="7351"/>
                                  </a:lnTo>
                                  <a:lnTo>
                                    <a:pt x="470" y="7342"/>
                                  </a:lnTo>
                                  <a:lnTo>
                                    <a:pt x="461" y="7332"/>
                                  </a:lnTo>
                                  <a:lnTo>
                                    <a:pt x="442" y="7310"/>
                                  </a:lnTo>
                                  <a:lnTo>
                                    <a:pt x="423" y="7284"/>
                                  </a:lnTo>
                                  <a:lnTo>
                                    <a:pt x="403" y="7255"/>
                                  </a:lnTo>
                                  <a:lnTo>
                                    <a:pt x="384" y="7221"/>
                                  </a:lnTo>
                                  <a:lnTo>
                                    <a:pt x="363" y="7185"/>
                                  </a:lnTo>
                                  <a:lnTo>
                                    <a:pt x="341" y="7144"/>
                                  </a:lnTo>
                                  <a:lnTo>
                                    <a:pt x="294" y="7051"/>
                                  </a:lnTo>
                                  <a:lnTo>
                                    <a:pt x="240" y="6943"/>
                                  </a:lnTo>
                                  <a:lnTo>
                                    <a:pt x="236" y="6934"/>
                                  </a:lnTo>
                                  <a:lnTo>
                                    <a:pt x="231" y="6925"/>
                                  </a:lnTo>
                                  <a:lnTo>
                                    <a:pt x="227" y="6916"/>
                                  </a:lnTo>
                                  <a:lnTo>
                                    <a:pt x="223" y="6907"/>
                                  </a:lnTo>
                                  <a:lnTo>
                                    <a:pt x="217" y="6893"/>
                                  </a:lnTo>
                                  <a:lnTo>
                                    <a:pt x="216" y="6879"/>
                                  </a:lnTo>
                                  <a:lnTo>
                                    <a:pt x="2" y="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45"/>
                          <wps:cNvSpPr>
                            <a:spLocks/>
                          </wps:cNvSpPr>
                          <wps:spPr bwMode="auto">
                            <a:xfrm>
                              <a:off x="947" y="1389"/>
                              <a:ext cx="91" cy="887"/>
                            </a:xfrm>
                            <a:custGeom>
                              <a:avLst/>
                              <a:gdLst>
                                <a:gd name="T0" fmla="*/ 819 w 819"/>
                                <a:gd name="T1" fmla="*/ 0 h 7097"/>
                                <a:gd name="T2" fmla="*/ 0 w 819"/>
                                <a:gd name="T3" fmla="*/ 0 h 7097"/>
                                <a:gd name="T4" fmla="*/ 210 w 819"/>
                                <a:gd name="T5" fmla="*/ 6713 h 7097"/>
                                <a:gd name="T6" fmla="*/ 215 w 819"/>
                                <a:gd name="T7" fmla="*/ 6724 h 7097"/>
                                <a:gd name="T8" fmla="*/ 221 w 819"/>
                                <a:gd name="T9" fmla="*/ 6736 h 7097"/>
                                <a:gd name="T10" fmla="*/ 264 w 819"/>
                                <a:gd name="T11" fmla="*/ 6822 h 7097"/>
                                <a:gd name="T12" fmla="*/ 300 w 819"/>
                                <a:gd name="T13" fmla="*/ 6896 h 7097"/>
                                <a:gd name="T14" fmla="*/ 332 w 819"/>
                                <a:gd name="T15" fmla="*/ 6959 h 7097"/>
                                <a:gd name="T16" fmla="*/ 357 w 819"/>
                                <a:gd name="T17" fmla="*/ 7009 h 7097"/>
                                <a:gd name="T18" fmla="*/ 378 w 819"/>
                                <a:gd name="T19" fmla="*/ 7048 h 7097"/>
                                <a:gd name="T20" fmla="*/ 392 w 819"/>
                                <a:gd name="T21" fmla="*/ 7075 h 7097"/>
                                <a:gd name="T22" fmla="*/ 398 w 819"/>
                                <a:gd name="T23" fmla="*/ 7085 h 7097"/>
                                <a:gd name="T24" fmla="*/ 403 w 819"/>
                                <a:gd name="T25" fmla="*/ 7092 h 7097"/>
                                <a:gd name="T26" fmla="*/ 407 w 819"/>
                                <a:gd name="T27" fmla="*/ 7096 h 7097"/>
                                <a:gd name="T28" fmla="*/ 409 w 819"/>
                                <a:gd name="T29" fmla="*/ 7097 h 7097"/>
                                <a:gd name="T30" fmla="*/ 412 w 819"/>
                                <a:gd name="T31" fmla="*/ 7093 h 7097"/>
                                <a:gd name="T32" fmla="*/ 419 w 819"/>
                                <a:gd name="T33" fmla="*/ 7082 h 7097"/>
                                <a:gd name="T34" fmla="*/ 430 w 819"/>
                                <a:gd name="T35" fmla="*/ 7064 h 7097"/>
                                <a:gd name="T36" fmla="*/ 445 w 819"/>
                                <a:gd name="T37" fmla="*/ 7038 h 7097"/>
                                <a:gd name="T38" fmla="*/ 464 w 819"/>
                                <a:gd name="T39" fmla="*/ 7006 h 7097"/>
                                <a:gd name="T40" fmla="*/ 486 w 819"/>
                                <a:gd name="T41" fmla="*/ 6966 h 7097"/>
                                <a:gd name="T42" fmla="*/ 513 w 819"/>
                                <a:gd name="T43" fmla="*/ 6919 h 7097"/>
                                <a:gd name="T44" fmla="*/ 542 w 819"/>
                                <a:gd name="T45" fmla="*/ 6867 h 7097"/>
                                <a:gd name="T46" fmla="*/ 552 w 819"/>
                                <a:gd name="T47" fmla="*/ 6848 h 7097"/>
                                <a:gd name="T48" fmla="*/ 563 w 819"/>
                                <a:gd name="T49" fmla="*/ 6830 h 7097"/>
                                <a:gd name="T50" fmla="*/ 574 w 819"/>
                                <a:gd name="T51" fmla="*/ 6810 h 7097"/>
                                <a:gd name="T52" fmla="*/ 585 w 819"/>
                                <a:gd name="T53" fmla="*/ 6790 h 7097"/>
                                <a:gd name="T54" fmla="*/ 598 w 819"/>
                                <a:gd name="T55" fmla="*/ 6770 h 7097"/>
                                <a:gd name="T56" fmla="*/ 609 w 819"/>
                                <a:gd name="T57" fmla="*/ 6749 h 7097"/>
                                <a:gd name="T58" fmla="*/ 622 w 819"/>
                                <a:gd name="T59" fmla="*/ 6728 h 7097"/>
                                <a:gd name="T60" fmla="*/ 635 w 819"/>
                                <a:gd name="T61" fmla="*/ 6705 h 7097"/>
                                <a:gd name="T62" fmla="*/ 819 w 819"/>
                                <a:gd name="T63" fmla="*/ 0 h 70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819" h="7097">
                                  <a:moveTo>
                                    <a:pt x="81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6713"/>
                                  </a:lnTo>
                                  <a:lnTo>
                                    <a:pt x="215" y="6724"/>
                                  </a:lnTo>
                                  <a:lnTo>
                                    <a:pt x="221" y="6736"/>
                                  </a:lnTo>
                                  <a:lnTo>
                                    <a:pt x="264" y="6822"/>
                                  </a:lnTo>
                                  <a:lnTo>
                                    <a:pt x="300" y="6896"/>
                                  </a:lnTo>
                                  <a:lnTo>
                                    <a:pt x="332" y="6959"/>
                                  </a:lnTo>
                                  <a:lnTo>
                                    <a:pt x="357" y="7009"/>
                                  </a:lnTo>
                                  <a:lnTo>
                                    <a:pt x="378" y="7048"/>
                                  </a:lnTo>
                                  <a:lnTo>
                                    <a:pt x="392" y="7075"/>
                                  </a:lnTo>
                                  <a:lnTo>
                                    <a:pt x="398" y="7085"/>
                                  </a:lnTo>
                                  <a:lnTo>
                                    <a:pt x="403" y="7092"/>
                                  </a:lnTo>
                                  <a:lnTo>
                                    <a:pt x="407" y="7096"/>
                                  </a:lnTo>
                                  <a:lnTo>
                                    <a:pt x="409" y="7097"/>
                                  </a:lnTo>
                                  <a:lnTo>
                                    <a:pt x="412" y="7093"/>
                                  </a:lnTo>
                                  <a:lnTo>
                                    <a:pt x="419" y="7082"/>
                                  </a:lnTo>
                                  <a:lnTo>
                                    <a:pt x="430" y="7064"/>
                                  </a:lnTo>
                                  <a:lnTo>
                                    <a:pt x="445" y="7038"/>
                                  </a:lnTo>
                                  <a:lnTo>
                                    <a:pt x="464" y="7006"/>
                                  </a:lnTo>
                                  <a:lnTo>
                                    <a:pt x="486" y="6966"/>
                                  </a:lnTo>
                                  <a:lnTo>
                                    <a:pt x="513" y="6919"/>
                                  </a:lnTo>
                                  <a:lnTo>
                                    <a:pt x="542" y="6867"/>
                                  </a:lnTo>
                                  <a:lnTo>
                                    <a:pt x="552" y="6848"/>
                                  </a:lnTo>
                                  <a:lnTo>
                                    <a:pt x="563" y="6830"/>
                                  </a:lnTo>
                                  <a:lnTo>
                                    <a:pt x="574" y="6810"/>
                                  </a:lnTo>
                                  <a:lnTo>
                                    <a:pt x="585" y="6790"/>
                                  </a:lnTo>
                                  <a:lnTo>
                                    <a:pt x="598" y="6770"/>
                                  </a:lnTo>
                                  <a:lnTo>
                                    <a:pt x="609" y="6749"/>
                                  </a:lnTo>
                                  <a:lnTo>
                                    <a:pt x="622" y="6728"/>
                                  </a:lnTo>
                                  <a:lnTo>
                                    <a:pt x="635" y="6705"/>
                                  </a:lnTo>
                                  <a:lnTo>
                                    <a:pt x="8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46"/>
                          <wps:cNvSpPr>
                            <a:spLocks/>
                          </wps:cNvSpPr>
                          <wps:spPr bwMode="auto">
                            <a:xfrm>
                              <a:off x="783" y="1499"/>
                              <a:ext cx="421" cy="501"/>
                            </a:xfrm>
                            <a:custGeom>
                              <a:avLst/>
                              <a:gdLst>
                                <a:gd name="T0" fmla="*/ 3790 w 3790"/>
                                <a:gd name="T1" fmla="*/ 0 h 4007"/>
                                <a:gd name="T2" fmla="*/ 3790 w 3790"/>
                                <a:gd name="T3" fmla="*/ 3143 h 4007"/>
                                <a:gd name="T4" fmla="*/ 3780 w 3790"/>
                                <a:gd name="T5" fmla="*/ 3215 h 4007"/>
                                <a:gd name="T6" fmla="*/ 3757 w 3790"/>
                                <a:gd name="T7" fmla="*/ 3282 h 4007"/>
                                <a:gd name="T8" fmla="*/ 3726 w 3790"/>
                                <a:gd name="T9" fmla="*/ 3346 h 4007"/>
                                <a:gd name="T10" fmla="*/ 3685 w 3790"/>
                                <a:gd name="T11" fmla="*/ 3404 h 4007"/>
                                <a:gd name="T12" fmla="*/ 3634 w 3790"/>
                                <a:gd name="T13" fmla="*/ 3456 h 4007"/>
                                <a:gd name="T14" fmla="*/ 3576 w 3790"/>
                                <a:gd name="T15" fmla="*/ 3501 h 4007"/>
                                <a:gd name="T16" fmla="*/ 3511 w 3790"/>
                                <a:gd name="T17" fmla="*/ 3538 h 4007"/>
                                <a:gd name="T18" fmla="*/ 3441 w 3790"/>
                                <a:gd name="T19" fmla="*/ 3568 h 4007"/>
                                <a:gd name="T20" fmla="*/ 3365 w 3790"/>
                                <a:gd name="T21" fmla="*/ 3587 h 4007"/>
                                <a:gd name="T22" fmla="*/ 3286 w 3790"/>
                                <a:gd name="T23" fmla="*/ 3596 h 4007"/>
                                <a:gd name="T24" fmla="*/ 2310 w 3790"/>
                                <a:gd name="T25" fmla="*/ 3597 h 4007"/>
                                <a:gd name="T26" fmla="*/ 2267 w 3790"/>
                                <a:gd name="T27" fmla="*/ 3597 h 4007"/>
                                <a:gd name="T28" fmla="*/ 2205 w 3790"/>
                                <a:gd name="T29" fmla="*/ 3603 h 4007"/>
                                <a:gd name="T30" fmla="*/ 2136 w 3790"/>
                                <a:gd name="T31" fmla="*/ 3624 h 4007"/>
                                <a:gd name="T32" fmla="*/ 2100 w 3790"/>
                                <a:gd name="T33" fmla="*/ 3643 h 4007"/>
                                <a:gd name="T34" fmla="*/ 2064 w 3790"/>
                                <a:gd name="T35" fmla="*/ 3670 h 4007"/>
                                <a:gd name="T36" fmla="*/ 2028 w 3790"/>
                                <a:gd name="T37" fmla="*/ 3704 h 4007"/>
                                <a:gd name="T38" fmla="*/ 1993 w 3790"/>
                                <a:gd name="T39" fmla="*/ 3748 h 4007"/>
                                <a:gd name="T40" fmla="*/ 1960 w 3790"/>
                                <a:gd name="T41" fmla="*/ 3803 h 4007"/>
                                <a:gd name="T42" fmla="*/ 1803 w 3790"/>
                                <a:gd name="T43" fmla="*/ 3813 h 4007"/>
                                <a:gd name="T44" fmla="*/ 1782 w 3790"/>
                                <a:gd name="T45" fmla="*/ 3757 h 4007"/>
                                <a:gd name="T46" fmla="*/ 1755 w 3790"/>
                                <a:gd name="T47" fmla="*/ 3712 h 4007"/>
                                <a:gd name="T48" fmla="*/ 1723 w 3790"/>
                                <a:gd name="T49" fmla="*/ 3676 h 4007"/>
                                <a:gd name="T50" fmla="*/ 1688 w 3790"/>
                                <a:gd name="T51" fmla="*/ 3648 h 4007"/>
                                <a:gd name="T52" fmla="*/ 1651 w 3790"/>
                                <a:gd name="T53" fmla="*/ 3628 h 4007"/>
                                <a:gd name="T54" fmla="*/ 1589 w 3790"/>
                                <a:gd name="T55" fmla="*/ 3607 h 4007"/>
                                <a:gd name="T56" fmla="*/ 1519 w 3790"/>
                                <a:gd name="T57" fmla="*/ 3598 h 4007"/>
                                <a:gd name="T58" fmla="*/ 1466 w 3790"/>
                                <a:gd name="T59" fmla="*/ 3597 h 4007"/>
                                <a:gd name="T60" fmla="*/ 546 w 3790"/>
                                <a:gd name="T61" fmla="*/ 3597 h 4007"/>
                                <a:gd name="T62" fmla="*/ 463 w 3790"/>
                                <a:gd name="T63" fmla="*/ 3591 h 4007"/>
                                <a:gd name="T64" fmla="*/ 384 w 3790"/>
                                <a:gd name="T65" fmla="*/ 3575 h 4007"/>
                                <a:gd name="T66" fmla="*/ 310 w 3790"/>
                                <a:gd name="T67" fmla="*/ 3548 h 4007"/>
                                <a:gd name="T68" fmla="*/ 242 w 3790"/>
                                <a:gd name="T69" fmla="*/ 3512 h 4007"/>
                                <a:gd name="T70" fmla="*/ 179 w 3790"/>
                                <a:gd name="T71" fmla="*/ 3469 h 4007"/>
                                <a:gd name="T72" fmla="*/ 126 w 3790"/>
                                <a:gd name="T73" fmla="*/ 3418 h 4007"/>
                                <a:gd name="T74" fmla="*/ 80 w 3790"/>
                                <a:gd name="T75" fmla="*/ 3361 h 4007"/>
                                <a:gd name="T76" fmla="*/ 44 w 3790"/>
                                <a:gd name="T77" fmla="*/ 3296 h 4007"/>
                                <a:gd name="T78" fmla="*/ 18 w 3790"/>
                                <a:gd name="T79" fmla="*/ 3229 h 4007"/>
                                <a:gd name="T80" fmla="*/ 4 w 3790"/>
                                <a:gd name="T81" fmla="*/ 3157 h 4007"/>
                                <a:gd name="T82" fmla="*/ 0 w 3790"/>
                                <a:gd name="T83" fmla="*/ 71 h 40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3790" h="4007">
                                  <a:moveTo>
                                    <a:pt x="79" y="0"/>
                                  </a:moveTo>
                                  <a:lnTo>
                                    <a:pt x="3713" y="0"/>
                                  </a:lnTo>
                                  <a:lnTo>
                                    <a:pt x="3790" y="0"/>
                                  </a:lnTo>
                                  <a:lnTo>
                                    <a:pt x="3790" y="71"/>
                                  </a:lnTo>
                                  <a:lnTo>
                                    <a:pt x="3790" y="3119"/>
                                  </a:lnTo>
                                  <a:lnTo>
                                    <a:pt x="3790" y="3143"/>
                                  </a:lnTo>
                                  <a:lnTo>
                                    <a:pt x="3787" y="3167"/>
                                  </a:lnTo>
                                  <a:lnTo>
                                    <a:pt x="3784" y="3191"/>
                                  </a:lnTo>
                                  <a:lnTo>
                                    <a:pt x="3780" y="3215"/>
                                  </a:lnTo>
                                  <a:lnTo>
                                    <a:pt x="3773" y="3238"/>
                                  </a:lnTo>
                                  <a:lnTo>
                                    <a:pt x="3766" y="3260"/>
                                  </a:lnTo>
                                  <a:lnTo>
                                    <a:pt x="3757" y="3282"/>
                                  </a:lnTo>
                                  <a:lnTo>
                                    <a:pt x="3748" y="3304"/>
                                  </a:lnTo>
                                  <a:lnTo>
                                    <a:pt x="3737" y="3326"/>
                                  </a:lnTo>
                                  <a:lnTo>
                                    <a:pt x="3726" y="3346"/>
                                  </a:lnTo>
                                  <a:lnTo>
                                    <a:pt x="3713" y="3366"/>
                                  </a:lnTo>
                                  <a:lnTo>
                                    <a:pt x="3699" y="3386"/>
                                  </a:lnTo>
                                  <a:lnTo>
                                    <a:pt x="3685" y="3404"/>
                                  </a:lnTo>
                                  <a:lnTo>
                                    <a:pt x="3668" y="3422"/>
                                  </a:lnTo>
                                  <a:lnTo>
                                    <a:pt x="3651" y="3440"/>
                                  </a:lnTo>
                                  <a:lnTo>
                                    <a:pt x="3634" y="3456"/>
                                  </a:lnTo>
                                  <a:lnTo>
                                    <a:pt x="3615" y="3472"/>
                                  </a:lnTo>
                                  <a:lnTo>
                                    <a:pt x="3596" y="3487"/>
                                  </a:lnTo>
                                  <a:lnTo>
                                    <a:pt x="3576" y="3501"/>
                                  </a:lnTo>
                                  <a:lnTo>
                                    <a:pt x="3555" y="3514"/>
                                  </a:lnTo>
                                  <a:lnTo>
                                    <a:pt x="3534" y="3527"/>
                                  </a:lnTo>
                                  <a:lnTo>
                                    <a:pt x="3511" y="3538"/>
                                  </a:lnTo>
                                  <a:lnTo>
                                    <a:pt x="3488" y="3549"/>
                                  </a:lnTo>
                                  <a:lnTo>
                                    <a:pt x="3464" y="3558"/>
                                  </a:lnTo>
                                  <a:lnTo>
                                    <a:pt x="3441" y="3568"/>
                                  </a:lnTo>
                                  <a:lnTo>
                                    <a:pt x="3416" y="3575"/>
                                  </a:lnTo>
                                  <a:lnTo>
                                    <a:pt x="3391" y="3582"/>
                                  </a:lnTo>
                                  <a:lnTo>
                                    <a:pt x="3365" y="3587"/>
                                  </a:lnTo>
                                  <a:lnTo>
                                    <a:pt x="3339" y="3591"/>
                                  </a:lnTo>
                                  <a:lnTo>
                                    <a:pt x="3312" y="3594"/>
                                  </a:lnTo>
                                  <a:lnTo>
                                    <a:pt x="3286" y="3596"/>
                                  </a:lnTo>
                                  <a:lnTo>
                                    <a:pt x="3259" y="3597"/>
                                  </a:lnTo>
                                  <a:lnTo>
                                    <a:pt x="2318" y="3597"/>
                                  </a:lnTo>
                                  <a:lnTo>
                                    <a:pt x="2310" y="3597"/>
                                  </a:lnTo>
                                  <a:lnTo>
                                    <a:pt x="2302" y="3597"/>
                                  </a:lnTo>
                                  <a:lnTo>
                                    <a:pt x="2285" y="3597"/>
                                  </a:lnTo>
                                  <a:lnTo>
                                    <a:pt x="2267" y="3597"/>
                                  </a:lnTo>
                                  <a:lnTo>
                                    <a:pt x="2247" y="3598"/>
                                  </a:lnTo>
                                  <a:lnTo>
                                    <a:pt x="2227" y="3600"/>
                                  </a:lnTo>
                                  <a:lnTo>
                                    <a:pt x="2205" y="3603"/>
                                  </a:lnTo>
                                  <a:lnTo>
                                    <a:pt x="2182" y="3608"/>
                                  </a:lnTo>
                                  <a:lnTo>
                                    <a:pt x="2160" y="3615"/>
                                  </a:lnTo>
                                  <a:lnTo>
                                    <a:pt x="2136" y="3624"/>
                                  </a:lnTo>
                                  <a:lnTo>
                                    <a:pt x="2124" y="3630"/>
                                  </a:lnTo>
                                  <a:lnTo>
                                    <a:pt x="2112" y="3636"/>
                                  </a:lnTo>
                                  <a:lnTo>
                                    <a:pt x="2100" y="3643"/>
                                  </a:lnTo>
                                  <a:lnTo>
                                    <a:pt x="2088" y="3651"/>
                                  </a:lnTo>
                                  <a:lnTo>
                                    <a:pt x="2076" y="3660"/>
                                  </a:lnTo>
                                  <a:lnTo>
                                    <a:pt x="2064" y="3670"/>
                                  </a:lnTo>
                                  <a:lnTo>
                                    <a:pt x="2052" y="3680"/>
                                  </a:lnTo>
                                  <a:lnTo>
                                    <a:pt x="2040" y="3692"/>
                                  </a:lnTo>
                                  <a:lnTo>
                                    <a:pt x="2028" y="3704"/>
                                  </a:lnTo>
                                  <a:lnTo>
                                    <a:pt x="2016" y="3718"/>
                                  </a:lnTo>
                                  <a:lnTo>
                                    <a:pt x="2005" y="3732"/>
                                  </a:lnTo>
                                  <a:lnTo>
                                    <a:pt x="1993" y="3748"/>
                                  </a:lnTo>
                                  <a:lnTo>
                                    <a:pt x="1982" y="3765"/>
                                  </a:lnTo>
                                  <a:lnTo>
                                    <a:pt x="1971" y="3783"/>
                                  </a:lnTo>
                                  <a:lnTo>
                                    <a:pt x="1960" y="3803"/>
                                  </a:lnTo>
                                  <a:lnTo>
                                    <a:pt x="1949" y="3824"/>
                                  </a:lnTo>
                                  <a:lnTo>
                                    <a:pt x="1858" y="4007"/>
                                  </a:lnTo>
                                  <a:lnTo>
                                    <a:pt x="1803" y="3813"/>
                                  </a:lnTo>
                                  <a:lnTo>
                                    <a:pt x="1797" y="3793"/>
                                  </a:lnTo>
                                  <a:lnTo>
                                    <a:pt x="1790" y="3774"/>
                                  </a:lnTo>
                                  <a:lnTo>
                                    <a:pt x="1782" y="3757"/>
                                  </a:lnTo>
                                  <a:lnTo>
                                    <a:pt x="1773" y="3741"/>
                                  </a:lnTo>
                                  <a:lnTo>
                                    <a:pt x="1764" y="3726"/>
                                  </a:lnTo>
                                  <a:lnTo>
                                    <a:pt x="1755" y="3712"/>
                                  </a:lnTo>
                                  <a:lnTo>
                                    <a:pt x="1745" y="3699"/>
                                  </a:lnTo>
                                  <a:lnTo>
                                    <a:pt x="1734" y="3687"/>
                                  </a:lnTo>
                                  <a:lnTo>
                                    <a:pt x="1723" y="3676"/>
                                  </a:lnTo>
                                  <a:lnTo>
                                    <a:pt x="1712" y="3666"/>
                                  </a:lnTo>
                                  <a:lnTo>
                                    <a:pt x="1701" y="3657"/>
                                  </a:lnTo>
                                  <a:lnTo>
                                    <a:pt x="1688" y="3648"/>
                                  </a:lnTo>
                                  <a:lnTo>
                                    <a:pt x="1676" y="3641"/>
                                  </a:lnTo>
                                  <a:lnTo>
                                    <a:pt x="1664" y="3634"/>
                                  </a:lnTo>
                                  <a:lnTo>
                                    <a:pt x="1651" y="3628"/>
                                  </a:lnTo>
                                  <a:lnTo>
                                    <a:pt x="1639" y="3623"/>
                                  </a:lnTo>
                                  <a:lnTo>
                                    <a:pt x="1613" y="3614"/>
                                  </a:lnTo>
                                  <a:lnTo>
                                    <a:pt x="1589" y="3607"/>
                                  </a:lnTo>
                                  <a:lnTo>
                                    <a:pt x="1564" y="3603"/>
                                  </a:lnTo>
                                  <a:lnTo>
                                    <a:pt x="1541" y="3600"/>
                                  </a:lnTo>
                                  <a:lnTo>
                                    <a:pt x="1519" y="3598"/>
                                  </a:lnTo>
                                  <a:lnTo>
                                    <a:pt x="1499" y="3597"/>
                                  </a:lnTo>
                                  <a:lnTo>
                                    <a:pt x="1481" y="3597"/>
                                  </a:lnTo>
                                  <a:lnTo>
                                    <a:pt x="1466" y="3597"/>
                                  </a:lnTo>
                                  <a:lnTo>
                                    <a:pt x="1460" y="3597"/>
                                  </a:lnTo>
                                  <a:lnTo>
                                    <a:pt x="1453" y="3597"/>
                                  </a:lnTo>
                                  <a:lnTo>
                                    <a:pt x="546" y="3597"/>
                                  </a:lnTo>
                                  <a:lnTo>
                                    <a:pt x="518" y="3596"/>
                                  </a:lnTo>
                                  <a:lnTo>
                                    <a:pt x="490" y="3594"/>
                                  </a:lnTo>
                                  <a:lnTo>
                                    <a:pt x="463" y="3591"/>
                                  </a:lnTo>
                                  <a:lnTo>
                                    <a:pt x="436" y="3587"/>
                                  </a:lnTo>
                                  <a:lnTo>
                                    <a:pt x="409" y="3581"/>
                                  </a:lnTo>
                                  <a:lnTo>
                                    <a:pt x="384" y="3575"/>
                                  </a:lnTo>
                                  <a:lnTo>
                                    <a:pt x="359" y="3566"/>
                                  </a:lnTo>
                                  <a:lnTo>
                                    <a:pt x="335" y="3557"/>
                                  </a:lnTo>
                                  <a:lnTo>
                                    <a:pt x="310" y="3548"/>
                                  </a:lnTo>
                                  <a:lnTo>
                                    <a:pt x="286" y="3537"/>
                                  </a:lnTo>
                                  <a:lnTo>
                                    <a:pt x="264" y="3525"/>
                                  </a:lnTo>
                                  <a:lnTo>
                                    <a:pt x="242" y="3512"/>
                                  </a:lnTo>
                                  <a:lnTo>
                                    <a:pt x="221" y="3499"/>
                                  </a:lnTo>
                                  <a:lnTo>
                                    <a:pt x="199" y="3484"/>
                                  </a:lnTo>
                                  <a:lnTo>
                                    <a:pt x="179" y="3469"/>
                                  </a:lnTo>
                                  <a:lnTo>
                                    <a:pt x="161" y="3452"/>
                                  </a:lnTo>
                                  <a:lnTo>
                                    <a:pt x="142" y="3436"/>
                                  </a:lnTo>
                                  <a:lnTo>
                                    <a:pt x="126" y="3418"/>
                                  </a:lnTo>
                                  <a:lnTo>
                                    <a:pt x="109" y="3400"/>
                                  </a:lnTo>
                                  <a:lnTo>
                                    <a:pt x="94" y="3380"/>
                                  </a:lnTo>
                                  <a:lnTo>
                                    <a:pt x="80" y="3361"/>
                                  </a:lnTo>
                                  <a:lnTo>
                                    <a:pt x="66" y="3340"/>
                                  </a:lnTo>
                                  <a:lnTo>
                                    <a:pt x="55" y="3319"/>
                                  </a:lnTo>
                                  <a:lnTo>
                                    <a:pt x="44" y="3296"/>
                                  </a:lnTo>
                                  <a:lnTo>
                                    <a:pt x="34" y="3274"/>
                                  </a:lnTo>
                                  <a:lnTo>
                                    <a:pt x="25" y="3252"/>
                                  </a:lnTo>
                                  <a:lnTo>
                                    <a:pt x="18" y="3229"/>
                                  </a:lnTo>
                                  <a:lnTo>
                                    <a:pt x="11" y="3205"/>
                                  </a:lnTo>
                                  <a:lnTo>
                                    <a:pt x="7" y="3181"/>
                                  </a:lnTo>
                                  <a:lnTo>
                                    <a:pt x="4" y="3157"/>
                                  </a:lnTo>
                                  <a:lnTo>
                                    <a:pt x="1" y="3132"/>
                                  </a:lnTo>
                                  <a:lnTo>
                                    <a:pt x="0" y="3107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7"/>
                          <wps:cNvSpPr>
                            <a:spLocks/>
                          </wps:cNvSpPr>
                          <wps:spPr bwMode="auto">
                            <a:xfrm>
                              <a:off x="853" y="1275"/>
                              <a:ext cx="275" cy="114"/>
                            </a:xfrm>
                            <a:custGeom>
                              <a:avLst/>
                              <a:gdLst>
                                <a:gd name="T0" fmla="*/ 2391 w 2474"/>
                                <a:gd name="T1" fmla="*/ 916 h 916"/>
                                <a:gd name="T2" fmla="*/ 83 w 2474"/>
                                <a:gd name="T3" fmla="*/ 916 h 916"/>
                                <a:gd name="T4" fmla="*/ 0 w 2474"/>
                                <a:gd name="T5" fmla="*/ 916 h 916"/>
                                <a:gd name="T6" fmla="*/ 0 w 2474"/>
                                <a:gd name="T7" fmla="*/ 842 h 916"/>
                                <a:gd name="T8" fmla="*/ 0 w 2474"/>
                                <a:gd name="T9" fmla="*/ 74 h 916"/>
                                <a:gd name="T10" fmla="*/ 0 w 2474"/>
                                <a:gd name="T11" fmla="*/ 0 h 916"/>
                                <a:gd name="T12" fmla="*/ 83 w 2474"/>
                                <a:gd name="T13" fmla="*/ 0 h 916"/>
                                <a:gd name="T14" fmla="*/ 2391 w 2474"/>
                                <a:gd name="T15" fmla="*/ 0 h 916"/>
                                <a:gd name="T16" fmla="*/ 2474 w 2474"/>
                                <a:gd name="T17" fmla="*/ 0 h 916"/>
                                <a:gd name="T18" fmla="*/ 2474 w 2474"/>
                                <a:gd name="T19" fmla="*/ 74 h 916"/>
                                <a:gd name="T20" fmla="*/ 2474 w 2474"/>
                                <a:gd name="T21" fmla="*/ 842 h 916"/>
                                <a:gd name="T22" fmla="*/ 2474 w 2474"/>
                                <a:gd name="T23" fmla="*/ 916 h 916"/>
                                <a:gd name="T24" fmla="*/ 2391 w 2474"/>
                                <a:gd name="T25" fmla="*/ 916 h 9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474" h="916">
                                  <a:moveTo>
                                    <a:pt x="2391" y="916"/>
                                  </a:moveTo>
                                  <a:lnTo>
                                    <a:pt x="83" y="916"/>
                                  </a:lnTo>
                                  <a:lnTo>
                                    <a:pt x="0" y="916"/>
                                  </a:lnTo>
                                  <a:lnTo>
                                    <a:pt x="0" y="84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2391" y="0"/>
                                  </a:lnTo>
                                  <a:lnTo>
                                    <a:pt x="2474" y="0"/>
                                  </a:lnTo>
                                  <a:lnTo>
                                    <a:pt x="2474" y="74"/>
                                  </a:lnTo>
                                  <a:lnTo>
                                    <a:pt x="2474" y="842"/>
                                  </a:lnTo>
                                  <a:lnTo>
                                    <a:pt x="2474" y="916"/>
                                  </a:lnTo>
                                  <a:lnTo>
                                    <a:pt x="2391" y="9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" y="1293"/>
                              <a:ext cx="238" cy="78"/>
                            </a:xfrm>
                            <a:prstGeom prst="rect">
                              <a:avLst/>
                            </a:pr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489" y="1542"/>
                              <a:ext cx="228" cy="327"/>
                            </a:xfrm>
                            <a:custGeom>
                              <a:avLst/>
                              <a:gdLst>
                                <a:gd name="T0" fmla="*/ 873 w 2051"/>
                                <a:gd name="T1" fmla="*/ 259 h 2613"/>
                                <a:gd name="T2" fmla="*/ 895 w 2051"/>
                                <a:gd name="T3" fmla="*/ 193 h 2613"/>
                                <a:gd name="T4" fmla="*/ 922 w 2051"/>
                                <a:gd name="T5" fmla="*/ 166 h 2613"/>
                                <a:gd name="T6" fmla="*/ 960 w 2051"/>
                                <a:gd name="T7" fmla="*/ 149 h 2613"/>
                                <a:gd name="T8" fmla="*/ 1073 w 2051"/>
                                <a:gd name="T9" fmla="*/ 139 h 2613"/>
                                <a:gd name="T10" fmla="*/ 1190 w 2051"/>
                                <a:gd name="T11" fmla="*/ 158 h 2613"/>
                                <a:gd name="T12" fmla="*/ 1282 w 2051"/>
                                <a:gd name="T13" fmla="*/ 204 h 2613"/>
                                <a:gd name="T14" fmla="*/ 1352 w 2051"/>
                                <a:gd name="T15" fmla="*/ 280 h 2613"/>
                                <a:gd name="T16" fmla="*/ 1400 w 2051"/>
                                <a:gd name="T17" fmla="*/ 385 h 2613"/>
                                <a:gd name="T18" fmla="*/ 1430 w 2051"/>
                                <a:gd name="T19" fmla="*/ 521 h 2613"/>
                                <a:gd name="T20" fmla="*/ 1442 w 2051"/>
                                <a:gd name="T21" fmla="*/ 687 h 2613"/>
                                <a:gd name="T22" fmla="*/ 1436 w 2051"/>
                                <a:gd name="T23" fmla="*/ 868 h 2613"/>
                                <a:gd name="T24" fmla="*/ 1409 w 2051"/>
                                <a:gd name="T25" fmla="*/ 1016 h 2613"/>
                                <a:gd name="T26" fmla="*/ 1360 w 2051"/>
                                <a:gd name="T27" fmla="*/ 1129 h 2613"/>
                                <a:gd name="T28" fmla="*/ 1286 w 2051"/>
                                <a:gd name="T29" fmla="*/ 1211 h 2613"/>
                                <a:gd name="T30" fmla="*/ 1187 w 2051"/>
                                <a:gd name="T31" fmla="*/ 1265 h 2613"/>
                                <a:gd name="T32" fmla="*/ 1059 w 2051"/>
                                <a:gd name="T33" fmla="*/ 1291 h 2613"/>
                                <a:gd name="T34" fmla="*/ 1032 w 2051"/>
                                <a:gd name="T35" fmla="*/ 0 h 2613"/>
                                <a:gd name="T36" fmla="*/ 100 w 2051"/>
                                <a:gd name="T37" fmla="*/ 109 h 2613"/>
                                <a:gd name="T38" fmla="*/ 176 w 2051"/>
                                <a:gd name="T39" fmla="*/ 133 h 2613"/>
                                <a:gd name="T40" fmla="*/ 233 w 2051"/>
                                <a:gd name="T41" fmla="*/ 171 h 2613"/>
                                <a:gd name="T42" fmla="*/ 272 w 2051"/>
                                <a:gd name="T43" fmla="*/ 227 h 2613"/>
                                <a:gd name="T44" fmla="*/ 296 w 2051"/>
                                <a:gd name="T45" fmla="*/ 301 h 2613"/>
                                <a:gd name="T46" fmla="*/ 308 w 2051"/>
                                <a:gd name="T47" fmla="*/ 439 h 2613"/>
                                <a:gd name="T48" fmla="*/ 300 w 2051"/>
                                <a:gd name="T49" fmla="*/ 2281 h 2613"/>
                                <a:gd name="T50" fmla="*/ 280 w 2051"/>
                                <a:gd name="T51" fmla="*/ 2364 h 2613"/>
                                <a:gd name="T52" fmla="*/ 245 w 2051"/>
                                <a:gd name="T53" fmla="*/ 2427 h 2613"/>
                                <a:gd name="T54" fmla="*/ 193 w 2051"/>
                                <a:gd name="T55" fmla="*/ 2472 h 2613"/>
                                <a:gd name="T56" fmla="*/ 119 w 2051"/>
                                <a:gd name="T57" fmla="*/ 2499 h 2613"/>
                                <a:gd name="T58" fmla="*/ 22 w 2051"/>
                                <a:gd name="T59" fmla="*/ 2512 h 2613"/>
                                <a:gd name="T60" fmla="*/ 1155 w 2051"/>
                                <a:gd name="T61" fmla="*/ 2512 h 2613"/>
                                <a:gd name="T62" fmla="*/ 1051 w 2051"/>
                                <a:gd name="T63" fmla="*/ 2498 h 2613"/>
                                <a:gd name="T64" fmla="*/ 977 w 2051"/>
                                <a:gd name="T65" fmla="*/ 2469 h 2613"/>
                                <a:gd name="T66" fmla="*/ 924 w 2051"/>
                                <a:gd name="T67" fmla="*/ 2424 h 2613"/>
                                <a:gd name="T68" fmla="*/ 890 w 2051"/>
                                <a:gd name="T69" fmla="*/ 2361 h 2613"/>
                                <a:gd name="T70" fmla="*/ 874 w 2051"/>
                                <a:gd name="T71" fmla="*/ 2279 h 2613"/>
                                <a:gd name="T72" fmla="*/ 868 w 2051"/>
                                <a:gd name="T73" fmla="*/ 1433 h 2613"/>
                                <a:gd name="T74" fmla="*/ 1381 w 2051"/>
                                <a:gd name="T75" fmla="*/ 1420 h 2613"/>
                                <a:gd name="T76" fmla="*/ 1596 w 2051"/>
                                <a:gd name="T77" fmla="*/ 1368 h 2613"/>
                                <a:gd name="T78" fmla="*/ 1771 w 2051"/>
                                <a:gd name="T79" fmla="*/ 1280 h 2613"/>
                                <a:gd name="T80" fmla="*/ 1904 w 2051"/>
                                <a:gd name="T81" fmla="*/ 1158 h 2613"/>
                                <a:gd name="T82" fmla="*/ 1995 w 2051"/>
                                <a:gd name="T83" fmla="*/ 1006 h 2613"/>
                                <a:gd name="T84" fmla="*/ 2043 w 2051"/>
                                <a:gd name="T85" fmla="*/ 828 h 2613"/>
                                <a:gd name="T86" fmla="*/ 2050 w 2051"/>
                                <a:gd name="T87" fmla="*/ 658 h 2613"/>
                                <a:gd name="T88" fmla="*/ 2033 w 2051"/>
                                <a:gd name="T89" fmla="*/ 536 h 2613"/>
                                <a:gd name="T90" fmla="*/ 1996 w 2051"/>
                                <a:gd name="T91" fmla="*/ 422 h 2613"/>
                                <a:gd name="T92" fmla="*/ 1942 w 2051"/>
                                <a:gd name="T93" fmla="*/ 321 h 2613"/>
                                <a:gd name="T94" fmla="*/ 1871 w 2051"/>
                                <a:gd name="T95" fmla="*/ 232 h 2613"/>
                                <a:gd name="T96" fmla="*/ 1781 w 2051"/>
                                <a:gd name="T97" fmla="*/ 154 h 2613"/>
                                <a:gd name="T98" fmla="*/ 1676 w 2051"/>
                                <a:gd name="T99" fmla="*/ 93 h 2613"/>
                                <a:gd name="T100" fmla="*/ 1497 w 2051"/>
                                <a:gd name="T101" fmla="*/ 32 h 2613"/>
                                <a:gd name="T102" fmla="*/ 1298 w 2051"/>
                                <a:gd name="T103" fmla="*/ 6 h 26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051" h="2613">
                                  <a:moveTo>
                                    <a:pt x="868" y="1295"/>
                                  </a:moveTo>
                                  <a:lnTo>
                                    <a:pt x="868" y="328"/>
                                  </a:lnTo>
                                  <a:lnTo>
                                    <a:pt x="868" y="303"/>
                                  </a:lnTo>
                                  <a:lnTo>
                                    <a:pt x="870" y="280"/>
                                  </a:lnTo>
                                  <a:lnTo>
                                    <a:pt x="873" y="259"/>
                                  </a:lnTo>
                                  <a:lnTo>
                                    <a:pt x="876" y="240"/>
                                  </a:lnTo>
                                  <a:lnTo>
                                    <a:pt x="882" y="223"/>
                                  </a:lnTo>
                                  <a:lnTo>
                                    <a:pt x="887" y="207"/>
                                  </a:lnTo>
                                  <a:lnTo>
                                    <a:pt x="890" y="200"/>
                                  </a:lnTo>
                                  <a:lnTo>
                                    <a:pt x="895" y="193"/>
                                  </a:lnTo>
                                  <a:lnTo>
                                    <a:pt x="899" y="187"/>
                                  </a:lnTo>
                                  <a:lnTo>
                                    <a:pt x="905" y="181"/>
                                  </a:lnTo>
                                  <a:lnTo>
                                    <a:pt x="909" y="176"/>
                                  </a:lnTo>
                                  <a:lnTo>
                                    <a:pt x="915" y="171"/>
                                  </a:lnTo>
                                  <a:lnTo>
                                    <a:pt x="922" y="166"/>
                                  </a:lnTo>
                                  <a:lnTo>
                                    <a:pt x="928" y="162"/>
                                  </a:lnTo>
                                  <a:lnTo>
                                    <a:pt x="935" y="158"/>
                                  </a:lnTo>
                                  <a:lnTo>
                                    <a:pt x="943" y="155"/>
                                  </a:lnTo>
                                  <a:lnTo>
                                    <a:pt x="951" y="152"/>
                                  </a:lnTo>
                                  <a:lnTo>
                                    <a:pt x="960" y="149"/>
                                  </a:lnTo>
                                  <a:lnTo>
                                    <a:pt x="978" y="144"/>
                                  </a:lnTo>
                                  <a:lnTo>
                                    <a:pt x="999" y="141"/>
                                  </a:lnTo>
                                  <a:lnTo>
                                    <a:pt x="1021" y="139"/>
                                  </a:lnTo>
                                  <a:lnTo>
                                    <a:pt x="1047" y="139"/>
                                  </a:lnTo>
                                  <a:lnTo>
                                    <a:pt x="1073" y="139"/>
                                  </a:lnTo>
                                  <a:lnTo>
                                    <a:pt x="1098" y="141"/>
                                  </a:lnTo>
                                  <a:lnTo>
                                    <a:pt x="1123" y="144"/>
                                  </a:lnTo>
                                  <a:lnTo>
                                    <a:pt x="1145" y="147"/>
                                  </a:lnTo>
                                  <a:lnTo>
                                    <a:pt x="1168" y="152"/>
                                  </a:lnTo>
                                  <a:lnTo>
                                    <a:pt x="1190" y="158"/>
                                  </a:lnTo>
                                  <a:lnTo>
                                    <a:pt x="1210" y="165"/>
                                  </a:lnTo>
                                  <a:lnTo>
                                    <a:pt x="1229" y="173"/>
                                  </a:lnTo>
                                  <a:lnTo>
                                    <a:pt x="1248" y="183"/>
                                  </a:lnTo>
                                  <a:lnTo>
                                    <a:pt x="1265" y="193"/>
                                  </a:lnTo>
                                  <a:lnTo>
                                    <a:pt x="1282" y="204"/>
                                  </a:lnTo>
                                  <a:lnTo>
                                    <a:pt x="1297" y="218"/>
                                  </a:lnTo>
                                  <a:lnTo>
                                    <a:pt x="1313" y="232"/>
                                  </a:lnTo>
                                  <a:lnTo>
                                    <a:pt x="1326" y="247"/>
                                  </a:lnTo>
                                  <a:lnTo>
                                    <a:pt x="1340" y="263"/>
                                  </a:lnTo>
                                  <a:lnTo>
                                    <a:pt x="1352" y="280"/>
                                  </a:lnTo>
                                  <a:lnTo>
                                    <a:pt x="1363" y="299"/>
                                  </a:lnTo>
                                  <a:lnTo>
                                    <a:pt x="1373" y="318"/>
                                  </a:lnTo>
                                  <a:lnTo>
                                    <a:pt x="1383" y="339"/>
                                  </a:lnTo>
                                  <a:lnTo>
                                    <a:pt x="1392" y="361"/>
                                  </a:lnTo>
                                  <a:lnTo>
                                    <a:pt x="1400" y="385"/>
                                  </a:lnTo>
                                  <a:lnTo>
                                    <a:pt x="1408" y="409"/>
                                  </a:lnTo>
                                  <a:lnTo>
                                    <a:pt x="1415" y="435"/>
                                  </a:lnTo>
                                  <a:lnTo>
                                    <a:pt x="1420" y="463"/>
                                  </a:lnTo>
                                  <a:lnTo>
                                    <a:pt x="1426" y="491"/>
                                  </a:lnTo>
                                  <a:lnTo>
                                    <a:pt x="1430" y="521"/>
                                  </a:lnTo>
                                  <a:lnTo>
                                    <a:pt x="1434" y="551"/>
                                  </a:lnTo>
                                  <a:lnTo>
                                    <a:pt x="1437" y="583"/>
                                  </a:lnTo>
                                  <a:lnTo>
                                    <a:pt x="1439" y="617"/>
                                  </a:lnTo>
                                  <a:lnTo>
                                    <a:pt x="1440" y="651"/>
                                  </a:lnTo>
                                  <a:lnTo>
                                    <a:pt x="1442" y="687"/>
                                  </a:lnTo>
                                  <a:lnTo>
                                    <a:pt x="1443" y="725"/>
                                  </a:lnTo>
                                  <a:lnTo>
                                    <a:pt x="1442" y="763"/>
                                  </a:lnTo>
                                  <a:lnTo>
                                    <a:pt x="1440" y="800"/>
                                  </a:lnTo>
                                  <a:lnTo>
                                    <a:pt x="1438" y="835"/>
                                  </a:lnTo>
                                  <a:lnTo>
                                    <a:pt x="1436" y="868"/>
                                  </a:lnTo>
                                  <a:lnTo>
                                    <a:pt x="1431" y="901"/>
                                  </a:lnTo>
                                  <a:lnTo>
                                    <a:pt x="1427" y="931"/>
                                  </a:lnTo>
                                  <a:lnTo>
                                    <a:pt x="1421" y="962"/>
                                  </a:lnTo>
                                  <a:lnTo>
                                    <a:pt x="1416" y="990"/>
                                  </a:lnTo>
                                  <a:lnTo>
                                    <a:pt x="1409" y="1016"/>
                                  </a:lnTo>
                                  <a:lnTo>
                                    <a:pt x="1400" y="1042"/>
                                  </a:lnTo>
                                  <a:lnTo>
                                    <a:pt x="1391" y="1066"/>
                                  </a:lnTo>
                                  <a:lnTo>
                                    <a:pt x="1382" y="1088"/>
                                  </a:lnTo>
                                  <a:lnTo>
                                    <a:pt x="1371" y="1109"/>
                                  </a:lnTo>
                                  <a:lnTo>
                                    <a:pt x="1360" y="1129"/>
                                  </a:lnTo>
                                  <a:lnTo>
                                    <a:pt x="1347" y="1148"/>
                                  </a:lnTo>
                                  <a:lnTo>
                                    <a:pt x="1333" y="1165"/>
                                  </a:lnTo>
                                  <a:lnTo>
                                    <a:pt x="1319" y="1182"/>
                                  </a:lnTo>
                                  <a:lnTo>
                                    <a:pt x="1303" y="1197"/>
                                  </a:lnTo>
                                  <a:lnTo>
                                    <a:pt x="1286" y="1211"/>
                                  </a:lnTo>
                                  <a:lnTo>
                                    <a:pt x="1268" y="1225"/>
                                  </a:lnTo>
                                  <a:lnTo>
                                    <a:pt x="1249" y="1236"/>
                                  </a:lnTo>
                                  <a:lnTo>
                                    <a:pt x="1229" y="1247"/>
                                  </a:lnTo>
                                  <a:lnTo>
                                    <a:pt x="1208" y="1256"/>
                                  </a:lnTo>
                                  <a:lnTo>
                                    <a:pt x="1187" y="1265"/>
                                  </a:lnTo>
                                  <a:lnTo>
                                    <a:pt x="1163" y="1272"/>
                                  </a:lnTo>
                                  <a:lnTo>
                                    <a:pt x="1139" y="1278"/>
                                  </a:lnTo>
                                  <a:lnTo>
                                    <a:pt x="1114" y="1283"/>
                                  </a:lnTo>
                                  <a:lnTo>
                                    <a:pt x="1087" y="1288"/>
                                  </a:lnTo>
                                  <a:lnTo>
                                    <a:pt x="1059" y="1291"/>
                                  </a:lnTo>
                                  <a:lnTo>
                                    <a:pt x="1030" y="1293"/>
                                  </a:lnTo>
                                  <a:lnTo>
                                    <a:pt x="1001" y="1295"/>
                                  </a:lnTo>
                                  <a:lnTo>
                                    <a:pt x="970" y="1295"/>
                                  </a:lnTo>
                                  <a:lnTo>
                                    <a:pt x="868" y="1295"/>
                                  </a:lnTo>
                                  <a:close/>
                                  <a:moveTo>
                                    <a:pt x="1032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96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82" y="105"/>
                                  </a:lnTo>
                                  <a:lnTo>
                                    <a:pt x="100" y="109"/>
                                  </a:lnTo>
                                  <a:lnTo>
                                    <a:pt x="117" y="113"/>
                                  </a:lnTo>
                                  <a:lnTo>
                                    <a:pt x="133" y="117"/>
                                  </a:lnTo>
                                  <a:lnTo>
                                    <a:pt x="148" y="122"/>
                                  </a:lnTo>
                                  <a:lnTo>
                                    <a:pt x="163" y="127"/>
                                  </a:lnTo>
                                  <a:lnTo>
                                    <a:pt x="176" y="133"/>
                                  </a:lnTo>
                                  <a:lnTo>
                                    <a:pt x="188" y="140"/>
                                  </a:lnTo>
                                  <a:lnTo>
                                    <a:pt x="201" y="146"/>
                                  </a:lnTo>
                                  <a:lnTo>
                                    <a:pt x="212" y="154"/>
                                  </a:lnTo>
                                  <a:lnTo>
                                    <a:pt x="223" y="162"/>
                                  </a:lnTo>
                                  <a:lnTo>
                                    <a:pt x="233" y="171"/>
                                  </a:lnTo>
                                  <a:lnTo>
                                    <a:pt x="242" y="181"/>
                                  </a:lnTo>
                                  <a:lnTo>
                                    <a:pt x="250" y="191"/>
                                  </a:lnTo>
                                  <a:lnTo>
                                    <a:pt x="258" y="202"/>
                                  </a:lnTo>
                                  <a:lnTo>
                                    <a:pt x="266" y="215"/>
                                  </a:lnTo>
                                  <a:lnTo>
                                    <a:pt x="272" y="227"/>
                                  </a:lnTo>
                                  <a:lnTo>
                                    <a:pt x="278" y="240"/>
                                  </a:lnTo>
                                  <a:lnTo>
                                    <a:pt x="283" y="254"/>
                                  </a:lnTo>
                                  <a:lnTo>
                                    <a:pt x="288" y="269"/>
                                  </a:lnTo>
                                  <a:lnTo>
                                    <a:pt x="292" y="284"/>
                                  </a:lnTo>
                                  <a:lnTo>
                                    <a:pt x="296" y="301"/>
                                  </a:lnTo>
                                  <a:lnTo>
                                    <a:pt x="299" y="318"/>
                                  </a:lnTo>
                                  <a:lnTo>
                                    <a:pt x="301" y="336"/>
                                  </a:lnTo>
                                  <a:lnTo>
                                    <a:pt x="304" y="354"/>
                                  </a:lnTo>
                                  <a:lnTo>
                                    <a:pt x="307" y="395"/>
                                  </a:lnTo>
                                  <a:lnTo>
                                    <a:pt x="308" y="439"/>
                                  </a:lnTo>
                                  <a:lnTo>
                                    <a:pt x="308" y="2150"/>
                                  </a:lnTo>
                                  <a:lnTo>
                                    <a:pt x="307" y="2197"/>
                                  </a:lnTo>
                                  <a:lnTo>
                                    <a:pt x="305" y="2241"/>
                                  </a:lnTo>
                                  <a:lnTo>
                                    <a:pt x="302" y="2262"/>
                                  </a:lnTo>
                                  <a:lnTo>
                                    <a:pt x="300" y="2281"/>
                                  </a:lnTo>
                                  <a:lnTo>
                                    <a:pt x="297" y="2299"/>
                                  </a:lnTo>
                                  <a:lnTo>
                                    <a:pt x="294" y="2317"/>
                                  </a:lnTo>
                                  <a:lnTo>
                                    <a:pt x="290" y="2333"/>
                                  </a:lnTo>
                                  <a:lnTo>
                                    <a:pt x="286" y="2349"/>
                                  </a:lnTo>
                                  <a:lnTo>
                                    <a:pt x="280" y="2364"/>
                                  </a:lnTo>
                                  <a:lnTo>
                                    <a:pt x="275" y="2378"/>
                                  </a:lnTo>
                                  <a:lnTo>
                                    <a:pt x="268" y="2391"/>
                                  </a:lnTo>
                                  <a:lnTo>
                                    <a:pt x="261" y="2404"/>
                                  </a:lnTo>
                                  <a:lnTo>
                                    <a:pt x="253" y="2416"/>
                                  </a:lnTo>
                                  <a:lnTo>
                                    <a:pt x="245" y="2427"/>
                                  </a:lnTo>
                                  <a:lnTo>
                                    <a:pt x="237" y="2437"/>
                                  </a:lnTo>
                                  <a:lnTo>
                                    <a:pt x="226" y="2446"/>
                                  </a:lnTo>
                                  <a:lnTo>
                                    <a:pt x="216" y="2455"/>
                                  </a:lnTo>
                                  <a:lnTo>
                                    <a:pt x="205" y="2463"/>
                                  </a:lnTo>
                                  <a:lnTo>
                                    <a:pt x="193" y="2472"/>
                                  </a:lnTo>
                                  <a:lnTo>
                                    <a:pt x="180" y="2478"/>
                                  </a:lnTo>
                                  <a:lnTo>
                                    <a:pt x="166" y="2485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6" y="2495"/>
                                  </a:lnTo>
                                  <a:lnTo>
                                    <a:pt x="119" y="2499"/>
                                  </a:lnTo>
                                  <a:lnTo>
                                    <a:pt x="101" y="2503"/>
                                  </a:lnTo>
                                  <a:lnTo>
                                    <a:pt x="83" y="2506"/>
                                  </a:lnTo>
                                  <a:lnTo>
                                    <a:pt x="63" y="2509"/>
                                  </a:lnTo>
                                  <a:lnTo>
                                    <a:pt x="43" y="2511"/>
                                  </a:lnTo>
                                  <a:lnTo>
                                    <a:pt x="22" y="2512"/>
                                  </a:lnTo>
                                  <a:lnTo>
                                    <a:pt x="0" y="2513"/>
                                  </a:lnTo>
                                  <a:lnTo>
                                    <a:pt x="0" y="2613"/>
                                  </a:lnTo>
                                  <a:lnTo>
                                    <a:pt x="1180" y="2613"/>
                                  </a:lnTo>
                                  <a:lnTo>
                                    <a:pt x="1180" y="2513"/>
                                  </a:lnTo>
                                  <a:lnTo>
                                    <a:pt x="1155" y="2512"/>
                                  </a:lnTo>
                                  <a:lnTo>
                                    <a:pt x="1132" y="2510"/>
                                  </a:lnTo>
                                  <a:lnTo>
                                    <a:pt x="1111" y="2508"/>
                                  </a:lnTo>
                                  <a:lnTo>
                                    <a:pt x="1089" y="2505"/>
                                  </a:lnTo>
                                  <a:lnTo>
                                    <a:pt x="1070" y="2501"/>
                                  </a:lnTo>
                                  <a:lnTo>
                                    <a:pt x="1051" y="2498"/>
                                  </a:lnTo>
                                  <a:lnTo>
                                    <a:pt x="1035" y="2493"/>
                                  </a:lnTo>
                                  <a:lnTo>
                                    <a:pt x="1019" y="2488"/>
                                  </a:lnTo>
                                  <a:lnTo>
                                    <a:pt x="1003" y="2482"/>
                                  </a:lnTo>
                                  <a:lnTo>
                                    <a:pt x="989" y="2476"/>
                                  </a:lnTo>
                                  <a:lnTo>
                                    <a:pt x="977" y="2469"/>
                                  </a:lnTo>
                                  <a:lnTo>
                                    <a:pt x="964" y="2461"/>
                                  </a:lnTo>
                                  <a:lnTo>
                                    <a:pt x="952" y="2452"/>
                                  </a:lnTo>
                                  <a:lnTo>
                                    <a:pt x="942" y="2444"/>
                                  </a:lnTo>
                                  <a:lnTo>
                                    <a:pt x="933" y="2434"/>
                                  </a:lnTo>
                                  <a:lnTo>
                                    <a:pt x="924" y="2424"/>
                                  </a:lnTo>
                                  <a:lnTo>
                                    <a:pt x="916" y="2413"/>
                                  </a:lnTo>
                                  <a:lnTo>
                                    <a:pt x="908" y="2401"/>
                                  </a:lnTo>
                                  <a:lnTo>
                                    <a:pt x="902" y="2389"/>
                                  </a:lnTo>
                                  <a:lnTo>
                                    <a:pt x="896" y="2375"/>
                                  </a:lnTo>
                                  <a:lnTo>
                                    <a:pt x="890" y="2361"/>
                                  </a:lnTo>
                                  <a:lnTo>
                                    <a:pt x="886" y="2347"/>
                                  </a:lnTo>
                                  <a:lnTo>
                                    <a:pt x="883" y="2331"/>
                                  </a:lnTo>
                                  <a:lnTo>
                                    <a:pt x="879" y="2314"/>
                                  </a:lnTo>
                                  <a:lnTo>
                                    <a:pt x="876" y="2297"/>
                                  </a:lnTo>
                                  <a:lnTo>
                                    <a:pt x="874" y="2279"/>
                                  </a:lnTo>
                                  <a:lnTo>
                                    <a:pt x="871" y="2260"/>
                                  </a:lnTo>
                                  <a:lnTo>
                                    <a:pt x="870" y="2240"/>
                                  </a:lnTo>
                                  <a:lnTo>
                                    <a:pt x="868" y="2196"/>
                                  </a:lnTo>
                                  <a:lnTo>
                                    <a:pt x="868" y="2150"/>
                                  </a:lnTo>
                                  <a:lnTo>
                                    <a:pt x="868" y="1433"/>
                                  </a:lnTo>
                                  <a:lnTo>
                                    <a:pt x="1180" y="1433"/>
                                  </a:lnTo>
                                  <a:lnTo>
                                    <a:pt x="1233" y="1432"/>
                                  </a:lnTo>
                                  <a:lnTo>
                                    <a:pt x="1283" y="1430"/>
                                  </a:lnTo>
                                  <a:lnTo>
                                    <a:pt x="1333" y="1426"/>
                                  </a:lnTo>
                                  <a:lnTo>
                                    <a:pt x="1381" y="1420"/>
                                  </a:lnTo>
                                  <a:lnTo>
                                    <a:pt x="1427" y="1413"/>
                                  </a:lnTo>
                                  <a:lnTo>
                                    <a:pt x="1472" y="1404"/>
                                  </a:lnTo>
                                  <a:lnTo>
                                    <a:pt x="1515" y="1393"/>
                                  </a:lnTo>
                                  <a:lnTo>
                                    <a:pt x="1557" y="1381"/>
                                  </a:lnTo>
                                  <a:lnTo>
                                    <a:pt x="1596" y="1368"/>
                                  </a:lnTo>
                                  <a:lnTo>
                                    <a:pt x="1635" y="1353"/>
                                  </a:lnTo>
                                  <a:lnTo>
                                    <a:pt x="1671" y="1337"/>
                                  </a:lnTo>
                                  <a:lnTo>
                                    <a:pt x="1706" y="1319"/>
                                  </a:lnTo>
                                  <a:lnTo>
                                    <a:pt x="1739" y="1300"/>
                                  </a:lnTo>
                                  <a:lnTo>
                                    <a:pt x="1771" y="1280"/>
                                  </a:lnTo>
                                  <a:lnTo>
                                    <a:pt x="1800" y="1258"/>
                                  </a:lnTo>
                                  <a:lnTo>
                                    <a:pt x="1829" y="1235"/>
                                  </a:lnTo>
                                  <a:lnTo>
                                    <a:pt x="1856" y="1210"/>
                                  </a:lnTo>
                                  <a:lnTo>
                                    <a:pt x="1881" y="1184"/>
                                  </a:lnTo>
                                  <a:lnTo>
                                    <a:pt x="1904" y="1158"/>
                                  </a:lnTo>
                                  <a:lnTo>
                                    <a:pt x="1926" y="1130"/>
                                  </a:lnTo>
                                  <a:lnTo>
                                    <a:pt x="1946" y="1101"/>
                                  </a:lnTo>
                                  <a:lnTo>
                                    <a:pt x="1964" y="1070"/>
                                  </a:lnTo>
                                  <a:lnTo>
                                    <a:pt x="1980" y="1039"/>
                                  </a:lnTo>
                                  <a:lnTo>
                                    <a:pt x="1995" y="1006"/>
                                  </a:lnTo>
                                  <a:lnTo>
                                    <a:pt x="2008" y="973"/>
                                  </a:lnTo>
                                  <a:lnTo>
                                    <a:pt x="2019" y="937"/>
                                  </a:lnTo>
                                  <a:lnTo>
                                    <a:pt x="2030" y="902"/>
                                  </a:lnTo>
                                  <a:lnTo>
                                    <a:pt x="2037" y="865"/>
                                  </a:lnTo>
                                  <a:lnTo>
                                    <a:pt x="2043" y="828"/>
                                  </a:lnTo>
                                  <a:lnTo>
                                    <a:pt x="2047" y="789"/>
                                  </a:lnTo>
                                  <a:lnTo>
                                    <a:pt x="2051" y="750"/>
                                  </a:lnTo>
                                  <a:lnTo>
                                    <a:pt x="2051" y="709"/>
                                  </a:lnTo>
                                  <a:lnTo>
                                    <a:pt x="2051" y="683"/>
                                  </a:lnTo>
                                  <a:lnTo>
                                    <a:pt x="2050" y="658"/>
                                  </a:lnTo>
                                  <a:lnTo>
                                    <a:pt x="2047" y="633"/>
                                  </a:lnTo>
                                  <a:lnTo>
                                    <a:pt x="2045" y="608"/>
                                  </a:lnTo>
                                  <a:lnTo>
                                    <a:pt x="2042" y="583"/>
                                  </a:lnTo>
                                  <a:lnTo>
                                    <a:pt x="2037" y="559"/>
                                  </a:lnTo>
                                  <a:lnTo>
                                    <a:pt x="2033" y="536"/>
                                  </a:lnTo>
                                  <a:lnTo>
                                    <a:pt x="2027" y="512"/>
                                  </a:lnTo>
                                  <a:lnTo>
                                    <a:pt x="2021" y="490"/>
                                  </a:lnTo>
                                  <a:lnTo>
                                    <a:pt x="2013" y="467"/>
                                  </a:lnTo>
                                  <a:lnTo>
                                    <a:pt x="2005" y="444"/>
                                  </a:lnTo>
                                  <a:lnTo>
                                    <a:pt x="1996" y="422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77" y="380"/>
                                  </a:lnTo>
                                  <a:lnTo>
                                    <a:pt x="1966" y="360"/>
                                  </a:lnTo>
                                  <a:lnTo>
                                    <a:pt x="1955" y="340"/>
                                  </a:lnTo>
                                  <a:lnTo>
                                    <a:pt x="1942" y="321"/>
                                  </a:lnTo>
                                  <a:lnTo>
                                    <a:pt x="1929" y="302"/>
                                  </a:lnTo>
                                  <a:lnTo>
                                    <a:pt x="1915" y="284"/>
                                  </a:lnTo>
                                  <a:lnTo>
                                    <a:pt x="1901" y="266"/>
                                  </a:lnTo>
                                  <a:lnTo>
                                    <a:pt x="1886" y="248"/>
                                  </a:lnTo>
                                  <a:lnTo>
                                    <a:pt x="1871" y="232"/>
                                  </a:lnTo>
                                  <a:lnTo>
                                    <a:pt x="1854" y="215"/>
                                  </a:lnTo>
                                  <a:lnTo>
                                    <a:pt x="1837" y="198"/>
                                  </a:lnTo>
                                  <a:lnTo>
                                    <a:pt x="1819" y="183"/>
                                  </a:lnTo>
                                  <a:lnTo>
                                    <a:pt x="1800" y="168"/>
                                  </a:lnTo>
                                  <a:lnTo>
                                    <a:pt x="1781" y="154"/>
                                  </a:lnTo>
                                  <a:lnTo>
                                    <a:pt x="1762" y="141"/>
                                  </a:lnTo>
                                  <a:lnTo>
                                    <a:pt x="1741" y="128"/>
                                  </a:lnTo>
                                  <a:lnTo>
                                    <a:pt x="1721" y="116"/>
                                  </a:lnTo>
                                  <a:lnTo>
                                    <a:pt x="1699" y="104"/>
                                  </a:lnTo>
                                  <a:lnTo>
                                    <a:pt x="1676" y="93"/>
                                  </a:lnTo>
                                  <a:lnTo>
                                    <a:pt x="1642" y="77"/>
                                  </a:lnTo>
                                  <a:lnTo>
                                    <a:pt x="1607" y="63"/>
                                  </a:lnTo>
                                  <a:lnTo>
                                    <a:pt x="1571" y="51"/>
                                  </a:lnTo>
                                  <a:lnTo>
                                    <a:pt x="1534" y="41"/>
                                  </a:lnTo>
                                  <a:lnTo>
                                    <a:pt x="1497" y="32"/>
                                  </a:lnTo>
                                  <a:lnTo>
                                    <a:pt x="1459" y="25"/>
                                  </a:lnTo>
                                  <a:lnTo>
                                    <a:pt x="1420" y="19"/>
                                  </a:lnTo>
                                  <a:lnTo>
                                    <a:pt x="1381" y="13"/>
                                  </a:lnTo>
                                  <a:lnTo>
                                    <a:pt x="1340" y="10"/>
                                  </a:lnTo>
                                  <a:lnTo>
                                    <a:pt x="1298" y="6"/>
                                  </a:lnTo>
                                  <a:lnTo>
                                    <a:pt x="1257" y="4"/>
                                  </a:lnTo>
                                  <a:lnTo>
                                    <a:pt x="1214" y="2"/>
                                  </a:lnTo>
                                  <a:lnTo>
                                    <a:pt x="1125" y="1"/>
                                  </a:lnTo>
                                  <a:lnTo>
                                    <a:pt x="10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50"/>
                          <wps:cNvSpPr>
                            <a:spLocks/>
                          </wps:cNvSpPr>
                          <wps:spPr bwMode="auto">
                            <a:xfrm>
                              <a:off x="1276" y="1543"/>
                              <a:ext cx="237" cy="325"/>
                            </a:xfrm>
                            <a:custGeom>
                              <a:avLst/>
                              <a:gdLst>
                                <a:gd name="T0" fmla="*/ 2136 w 2136"/>
                                <a:gd name="T1" fmla="*/ 1719 h 2601"/>
                                <a:gd name="T2" fmla="*/ 2011 w 2136"/>
                                <a:gd name="T3" fmla="*/ 1820 h 2601"/>
                                <a:gd name="T4" fmla="*/ 1957 w 2136"/>
                                <a:gd name="T5" fmla="*/ 1954 h 2601"/>
                                <a:gd name="T6" fmla="*/ 1898 w 2136"/>
                                <a:gd name="T7" fmla="*/ 2070 h 2601"/>
                                <a:gd name="T8" fmla="*/ 1835 w 2136"/>
                                <a:gd name="T9" fmla="*/ 2167 h 2601"/>
                                <a:gd name="T10" fmla="*/ 1765 w 2136"/>
                                <a:gd name="T11" fmla="*/ 2248 h 2601"/>
                                <a:gd name="T12" fmla="*/ 1688 w 2136"/>
                                <a:gd name="T13" fmla="*/ 2313 h 2601"/>
                                <a:gd name="T14" fmla="*/ 1603 w 2136"/>
                                <a:gd name="T15" fmla="*/ 2363 h 2601"/>
                                <a:gd name="T16" fmla="*/ 1509 w 2136"/>
                                <a:gd name="T17" fmla="*/ 2400 h 2601"/>
                                <a:gd name="T18" fmla="*/ 1406 w 2136"/>
                                <a:gd name="T19" fmla="*/ 2425 h 2601"/>
                                <a:gd name="T20" fmla="*/ 1293 w 2136"/>
                                <a:gd name="T21" fmla="*/ 2439 h 2601"/>
                                <a:gd name="T22" fmla="*/ 1169 w 2136"/>
                                <a:gd name="T23" fmla="*/ 2443 h 2601"/>
                                <a:gd name="T24" fmla="*/ 1071 w 2136"/>
                                <a:gd name="T25" fmla="*/ 2439 h 2601"/>
                                <a:gd name="T26" fmla="*/ 1026 w 2136"/>
                                <a:gd name="T27" fmla="*/ 2430 h 2601"/>
                                <a:gd name="T28" fmla="*/ 989 w 2136"/>
                                <a:gd name="T29" fmla="*/ 2417 h 2601"/>
                                <a:gd name="T30" fmla="*/ 962 w 2136"/>
                                <a:gd name="T31" fmla="*/ 2399 h 2601"/>
                                <a:gd name="T32" fmla="*/ 941 w 2136"/>
                                <a:gd name="T33" fmla="*/ 2374 h 2601"/>
                                <a:gd name="T34" fmla="*/ 926 w 2136"/>
                                <a:gd name="T35" fmla="*/ 2342 h 2601"/>
                                <a:gd name="T36" fmla="*/ 916 w 2136"/>
                                <a:gd name="T37" fmla="*/ 2302 h 2601"/>
                                <a:gd name="T38" fmla="*/ 908 w 2136"/>
                                <a:gd name="T39" fmla="*/ 2217 h 2601"/>
                                <a:gd name="T40" fmla="*/ 907 w 2136"/>
                                <a:gd name="T41" fmla="*/ 1212 h 2601"/>
                                <a:gd name="T42" fmla="*/ 907 w 2136"/>
                                <a:gd name="T43" fmla="*/ 1001 h 2601"/>
                                <a:gd name="T44" fmla="*/ 910 w 2136"/>
                                <a:gd name="T45" fmla="*/ 345 h 2601"/>
                                <a:gd name="T46" fmla="*/ 916 w 2136"/>
                                <a:gd name="T47" fmla="*/ 288 h 2601"/>
                                <a:gd name="T48" fmla="*/ 927 w 2136"/>
                                <a:gd name="T49" fmla="*/ 240 h 2601"/>
                                <a:gd name="T50" fmla="*/ 945 w 2136"/>
                                <a:gd name="T51" fmla="*/ 199 h 2601"/>
                                <a:gd name="T52" fmla="*/ 968 w 2136"/>
                                <a:gd name="T53" fmla="*/ 166 h 2601"/>
                                <a:gd name="T54" fmla="*/ 1001 w 2136"/>
                                <a:gd name="T55" fmla="*/ 141 h 2601"/>
                                <a:gd name="T56" fmla="*/ 1041 w 2136"/>
                                <a:gd name="T57" fmla="*/ 122 h 2601"/>
                                <a:gd name="T58" fmla="*/ 1090 w 2136"/>
                                <a:gd name="T59" fmla="*/ 109 h 2601"/>
                                <a:gd name="T60" fmla="*/ 1150 w 2136"/>
                                <a:gd name="T61" fmla="*/ 100 h 2601"/>
                                <a:gd name="T62" fmla="*/ 1250 w 2136"/>
                                <a:gd name="T63" fmla="*/ 0 h 2601"/>
                                <a:gd name="T64" fmla="*/ 121 w 2136"/>
                                <a:gd name="T65" fmla="*/ 98 h 2601"/>
                                <a:gd name="T66" fmla="*/ 190 w 2136"/>
                                <a:gd name="T67" fmla="*/ 110 h 2601"/>
                                <a:gd name="T68" fmla="*/ 234 w 2136"/>
                                <a:gd name="T69" fmla="*/ 124 h 2601"/>
                                <a:gd name="T70" fmla="*/ 271 w 2136"/>
                                <a:gd name="T71" fmla="*/ 143 h 2601"/>
                                <a:gd name="T72" fmla="*/ 301 w 2136"/>
                                <a:gd name="T73" fmla="*/ 168 h 2601"/>
                                <a:gd name="T74" fmla="*/ 325 w 2136"/>
                                <a:gd name="T75" fmla="*/ 199 h 2601"/>
                                <a:gd name="T76" fmla="*/ 344 w 2136"/>
                                <a:gd name="T77" fmla="*/ 238 h 2601"/>
                                <a:gd name="T78" fmla="*/ 358 w 2136"/>
                                <a:gd name="T79" fmla="*/ 282 h 2601"/>
                                <a:gd name="T80" fmla="*/ 367 w 2136"/>
                                <a:gd name="T81" fmla="*/ 333 h 2601"/>
                                <a:gd name="T82" fmla="*/ 372 w 2136"/>
                                <a:gd name="T83" fmla="*/ 436 h 2601"/>
                                <a:gd name="T84" fmla="*/ 0 w 2136"/>
                                <a:gd name="T85" fmla="*/ 1818 h 2601"/>
                                <a:gd name="T86" fmla="*/ 372 w 2136"/>
                                <a:gd name="T87" fmla="*/ 2187 h 2601"/>
                                <a:gd name="T88" fmla="*/ 366 w 2136"/>
                                <a:gd name="T89" fmla="*/ 2270 h 2601"/>
                                <a:gd name="T90" fmla="*/ 356 w 2136"/>
                                <a:gd name="T91" fmla="*/ 2323 h 2601"/>
                                <a:gd name="T92" fmla="*/ 341 w 2136"/>
                                <a:gd name="T93" fmla="*/ 2367 h 2601"/>
                                <a:gd name="T94" fmla="*/ 321 w 2136"/>
                                <a:gd name="T95" fmla="*/ 2405 h 2601"/>
                                <a:gd name="T96" fmla="*/ 295 w 2136"/>
                                <a:gd name="T97" fmla="*/ 2435 h 2601"/>
                                <a:gd name="T98" fmla="*/ 262 w 2136"/>
                                <a:gd name="T99" fmla="*/ 2460 h 2601"/>
                                <a:gd name="T100" fmla="*/ 223 w 2136"/>
                                <a:gd name="T101" fmla="*/ 2479 h 2601"/>
                                <a:gd name="T102" fmla="*/ 175 w 2136"/>
                                <a:gd name="T103" fmla="*/ 2492 h 2601"/>
                                <a:gd name="T104" fmla="*/ 120 w 2136"/>
                                <a:gd name="T105" fmla="*/ 2499 h 2601"/>
                                <a:gd name="T106" fmla="*/ 77 w 2136"/>
                                <a:gd name="T107" fmla="*/ 2601 h 26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36" h="2601">
                                  <a:moveTo>
                                    <a:pt x="77" y="2601"/>
                                  </a:moveTo>
                                  <a:lnTo>
                                    <a:pt x="2009" y="2601"/>
                                  </a:lnTo>
                                  <a:lnTo>
                                    <a:pt x="2136" y="1719"/>
                                  </a:lnTo>
                                  <a:lnTo>
                                    <a:pt x="2046" y="1719"/>
                                  </a:lnTo>
                                  <a:lnTo>
                                    <a:pt x="2029" y="1770"/>
                                  </a:lnTo>
                                  <a:lnTo>
                                    <a:pt x="2011" y="1820"/>
                                  </a:lnTo>
                                  <a:lnTo>
                                    <a:pt x="1993" y="1867"/>
                                  </a:lnTo>
                                  <a:lnTo>
                                    <a:pt x="1975" y="1911"/>
                                  </a:lnTo>
                                  <a:lnTo>
                                    <a:pt x="1957" y="1954"/>
                                  </a:lnTo>
                                  <a:lnTo>
                                    <a:pt x="1938" y="1995"/>
                                  </a:lnTo>
                                  <a:lnTo>
                                    <a:pt x="1918" y="2034"/>
                                  </a:lnTo>
                                  <a:lnTo>
                                    <a:pt x="1898" y="2070"/>
                                  </a:lnTo>
                                  <a:lnTo>
                                    <a:pt x="1878" y="2104"/>
                                  </a:lnTo>
                                  <a:lnTo>
                                    <a:pt x="1857" y="2137"/>
                                  </a:lnTo>
                                  <a:lnTo>
                                    <a:pt x="1835" y="2167"/>
                                  </a:lnTo>
                                  <a:lnTo>
                                    <a:pt x="1812" y="2195"/>
                                  </a:lnTo>
                                  <a:lnTo>
                                    <a:pt x="1789" y="2223"/>
                                  </a:lnTo>
                                  <a:lnTo>
                                    <a:pt x="1765" y="2248"/>
                                  </a:lnTo>
                                  <a:lnTo>
                                    <a:pt x="1740" y="2271"/>
                                  </a:lnTo>
                                  <a:lnTo>
                                    <a:pt x="1714" y="2293"/>
                                  </a:lnTo>
                                  <a:lnTo>
                                    <a:pt x="1688" y="2313"/>
                                  </a:lnTo>
                                  <a:lnTo>
                                    <a:pt x="1660" y="2331"/>
                                  </a:lnTo>
                                  <a:lnTo>
                                    <a:pt x="1632" y="2348"/>
                                  </a:lnTo>
                                  <a:lnTo>
                                    <a:pt x="1603" y="2363"/>
                                  </a:lnTo>
                                  <a:lnTo>
                                    <a:pt x="1573" y="2377"/>
                                  </a:lnTo>
                                  <a:lnTo>
                                    <a:pt x="1542" y="2389"/>
                                  </a:lnTo>
                                  <a:lnTo>
                                    <a:pt x="1509" y="2400"/>
                                  </a:lnTo>
                                  <a:lnTo>
                                    <a:pt x="1477" y="2409"/>
                                  </a:lnTo>
                                  <a:lnTo>
                                    <a:pt x="1442" y="2418"/>
                                  </a:lnTo>
                                  <a:lnTo>
                                    <a:pt x="1406" y="2425"/>
                                  </a:lnTo>
                                  <a:lnTo>
                                    <a:pt x="1370" y="2431"/>
                                  </a:lnTo>
                                  <a:lnTo>
                                    <a:pt x="1333" y="2435"/>
                                  </a:lnTo>
                                  <a:lnTo>
                                    <a:pt x="1293" y="2439"/>
                                  </a:lnTo>
                                  <a:lnTo>
                                    <a:pt x="1253" y="2441"/>
                                  </a:lnTo>
                                  <a:lnTo>
                                    <a:pt x="1212" y="2443"/>
                                  </a:lnTo>
                                  <a:lnTo>
                                    <a:pt x="1169" y="2443"/>
                                  </a:lnTo>
                                  <a:lnTo>
                                    <a:pt x="1126" y="2443"/>
                                  </a:lnTo>
                                  <a:lnTo>
                                    <a:pt x="1088" y="2440"/>
                                  </a:lnTo>
                                  <a:lnTo>
                                    <a:pt x="1071" y="2439"/>
                                  </a:lnTo>
                                  <a:lnTo>
                                    <a:pt x="1054" y="2436"/>
                                  </a:lnTo>
                                  <a:lnTo>
                                    <a:pt x="1040" y="2434"/>
                                  </a:lnTo>
                                  <a:lnTo>
                                    <a:pt x="1026" y="2430"/>
                                  </a:lnTo>
                                  <a:lnTo>
                                    <a:pt x="1013" y="2427"/>
                                  </a:lnTo>
                                  <a:lnTo>
                                    <a:pt x="1001" y="2422"/>
                                  </a:lnTo>
                                  <a:lnTo>
                                    <a:pt x="989" y="2417"/>
                                  </a:lnTo>
                                  <a:lnTo>
                                    <a:pt x="979" y="2412"/>
                                  </a:lnTo>
                                  <a:lnTo>
                                    <a:pt x="970" y="2405"/>
                                  </a:lnTo>
                                  <a:lnTo>
                                    <a:pt x="962" y="2399"/>
                                  </a:lnTo>
                                  <a:lnTo>
                                    <a:pt x="954" y="2391"/>
                                  </a:lnTo>
                                  <a:lnTo>
                                    <a:pt x="947" y="2383"/>
                                  </a:lnTo>
                                  <a:lnTo>
                                    <a:pt x="941" y="2374"/>
                                  </a:lnTo>
                                  <a:lnTo>
                                    <a:pt x="935" y="2364"/>
                                  </a:lnTo>
                                  <a:lnTo>
                                    <a:pt x="930" y="2353"/>
                                  </a:lnTo>
                                  <a:lnTo>
                                    <a:pt x="926" y="2342"/>
                                  </a:lnTo>
                                  <a:lnTo>
                                    <a:pt x="922" y="2329"/>
                                  </a:lnTo>
                                  <a:lnTo>
                                    <a:pt x="919" y="2316"/>
                                  </a:lnTo>
                                  <a:lnTo>
                                    <a:pt x="916" y="2302"/>
                                  </a:lnTo>
                                  <a:lnTo>
                                    <a:pt x="913" y="2287"/>
                                  </a:lnTo>
                                  <a:lnTo>
                                    <a:pt x="910" y="2254"/>
                                  </a:lnTo>
                                  <a:lnTo>
                                    <a:pt x="908" y="2217"/>
                                  </a:lnTo>
                                  <a:lnTo>
                                    <a:pt x="907" y="2175"/>
                                  </a:lnTo>
                                  <a:lnTo>
                                    <a:pt x="907" y="2129"/>
                                  </a:lnTo>
                                  <a:lnTo>
                                    <a:pt x="907" y="1212"/>
                                  </a:lnTo>
                                  <a:lnTo>
                                    <a:pt x="1465" y="767"/>
                                  </a:lnTo>
                                  <a:lnTo>
                                    <a:pt x="1465" y="556"/>
                                  </a:lnTo>
                                  <a:lnTo>
                                    <a:pt x="907" y="1001"/>
                                  </a:lnTo>
                                  <a:lnTo>
                                    <a:pt x="907" y="436"/>
                                  </a:lnTo>
                                  <a:lnTo>
                                    <a:pt x="908" y="389"/>
                                  </a:lnTo>
                                  <a:lnTo>
                                    <a:pt x="910" y="345"/>
                                  </a:lnTo>
                                  <a:lnTo>
                                    <a:pt x="911" y="325"/>
                                  </a:lnTo>
                                  <a:lnTo>
                                    <a:pt x="913" y="306"/>
                                  </a:lnTo>
                                  <a:lnTo>
                                    <a:pt x="916" y="288"/>
                                  </a:lnTo>
                                  <a:lnTo>
                                    <a:pt x="919" y="271"/>
                                  </a:lnTo>
                                  <a:lnTo>
                                    <a:pt x="922" y="255"/>
                                  </a:lnTo>
                                  <a:lnTo>
                                    <a:pt x="927" y="240"/>
                                  </a:lnTo>
                                  <a:lnTo>
                                    <a:pt x="932" y="226"/>
                                  </a:lnTo>
                                  <a:lnTo>
                                    <a:pt x="938" y="212"/>
                                  </a:lnTo>
                                  <a:lnTo>
                                    <a:pt x="945" y="199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9" y="176"/>
                                  </a:lnTo>
                                  <a:lnTo>
                                    <a:pt x="968" y="166"/>
                                  </a:lnTo>
                                  <a:lnTo>
                                    <a:pt x="978" y="157"/>
                                  </a:lnTo>
                                  <a:lnTo>
                                    <a:pt x="988" y="149"/>
                                  </a:lnTo>
                                  <a:lnTo>
                                    <a:pt x="1001" y="141"/>
                                  </a:lnTo>
                                  <a:lnTo>
                                    <a:pt x="1013" y="134"/>
                                  </a:lnTo>
                                  <a:lnTo>
                                    <a:pt x="1026" y="128"/>
                                  </a:lnTo>
                                  <a:lnTo>
                                    <a:pt x="1041" y="122"/>
                                  </a:lnTo>
                                  <a:lnTo>
                                    <a:pt x="1055" y="117"/>
                                  </a:lnTo>
                                  <a:lnTo>
                                    <a:pt x="1072" y="112"/>
                                  </a:lnTo>
                                  <a:lnTo>
                                    <a:pt x="1090" y="109"/>
                                  </a:lnTo>
                                  <a:lnTo>
                                    <a:pt x="1109" y="105"/>
                                  </a:lnTo>
                                  <a:lnTo>
                                    <a:pt x="1129" y="102"/>
                                  </a:lnTo>
                                  <a:lnTo>
                                    <a:pt x="1150" y="100"/>
                                  </a:lnTo>
                                  <a:lnTo>
                                    <a:pt x="1197" y="97"/>
                                  </a:lnTo>
                                  <a:lnTo>
                                    <a:pt x="1250" y="95"/>
                                  </a:lnTo>
                                  <a:lnTo>
                                    <a:pt x="1250" y="0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121" y="98"/>
                                  </a:lnTo>
                                  <a:lnTo>
                                    <a:pt x="157" y="103"/>
                                  </a:lnTo>
                                  <a:lnTo>
                                    <a:pt x="173" y="106"/>
                                  </a:lnTo>
                                  <a:lnTo>
                                    <a:pt x="190" y="110"/>
                                  </a:lnTo>
                                  <a:lnTo>
                                    <a:pt x="205" y="114"/>
                                  </a:lnTo>
                                  <a:lnTo>
                                    <a:pt x="219" y="119"/>
                                  </a:lnTo>
                                  <a:lnTo>
                                    <a:pt x="234" y="124"/>
                                  </a:lnTo>
                                  <a:lnTo>
                                    <a:pt x="246" y="130"/>
                                  </a:lnTo>
                                  <a:lnTo>
                                    <a:pt x="258" y="137"/>
                                  </a:lnTo>
                                  <a:lnTo>
                                    <a:pt x="271" y="143"/>
                                  </a:lnTo>
                                  <a:lnTo>
                                    <a:pt x="281" y="151"/>
                                  </a:lnTo>
                                  <a:lnTo>
                                    <a:pt x="292" y="160"/>
                                  </a:lnTo>
                                  <a:lnTo>
                                    <a:pt x="301" y="168"/>
                                  </a:lnTo>
                                  <a:lnTo>
                                    <a:pt x="310" y="178"/>
                                  </a:lnTo>
                                  <a:lnTo>
                                    <a:pt x="318" y="188"/>
                                  </a:lnTo>
                                  <a:lnTo>
                                    <a:pt x="325" y="199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39" y="224"/>
                                  </a:lnTo>
                                  <a:lnTo>
                                    <a:pt x="344" y="238"/>
                                  </a:lnTo>
                                  <a:lnTo>
                                    <a:pt x="350" y="251"/>
                                  </a:lnTo>
                                  <a:lnTo>
                                    <a:pt x="355" y="266"/>
                                  </a:lnTo>
                                  <a:lnTo>
                                    <a:pt x="358" y="282"/>
                                  </a:lnTo>
                                  <a:lnTo>
                                    <a:pt x="361" y="298"/>
                                  </a:lnTo>
                                  <a:lnTo>
                                    <a:pt x="365" y="315"/>
                                  </a:lnTo>
                                  <a:lnTo>
                                    <a:pt x="367" y="333"/>
                                  </a:lnTo>
                                  <a:lnTo>
                                    <a:pt x="369" y="352"/>
                                  </a:lnTo>
                                  <a:lnTo>
                                    <a:pt x="372" y="392"/>
                                  </a:lnTo>
                                  <a:lnTo>
                                    <a:pt x="372" y="436"/>
                                  </a:lnTo>
                                  <a:lnTo>
                                    <a:pt x="372" y="1315"/>
                                  </a:lnTo>
                                  <a:lnTo>
                                    <a:pt x="0" y="1611"/>
                                  </a:lnTo>
                                  <a:lnTo>
                                    <a:pt x="0" y="1818"/>
                                  </a:lnTo>
                                  <a:lnTo>
                                    <a:pt x="372" y="1523"/>
                                  </a:lnTo>
                                  <a:lnTo>
                                    <a:pt x="372" y="2140"/>
                                  </a:lnTo>
                                  <a:lnTo>
                                    <a:pt x="372" y="2187"/>
                                  </a:lnTo>
                                  <a:lnTo>
                                    <a:pt x="370" y="2231"/>
                                  </a:lnTo>
                                  <a:lnTo>
                                    <a:pt x="368" y="2251"/>
                                  </a:lnTo>
                                  <a:lnTo>
                                    <a:pt x="366" y="2270"/>
                                  </a:lnTo>
                                  <a:lnTo>
                                    <a:pt x="362" y="2289"/>
                                  </a:lnTo>
                                  <a:lnTo>
                                    <a:pt x="360" y="2306"/>
                                  </a:lnTo>
                                  <a:lnTo>
                                    <a:pt x="356" y="2323"/>
                                  </a:lnTo>
                                  <a:lnTo>
                                    <a:pt x="351" y="2338"/>
                                  </a:lnTo>
                                  <a:lnTo>
                                    <a:pt x="347" y="2353"/>
                                  </a:lnTo>
                                  <a:lnTo>
                                    <a:pt x="341" y="2367"/>
                                  </a:lnTo>
                                  <a:lnTo>
                                    <a:pt x="336" y="2381"/>
                                  </a:lnTo>
                                  <a:lnTo>
                                    <a:pt x="329" y="2393"/>
                                  </a:lnTo>
                                  <a:lnTo>
                                    <a:pt x="321" y="2405"/>
                                  </a:lnTo>
                                  <a:lnTo>
                                    <a:pt x="313" y="2415"/>
                                  </a:lnTo>
                                  <a:lnTo>
                                    <a:pt x="304" y="2426"/>
                                  </a:lnTo>
                                  <a:lnTo>
                                    <a:pt x="295" y="2435"/>
                                  </a:lnTo>
                                  <a:lnTo>
                                    <a:pt x="285" y="2444"/>
                                  </a:lnTo>
                                  <a:lnTo>
                                    <a:pt x="274" y="2452"/>
                                  </a:lnTo>
                                  <a:lnTo>
                                    <a:pt x="262" y="2460"/>
                                  </a:lnTo>
                                  <a:lnTo>
                                    <a:pt x="249" y="2467"/>
                                  </a:lnTo>
                                  <a:lnTo>
                                    <a:pt x="236" y="2473"/>
                                  </a:lnTo>
                                  <a:lnTo>
                                    <a:pt x="223" y="2479"/>
                                  </a:lnTo>
                                  <a:lnTo>
                                    <a:pt x="208" y="2484"/>
                                  </a:lnTo>
                                  <a:lnTo>
                                    <a:pt x="191" y="2488"/>
                                  </a:lnTo>
                                  <a:lnTo>
                                    <a:pt x="175" y="2492"/>
                                  </a:lnTo>
                                  <a:lnTo>
                                    <a:pt x="158" y="2495"/>
                                  </a:lnTo>
                                  <a:lnTo>
                                    <a:pt x="139" y="2497"/>
                                  </a:lnTo>
                                  <a:lnTo>
                                    <a:pt x="120" y="2499"/>
                                  </a:lnTo>
                                  <a:lnTo>
                                    <a:pt x="99" y="2501"/>
                                  </a:lnTo>
                                  <a:lnTo>
                                    <a:pt x="77" y="2502"/>
                                  </a:lnTo>
                                  <a:lnTo>
                                    <a:pt x="77" y="26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849" y="1033"/>
                              <a:ext cx="475" cy="226"/>
                            </a:xfrm>
                            <a:custGeom>
                              <a:avLst/>
                              <a:gdLst>
                                <a:gd name="T0" fmla="*/ 2394 w 4279"/>
                                <a:gd name="T1" fmla="*/ 1423 h 1804"/>
                                <a:gd name="T2" fmla="*/ 2781 w 4279"/>
                                <a:gd name="T3" fmla="*/ 1279 h 1804"/>
                                <a:gd name="T4" fmla="*/ 3211 w 4279"/>
                                <a:gd name="T5" fmla="*/ 1264 h 1804"/>
                                <a:gd name="T6" fmla="*/ 3632 w 4279"/>
                                <a:gd name="T7" fmla="*/ 1197 h 1804"/>
                                <a:gd name="T8" fmla="*/ 3499 w 4279"/>
                                <a:gd name="T9" fmla="*/ 1007 h 1804"/>
                                <a:gd name="T10" fmla="*/ 2929 w 4279"/>
                                <a:gd name="T11" fmla="*/ 1007 h 1804"/>
                                <a:gd name="T12" fmla="*/ 2513 w 4279"/>
                                <a:gd name="T13" fmla="*/ 1042 h 1804"/>
                                <a:gd name="T14" fmla="*/ 2241 w 4279"/>
                                <a:gd name="T15" fmla="*/ 1132 h 1804"/>
                                <a:gd name="T16" fmla="*/ 2041 w 4279"/>
                                <a:gd name="T17" fmla="*/ 1310 h 1804"/>
                                <a:gd name="T18" fmla="*/ 1941 w 4279"/>
                                <a:gd name="T19" fmla="*/ 1604 h 1804"/>
                                <a:gd name="T20" fmla="*/ 3863 w 4279"/>
                                <a:gd name="T21" fmla="*/ 738 h 1804"/>
                                <a:gd name="T22" fmla="*/ 3479 w 4279"/>
                                <a:gd name="T23" fmla="*/ 756 h 1804"/>
                                <a:gd name="T24" fmla="*/ 3034 w 4279"/>
                                <a:gd name="T25" fmla="*/ 751 h 1804"/>
                                <a:gd name="T26" fmla="*/ 2427 w 4279"/>
                                <a:gd name="T27" fmla="*/ 759 h 1804"/>
                                <a:gd name="T28" fmla="*/ 2058 w 4279"/>
                                <a:gd name="T29" fmla="*/ 810 h 1804"/>
                                <a:gd name="T30" fmla="*/ 1816 w 4279"/>
                                <a:gd name="T31" fmla="*/ 898 h 1804"/>
                                <a:gd name="T32" fmla="*/ 1633 w 4279"/>
                                <a:gd name="T33" fmla="*/ 1057 h 1804"/>
                                <a:gd name="T34" fmla="*/ 1546 w 4279"/>
                                <a:gd name="T35" fmla="*/ 1301 h 1804"/>
                                <a:gd name="T36" fmla="*/ 1577 w 4279"/>
                                <a:gd name="T37" fmla="*/ 1645 h 1804"/>
                                <a:gd name="T38" fmla="*/ 1838 w 4279"/>
                                <a:gd name="T39" fmla="*/ 1581 h 1804"/>
                                <a:gd name="T40" fmla="*/ 1952 w 4279"/>
                                <a:gd name="T41" fmla="*/ 1251 h 1804"/>
                                <a:gd name="T42" fmla="*/ 2176 w 4279"/>
                                <a:gd name="T43" fmla="*/ 1054 h 1804"/>
                                <a:gd name="T44" fmla="*/ 2483 w 4279"/>
                                <a:gd name="T45" fmla="*/ 952 h 1804"/>
                                <a:gd name="T46" fmla="*/ 2926 w 4279"/>
                                <a:gd name="T47" fmla="*/ 915 h 1804"/>
                                <a:gd name="T48" fmla="*/ 3532 w 4279"/>
                                <a:gd name="T49" fmla="*/ 914 h 1804"/>
                                <a:gd name="T50" fmla="*/ 3830 w 4279"/>
                                <a:gd name="T51" fmla="*/ 886 h 1804"/>
                                <a:gd name="T52" fmla="*/ 3564 w 4279"/>
                                <a:gd name="T53" fmla="*/ 487 h 1804"/>
                                <a:gd name="T54" fmla="*/ 2881 w 4279"/>
                                <a:gd name="T55" fmla="*/ 480 h 1804"/>
                                <a:gd name="T56" fmla="*/ 1981 w 4279"/>
                                <a:gd name="T57" fmla="*/ 463 h 1804"/>
                                <a:gd name="T58" fmla="*/ 1459 w 4279"/>
                                <a:gd name="T59" fmla="*/ 497 h 1804"/>
                                <a:gd name="T60" fmla="*/ 1133 w 4279"/>
                                <a:gd name="T61" fmla="*/ 581 h 1804"/>
                                <a:gd name="T62" fmla="*/ 926 w 4279"/>
                                <a:gd name="T63" fmla="*/ 722 h 1804"/>
                                <a:gd name="T64" fmla="*/ 836 w 4279"/>
                                <a:gd name="T65" fmla="*/ 940 h 1804"/>
                                <a:gd name="T66" fmla="*/ 879 w 4279"/>
                                <a:gd name="T67" fmla="*/ 1253 h 1804"/>
                                <a:gd name="T68" fmla="*/ 1073 w 4279"/>
                                <a:gd name="T69" fmla="*/ 1678 h 1804"/>
                                <a:gd name="T70" fmla="*/ 1450 w 4279"/>
                                <a:gd name="T71" fmla="*/ 1529 h 1804"/>
                                <a:gd name="T72" fmla="*/ 1460 w 4279"/>
                                <a:gd name="T73" fmla="*/ 1184 h 1804"/>
                                <a:gd name="T74" fmla="*/ 1593 w 4279"/>
                                <a:gd name="T75" fmla="*/ 943 h 1804"/>
                                <a:gd name="T76" fmla="*/ 1828 w 4279"/>
                                <a:gd name="T77" fmla="*/ 788 h 1804"/>
                                <a:gd name="T78" fmla="*/ 2095 w 4279"/>
                                <a:gd name="T79" fmla="*/ 707 h 1804"/>
                                <a:gd name="T80" fmla="*/ 2563 w 4279"/>
                                <a:gd name="T81" fmla="*/ 660 h 1804"/>
                                <a:gd name="T82" fmla="*/ 3171 w 4279"/>
                                <a:gd name="T83" fmla="*/ 661 h 1804"/>
                                <a:gd name="T84" fmla="*/ 3618 w 4279"/>
                                <a:gd name="T85" fmla="*/ 661 h 1804"/>
                                <a:gd name="T86" fmla="*/ 4099 w 4279"/>
                                <a:gd name="T87" fmla="*/ 360 h 1804"/>
                                <a:gd name="T88" fmla="*/ 3852 w 4279"/>
                                <a:gd name="T89" fmla="*/ 143 h 1804"/>
                                <a:gd name="T90" fmla="*/ 3247 w 4279"/>
                                <a:gd name="T91" fmla="*/ 171 h 1804"/>
                                <a:gd name="T92" fmla="*/ 2552 w 4279"/>
                                <a:gd name="T93" fmla="*/ 117 h 1804"/>
                                <a:gd name="T94" fmla="*/ 1368 w 4279"/>
                                <a:gd name="T95" fmla="*/ 0 h 1804"/>
                                <a:gd name="T96" fmla="*/ 568 w 4279"/>
                                <a:gd name="T97" fmla="*/ 108 h 1804"/>
                                <a:gd name="T98" fmla="*/ 69 w 4279"/>
                                <a:gd name="T99" fmla="*/ 487 h 1804"/>
                                <a:gd name="T100" fmla="*/ 85 w 4279"/>
                                <a:gd name="T101" fmla="*/ 1186 h 1804"/>
                                <a:gd name="T102" fmla="*/ 956 w 4279"/>
                                <a:gd name="T103" fmla="*/ 1673 h 1804"/>
                                <a:gd name="T104" fmla="*/ 765 w 4279"/>
                                <a:gd name="T105" fmla="*/ 1227 h 1804"/>
                                <a:gd name="T106" fmla="*/ 737 w 4279"/>
                                <a:gd name="T107" fmla="*/ 893 h 1804"/>
                                <a:gd name="T108" fmla="*/ 850 w 4279"/>
                                <a:gd name="T109" fmla="*/ 656 h 1804"/>
                                <a:gd name="T110" fmla="*/ 1085 w 4279"/>
                                <a:gd name="T111" fmla="*/ 498 h 1804"/>
                                <a:gd name="T112" fmla="*/ 1429 w 4279"/>
                                <a:gd name="T113" fmla="*/ 409 h 1804"/>
                                <a:gd name="T114" fmla="*/ 1851 w 4279"/>
                                <a:gd name="T115" fmla="*/ 374 h 1804"/>
                                <a:gd name="T116" fmla="*/ 2712 w 4279"/>
                                <a:gd name="T117" fmla="*/ 383 h 1804"/>
                                <a:gd name="T118" fmla="*/ 3427 w 4279"/>
                                <a:gd name="T119" fmla="*/ 397 h 1804"/>
                                <a:gd name="T120" fmla="*/ 4099 w 4279"/>
                                <a:gd name="T121" fmla="*/ 360 h 18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4279" h="1804">
                                  <a:moveTo>
                                    <a:pt x="2137" y="1804"/>
                                  </a:moveTo>
                                  <a:lnTo>
                                    <a:pt x="2169" y="1730"/>
                                  </a:lnTo>
                                  <a:lnTo>
                                    <a:pt x="2201" y="1663"/>
                                  </a:lnTo>
                                  <a:lnTo>
                                    <a:pt x="2236" y="1603"/>
                                  </a:lnTo>
                                  <a:lnTo>
                                    <a:pt x="2273" y="1550"/>
                                  </a:lnTo>
                                  <a:lnTo>
                                    <a:pt x="2312" y="1502"/>
                                  </a:lnTo>
                                  <a:lnTo>
                                    <a:pt x="2353" y="1460"/>
                                  </a:lnTo>
                                  <a:lnTo>
                                    <a:pt x="2394" y="1423"/>
                                  </a:lnTo>
                                  <a:lnTo>
                                    <a:pt x="2439" y="1392"/>
                                  </a:lnTo>
                                  <a:lnTo>
                                    <a:pt x="2484" y="1365"/>
                                  </a:lnTo>
                                  <a:lnTo>
                                    <a:pt x="2531" y="1342"/>
                                  </a:lnTo>
                                  <a:lnTo>
                                    <a:pt x="2579" y="1323"/>
                                  </a:lnTo>
                                  <a:lnTo>
                                    <a:pt x="2628" y="1308"/>
                                  </a:lnTo>
                                  <a:lnTo>
                                    <a:pt x="2678" y="1296"/>
                                  </a:lnTo>
                                  <a:lnTo>
                                    <a:pt x="2730" y="1286"/>
                                  </a:lnTo>
                                  <a:lnTo>
                                    <a:pt x="2781" y="1279"/>
                                  </a:lnTo>
                                  <a:lnTo>
                                    <a:pt x="2834" y="1274"/>
                                  </a:lnTo>
                                  <a:lnTo>
                                    <a:pt x="2887" y="1269"/>
                                  </a:lnTo>
                                  <a:lnTo>
                                    <a:pt x="2941" y="1267"/>
                                  </a:lnTo>
                                  <a:lnTo>
                                    <a:pt x="2995" y="1266"/>
                                  </a:lnTo>
                                  <a:lnTo>
                                    <a:pt x="3049" y="1265"/>
                                  </a:lnTo>
                                  <a:lnTo>
                                    <a:pt x="3103" y="1265"/>
                                  </a:lnTo>
                                  <a:lnTo>
                                    <a:pt x="3158" y="1265"/>
                                  </a:lnTo>
                                  <a:lnTo>
                                    <a:pt x="3211" y="1264"/>
                                  </a:lnTo>
                                  <a:lnTo>
                                    <a:pt x="3266" y="1262"/>
                                  </a:lnTo>
                                  <a:lnTo>
                                    <a:pt x="3320" y="1260"/>
                                  </a:lnTo>
                                  <a:lnTo>
                                    <a:pt x="3374" y="1255"/>
                                  </a:lnTo>
                                  <a:lnTo>
                                    <a:pt x="3426" y="1249"/>
                                  </a:lnTo>
                                  <a:lnTo>
                                    <a:pt x="3479" y="1240"/>
                                  </a:lnTo>
                                  <a:lnTo>
                                    <a:pt x="3530" y="1229"/>
                                  </a:lnTo>
                                  <a:lnTo>
                                    <a:pt x="3581" y="1215"/>
                                  </a:lnTo>
                                  <a:lnTo>
                                    <a:pt x="3632" y="1197"/>
                                  </a:lnTo>
                                  <a:lnTo>
                                    <a:pt x="3680" y="1176"/>
                                  </a:lnTo>
                                  <a:lnTo>
                                    <a:pt x="3777" y="988"/>
                                  </a:lnTo>
                                  <a:lnTo>
                                    <a:pt x="3744" y="992"/>
                                  </a:lnTo>
                                  <a:lnTo>
                                    <a:pt x="3710" y="996"/>
                                  </a:lnTo>
                                  <a:lnTo>
                                    <a:pt x="3675" y="999"/>
                                  </a:lnTo>
                                  <a:lnTo>
                                    <a:pt x="3641" y="1001"/>
                                  </a:lnTo>
                                  <a:lnTo>
                                    <a:pt x="3570" y="1005"/>
                                  </a:lnTo>
                                  <a:lnTo>
                                    <a:pt x="3499" y="1007"/>
                                  </a:lnTo>
                                  <a:lnTo>
                                    <a:pt x="3425" y="1008"/>
                                  </a:lnTo>
                                  <a:lnTo>
                                    <a:pt x="3350" y="1009"/>
                                  </a:lnTo>
                                  <a:lnTo>
                                    <a:pt x="3275" y="1008"/>
                                  </a:lnTo>
                                  <a:lnTo>
                                    <a:pt x="3199" y="1007"/>
                                  </a:lnTo>
                                  <a:lnTo>
                                    <a:pt x="3131" y="1007"/>
                                  </a:lnTo>
                                  <a:lnTo>
                                    <a:pt x="3063" y="1007"/>
                                  </a:lnTo>
                                  <a:lnTo>
                                    <a:pt x="2996" y="1007"/>
                                  </a:lnTo>
                                  <a:lnTo>
                                    <a:pt x="2929" y="1007"/>
                                  </a:lnTo>
                                  <a:lnTo>
                                    <a:pt x="2862" y="1009"/>
                                  </a:lnTo>
                                  <a:lnTo>
                                    <a:pt x="2796" y="1011"/>
                                  </a:lnTo>
                                  <a:lnTo>
                                    <a:pt x="2731" y="1015"/>
                                  </a:lnTo>
                                  <a:lnTo>
                                    <a:pt x="2668" y="1021"/>
                                  </a:lnTo>
                                  <a:lnTo>
                                    <a:pt x="2628" y="1025"/>
                                  </a:lnTo>
                                  <a:lnTo>
                                    <a:pt x="2589" y="1030"/>
                                  </a:lnTo>
                                  <a:lnTo>
                                    <a:pt x="2551" y="1036"/>
                                  </a:lnTo>
                                  <a:lnTo>
                                    <a:pt x="2513" y="1042"/>
                                  </a:lnTo>
                                  <a:lnTo>
                                    <a:pt x="2476" y="1050"/>
                                  </a:lnTo>
                                  <a:lnTo>
                                    <a:pt x="2439" y="1058"/>
                                  </a:lnTo>
                                  <a:lnTo>
                                    <a:pt x="2404" y="1067"/>
                                  </a:lnTo>
                                  <a:lnTo>
                                    <a:pt x="2370" y="1078"/>
                                  </a:lnTo>
                                  <a:lnTo>
                                    <a:pt x="2336" y="1090"/>
                                  </a:lnTo>
                                  <a:lnTo>
                                    <a:pt x="2303" y="1102"/>
                                  </a:lnTo>
                                  <a:lnTo>
                                    <a:pt x="2271" y="1116"/>
                                  </a:lnTo>
                                  <a:lnTo>
                                    <a:pt x="2241" y="1132"/>
                                  </a:lnTo>
                                  <a:lnTo>
                                    <a:pt x="2212" y="1149"/>
                                  </a:lnTo>
                                  <a:lnTo>
                                    <a:pt x="2183" y="1167"/>
                                  </a:lnTo>
                                  <a:lnTo>
                                    <a:pt x="2156" y="1186"/>
                                  </a:lnTo>
                                  <a:lnTo>
                                    <a:pt x="2131" y="1207"/>
                                  </a:lnTo>
                                  <a:lnTo>
                                    <a:pt x="2106" y="1230"/>
                                  </a:lnTo>
                                  <a:lnTo>
                                    <a:pt x="2084" y="1255"/>
                                  </a:lnTo>
                                  <a:lnTo>
                                    <a:pt x="2061" y="1282"/>
                                  </a:lnTo>
                                  <a:lnTo>
                                    <a:pt x="2041" y="1310"/>
                                  </a:lnTo>
                                  <a:lnTo>
                                    <a:pt x="2023" y="1340"/>
                                  </a:lnTo>
                                  <a:lnTo>
                                    <a:pt x="2006" y="1371"/>
                                  </a:lnTo>
                                  <a:lnTo>
                                    <a:pt x="1991" y="1405"/>
                                  </a:lnTo>
                                  <a:lnTo>
                                    <a:pt x="1977" y="1440"/>
                                  </a:lnTo>
                                  <a:lnTo>
                                    <a:pt x="1965" y="1478"/>
                                  </a:lnTo>
                                  <a:lnTo>
                                    <a:pt x="1955" y="1517"/>
                                  </a:lnTo>
                                  <a:lnTo>
                                    <a:pt x="1947" y="1560"/>
                                  </a:lnTo>
                                  <a:lnTo>
                                    <a:pt x="1941" y="1604"/>
                                  </a:lnTo>
                                  <a:lnTo>
                                    <a:pt x="1936" y="1650"/>
                                  </a:lnTo>
                                  <a:lnTo>
                                    <a:pt x="1934" y="1699"/>
                                  </a:lnTo>
                                  <a:lnTo>
                                    <a:pt x="1934" y="1750"/>
                                  </a:lnTo>
                                  <a:lnTo>
                                    <a:pt x="1936" y="1804"/>
                                  </a:lnTo>
                                  <a:lnTo>
                                    <a:pt x="2137" y="1804"/>
                                  </a:lnTo>
                                  <a:close/>
                                  <a:moveTo>
                                    <a:pt x="3830" y="886"/>
                                  </a:moveTo>
                                  <a:lnTo>
                                    <a:pt x="3908" y="732"/>
                                  </a:lnTo>
                                  <a:lnTo>
                                    <a:pt x="3863" y="738"/>
                                  </a:lnTo>
                                  <a:lnTo>
                                    <a:pt x="3818" y="742"/>
                                  </a:lnTo>
                                  <a:lnTo>
                                    <a:pt x="3773" y="746"/>
                                  </a:lnTo>
                                  <a:lnTo>
                                    <a:pt x="3726" y="749"/>
                                  </a:lnTo>
                                  <a:lnTo>
                                    <a:pt x="3678" y="751"/>
                                  </a:lnTo>
                                  <a:lnTo>
                                    <a:pt x="3630" y="753"/>
                                  </a:lnTo>
                                  <a:lnTo>
                                    <a:pt x="3579" y="755"/>
                                  </a:lnTo>
                                  <a:lnTo>
                                    <a:pt x="3530" y="755"/>
                                  </a:lnTo>
                                  <a:lnTo>
                                    <a:pt x="3479" y="756"/>
                                  </a:lnTo>
                                  <a:lnTo>
                                    <a:pt x="3427" y="756"/>
                                  </a:lnTo>
                                  <a:lnTo>
                                    <a:pt x="3376" y="756"/>
                                  </a:lnTo>
                                  <a:lnTo>
                                    <a:pt x="3323" y="756"/>
                                  </a:lnTo>
                                  <a:lnTo>
                                    <a:pt x="3271" y="755"/>
                                  </a:lnTo>
                                  <a:lnTo>
                                    <a:pt x="3218" y="754"/>
                                  </a:lnTo>
                                  <a:lnTo>
                                    <a:pt x="3165" y="753"/>
                                  </a:lnTo>
                                  <a:lnTo>
                                    <a:pt x="3111" y="752"/>
                                  </a:lnTo>
                                  <a:lnTo>
                                    <a:pt x="3034" y="751"/>
                                  </a:lnTo>
                                  <a:lnTo>
                                    <a:pt x="2957" y="750"/>
                                  </a:lnTo>
                                  <a:lnTo>
                                    <a:pt x="2878" y="749"/>
                                  </a:lnTo>
                                  <a:lnTo>
                                    <a:pt x="2802" y="749"/>
                                  </a:lnTo>
                                  <a:lnTo>
                                    <a:pt x="2725" y="749"/>
                                  </a:lnTo>
                                  <a:lnTo>
                                    <a:pt x="2649" y="750"/>
                                  </a:lnTo>
                                  <a:lnTo>
                                    <a:pt x="2574" y="752"/>
                                  </a:lnTo>
                                  <a:lnTo>
                                    <a:pt x="2501" y="755"/>
                                  </a:lnTo>
                                  <a:lnTo>
                                    <a:pt x="2427" y="759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286" y="772"/>
                                  </a:lnTo>
                                  <a:lnTo>
                                    <a:pt x="2218" y="781"/>
                                  </a:lnTo>
                                  <a:lnTo>
                                    <a:pt x="2185" y="786"/>
                                  </a:lnTo>
                                  <a:lnTo>
                                    <a:pt x="2152" y="791"/>
                                  </a:lnTo>
                                  <a:lnTo>
                                    <a:pt x="2120" y="797"/>
                                  </a:lnTo>
                                  <a:lnTo>
                                    <a:pt x="2089" y="803"/>
                                  </a:lnTo>
                                  <a:lnTo>
                                    <a:pt x="2058" y="810"/>
                                  </a:lnTo>
                                  <a:lnTo>
                                    <a:pt x="2028" y="818"/>
                                  </a:lnTo>
                                  <a:lnTo>
                                    <a:pt x="1999" y="826"/>
                                  </a:lnTo>
                                  <a:lnTo>
                                    <a:pt x="1970" y="834"/>
                                  </a:lnTo>
                                  <a:lnTo>
                                    <a:pt x="1937" y="845"/>
                                  </a:lnTo>
                                  <a:lnTo>
                                    <a:pt x="1905" y="857"/>
                                  </a:lnTo>
                                  <a:lnTo>
                                    <a:pt x="1875" y="870"/>
                                  </a:lnTo>
                                  <a:lnTo>
                                    <a:pt x="1844" y="883"/>
                                  </a:lnTo>
                                  <a:lnTo>
                                    <a:pt x="1816" y="898"/>
                                  </a:lnTo>
                                  <a:lnTo>
                                    <a:pt x="1789" y="914"/>
                                  </a:lnTo>
                                  <a:lnTo>
                                    <a:pt x="1763" y="931"/>
                                  </a:lnTo>
                                  <a:lnTo>
                                    <a:pt x="1737" y="949"/>
                                  </a:lnTo>
                                  <a:lnTo>
                                    <a:pt x="1714" y="968"/>
                                  </a:lnTo>
                                  <a:lnTo>
                                    <a:pt x="1691" y="988"/>
                                  </a:lnTo>
                                  <a:lnTo>
                                    <a:pt x="1671" y="1010"/>
                                  </a:lnTo>
                                  <a:lnTo>
                                    <a:pt x="1651" y="1033"/>
                                  </a:lnTo>
                                  <a:lnTo>
                                    <a:pt x="1633" y="1057"/>
                                  </a:lnTo>
                                  <a:lnTo>
                                    <a:pt x="1616" y="1083"/>
                                  </a:lnTo>
                                  <a:lnTo>
                                    <a:pt x="1602" y="1109"/>
                                  </a:lnTo>
                                  <a:lnTo>
                                    <a:pt x="1588" y="1137"/>
                                  </a:lnTo>
                                  <a:lnTo>
                                    <a:pt x="1576" y="1167"/>
                                  </a:lnTo>
                                  <a:lnTo>
                                    <a:pt x="1566" y="1198"/>
                                  </a:lnTo>
                                  <a:lnTo>
                                    <a:pt x="1558" y="1230"/>
                                  </a:lnTo>
                                  <a:lnTo>
                                    <a:pt x="1552" y="1264"/>
                                  </a:lnTo>
                                  <a:lnTo>
                                    <a:pt x="1546" y="1301"/>
                                  </a:lnTo>
                                  <a:lnTo>
                                    <a:pt x="1544" y="1337"/>
                                  </a:lnTo>
                                  <a:lnTo>
                                    <a:pt x="1543" y="1376"/>
                                  </a:lnTo>
                                  <a:lnTo>
                                    <a:pt x="1543" y="1416"/>
                                  </a:lnTo>
                                  <a:lnTo>
                                    <a:pt x="1546" y="1458"/>
                                  </a:lnTo>
                                  <a:lnTo>
                                    <a:pt x="1550" y="1502"/>
                                  </a:lnTo>
                                  <a:lnTo>
                                    <a:pt x="1557" y="1549"/>
                                  </a:lnTo>
                                  <a:lnTo>
                                    <a:pt x="1566" y="1596"/>
                                  </a:lnTo>
                                  <a:lnTo>
                                    <a:pt x="1577" y="1645"/>
                                  </a:lnTo>
                                  <a:lnTo>
                                    <a:pt x="1591" y="1696"/>
                                  </a:lnTo>
                                  <a:lnTo>
                                    <a:pt x="1605" y="1749"/>
                                  </a:lnTo>
                                  <a:lnTo>
                                    <a:pt x="1623" y="1804"/>
                                  </a:lnTo>
                                  <a:lnTo>
                                    <a:pt x="1833" y="1804"/>
                                  </a:lnTo>
                                  <a:lnTo>
                                    <a:pt x="1831" y="1744"/>
                                  </a:lnTo>
                                  <a:lnTo>
                                    <a:pt x="1831" y="1687"/>
                                  </a:lnTo>
                                  <a:lnTo>
                                    <a:pt x="1833" y="1633"/>
                                  </a:lnTo>
                                  <a:lnTo>
                                    <a:pt x="1838" y="1581"/>
                                  </a:lnTo>
                                  <a:lnTo>
                                    <a:pt x="1846" y="1532"/>
                                  </a:lnTo>
                                  <a:lnTo>
                                    <a:pt x="1854" y="1484"/>
                                  </a:lnTo>
                                  <a:lnTo>
                                    <a:pt x="1866" y="1440"/>
                                  </a:lnTo>
                                  <a:lnTo>
                                    <a:pt x="1879" y="1398"/>
                                  </a:lnTo>
                                  <a:lnTo>
                                    <a:pt x="1895" y="1358"/>
                                  </a:lnTo>
                                  <a:lnTo>
                                    <a:pt x="1911" y="1321"/>
                                  </a:lnTo>
                                  <a:lnTo>
                                    <a:pt x="1930" y="1286"/>
                                  </a:lnTo>
                                  <a:lnTo>
                                    <a:pt x="1952" y="1251"/>
                                  </a:lnTo>
                                  <a:lnTo>
                                    <a:pt x="1974" y="1220"/>
                                  </a:lnTo>
                                  <a:lnTo>
                                    <a:pt x="1999" y="1191"/>
                                  </a:lnTo>
                                  <a:lnTo>
                                    <a:pt x="2024" y="1164"/>
                                  </a:lnTo>
                                  <a:lnTo>
                                    <a:pt x="2052" y="1138"/>
                                  </a:lnTo>
                                  <a:lnTo>
                                    <a:pt x="2081" y="1115"/>
                                  </a:lnTo>
                                  <a:lnTo>
                                    <a:pt x="2112" y="1093"/>
                                  </a:lnTo>
                                  <a:lnTo>
                                    <a:pt x="2143" y="1072"/>
                                  </a:lnTo>
                                  <a:lnTo>
                                    <a:pt x="2176" y="1054"/>
                                  </a:lnTo>
                                  <a:lnTo>
                                    <a:pt x="2211" y="1036"/>
                                  </a:lnTo>
                                  <a:lnTo>
                                    <a:pt x="2247" y="1021"/>
                                  </a:lnTo>
                                  <a:lnTo>
                                    <a:pt x="2284" y="1005"/>
                                  </a:lnTo>
                                  <a:lnTo>
                                    <a:pt x="2322" y="992"/>
                                  </a:lnTo>
                                  <a:lnTo>
                                    <a:pt x="2360" y="981"/>
                                  </a:lnTo>
                                  <a:lnTo>
                                    <a:pt x="2400" y="970"/>
                                  </a:lnTo>
                                  <a:lnTo>
                                    <a:pt x="2441" y="961"/>
                                  </a:lnTo>
                                  <a:lnTo>
                                    <a:pt x="2483" y="952"/>
                                  </a:lnTo>
                                  <a:lnTo>
                                    <a:pt x="2525" y="945"/>
                                  </a:lnTo>
                                  <a:lnTo>
                                    <a:pt x="2569" y="939"/>
                                  </a:lnTo>
                                  <a:lnTo>
                                    <a:pt x="2612" y="933"/>
                                  </a:lnTo>
                                  <a:lnTo>
                                    <a:pt x="2657" y="928"/>
                                  </a:lnTo>
                                  <a:lnTo>
                                    <a:pt x="2723" y="923"/>
                                  </a:lnTo>
                                  <a:lnTo>
                                    <a:pt x="2790" y="919"/>
                                  </a:lnTo>
                                  <a:lnTo>
                                    <a:pt x="2858" y="917"/>
                                  </a:lnTo>
                                  <a:lnTo>
                                    <a:pt x="2926" y="915"/>
                                  </a:lnTo>
                                  <a:lnTo>
                                    <a:pt x="2995" y="914"/>
                                  </a:lnTo>
                                  <a:lnTo>
                                    <a:pt x="3063" y="914"/>
                                  </a:lnTo>
                                  <a:lnTo>
                                    <a:pt x="3131" y="915"/>
                                  </a:lnTo>
                                  <a:lnTo>
                                    <a:pt x="3199" y="915"/>
                                  </a:lnTo>
                                  <a:lnTo>
                                    <a:pt x="3284" y="916"/>
                                  </a:lnTo>
                                  <a:lnTo>
                                    <a:pt x="3368" y="916"/>
                                  </a:lnTo>
                                  <a:lnTo>
                                    <a:pt x="3451" y="916"/>
                                  </a:lnTo>
                                  <a:lnTo>
                                    <a:pt x="3532" y="914"/>
                                  </a:lnTo>
                                  <a:lnTo>
                                    <a:pt x="3571" y="912"/>
                                  </a:lnTo>
                                  <a:lnTo>
                                    <a:pt x="3611" y="910"/>
                                  </a:lnTo>
                                  <a:lnTo>
                                    <a:pt x="3649" y="908"/>
                                  </a:lnTo>
                                  <a:lnTo>
                                    <a:pt x="3687" y="905"/>
                                  </a:lnTo>
                                  <a:lnTo>
                                    <a:pt x="3723" y="901"/>
                                  </a:lnTo>
                                  <a:lnTo>
                                    <a:pt x="3759" y="897"/>
                                  </a:lnTo>
                                  <a:lnTo>
                                    <a:pt x="3795" y="892"/>
                                  </a:lnTo>
                                  <a:lnTo>
                                    <a:pt x="3830" y="886"/>
                                  </a:lnTo>
                                  <a:close/>
                                  <a:moveTo>
                                    <a:pt x="3960" y="631"/>
                                  </a:moveTo>
                                  <a:lnTo>
                                    <a:pt x="4049" y="458"/>
                                  </a:lnTo>
                                  <a:lnTo>
                                    <a:pt x="3970" y="466"/>
                                  </a:lnTo>
                                  <a:lnTo>
                                    <a:pt x="3891" y="473"/>
                                  </a:lnTo>
                                  <a:lnTo>
                                    <a:pt x="3811" y="478"/>
                                  </a:lnTo>
                                  <a:lnTo>
                                    <a:pt x="3729" y="482"/>
                                  </a:lnTo>
                                  <a:lnTo>
                                    <a:pt x="3646" y="485"/>
                                  </a:lnTo>
                                  <a:lnTo>
                                    <a:pt x="3564" y="487"/>
                                  </a:lnTo>
                                  <a:lnTo>
                                    <a:pt x="3479" y="489"/>
                                  </a:lnTo>
                                  <a:lnTo>
                                    <a:pt x="3395" y="489"/>
                                  </a:lnTo>
                                  <a:lnTo>
                                    <a:pt x="3310" y="489"/>
                                  </a:lnTo>
                                  <a:lnTo>
                                    <a:pt x="3224" y="488"/>
                                  </a:lnTo>
                                  <a:lnTo>
                                    <a:pt x="3138" y="487"/>
                                  </a:lnTo>
                                  <a:lnTo>
                                    <a:pt x="3053" y="485"/>
                                  </a:lnTo>
                                  <a:lnTo>
                                    <a:pt x="2967" y="483"/>
                                  </a:lnTo>
                                  <a:lnTo>
                                    <a:pt x="2881" y="480"/>
                                  </a:lnTo>
                                  <a:lnTo>
                                    <a:pt x="2795" y="478"/>
                                  </a:lnTo>
                                  <a:lnTo>
                                    <a:pt x="2710" y="475"/>
                                  </a:lnTo>
                                  <a:lnTo>
                                    <a:pt x="2583" y="472"/>
                                  </a:lnTo>
                                  <a:lnTo>
                                    <a:pt x="2459" y="468"/>
                                  </a:lnTo>
                                  <a:lnTo>
                                    <a:pt x="2336" y="465"/>
                                  </a:lnTo>
                                  <a:lnTo>
                                    <a:pt x="2216" y="463"/>
                                  </a:lnTo>
                                  <a:lnTo>
                                    <a:pt x="2097" y="462"/>
                                  </a:lnTo>
                                  <a:lnTo>
                                    <a:pt x="1981" y="463"/>
                                  </a:lnTo>
                                  <a:lnTo>
                                    <a:pt x="1869" y="465"/>
                                  </a:lnTo>
                                  <a:lnTo>
                                    <a:pt x="1759" y="469"/>
                                  </a:lnTo>
                                  <a:lnTo>
                                    <a:pt x="1707" y="473"/>
                                  </a:lnTo>
                                  <a:lnTo>
                                    <a:pt x="1655" y="476"/>
                                  </a:lnTo>
                                  <a:lnTo>
                                    <a:pt x="1604" y="481"/>
                                  </a:lnTo>
                                  <a:lnTo>
                                    <a:pt x="1555" y="485"/>
                                  </a:lnTo>
                                  <a:lnTo>
                                    <a:pt x="1507" y="491"/>
                                  </a:lnTo>
                                  <a:lnTo>
                                    <a:pt x="1459" y="497"/>
                                  </a:lnTo>
                                  <a:lnTo>
                                    <a:pt x="1413" y="505"/>
                                  </a:lnTo>
                                  <a:lnTo>
                                    <a:pt x="1369" y="513"/>
                                  </a:lnTo>
                                  <a:lnTo>
                                    <a:pt x="1326" y="523"/>
                                  </a:lnTo>
                                  <a:lnTo>
                                    <a:pt x="1284" y="532"/>
                                  </a:lnTo>
                                  <a:lnTo>
                                    <a:pt x="1244" y="543"/>
                                  </a:lnTo>
                                  <a:lnTo>
                                    <a:pt x="1205" y="555"/>
                                  </a:lnTo>
                                  <a:lnTo>
                                    <a:pt x="1168" y="567"/>
                                  </a:lnTo>
                                  <a:lnTo>
                                    <a:pt x="1133" y="581"/>
                                  </a:lnTo>
                                  <a:lnTo>
                                    <a:pt x="1099" y="596"/>
                                  </a:lnTo>
                                  <a:lnTo>
                                    <a:pt x="1068" y="611"/>
                                  </a:lnTo>
                                  <a:lnTo>
                                    <a:pt x="1040" y="627"/>
                                  </a:lnTo>
                                  <a:lnTo>
                                    <a:pt x="1014" y="644"/>
                                  </a:lnTo>
                                  <a:lnTo>
                                    <a:pt x="989" y="661"/>
                                  </a:lnTo>
                                  <a:lnTo>
                                    <a:pt x="966" y="680"/>
                                  </a:lnTo>
                                  <a:lnTo>
                                    <a:pt x="945" y="700"/>
                                  </a:lnTo>
                                  <a:lnTo>
                                    <a:pt x="926" y="722"/>
                                  </a:lnTo>
                                  <a:lnTo>
                                    <a:pt x="908" y="744"/>
                                  </a:lnTo>
                                  <a:lnTo>
                                    <a:pt x="892" y="768"/>
                                  </a:lnTo>
                                  <a:lnTo>
                                    <a:pt x="877" y="794"/>
                                  </a:lnTo>
                                  <a:lnTo>
                                    <a:pt x="865" y="820"/>
                                  </a:lnTo>
                                  <a:lnTo>
                                    <a:pt x="855" y="848"/>
                                  </a:lnTo>
                                  <a:lnTo>
                                    <a:pt x="846" y="877"/>
                                  </a:lnTo>
                                  <a:lnTo>
                                    <a:pt x="839" y="908"/>
                                  </a:lnTo>
                                  <a:lnTo>
                                    <a:pt x="836" y="940"/>
                                  </a:lnTo>
                                  <a:lnTo>
                                    <a:pt x="833" y="973"/>
                                  </a:lnTo>
                                  <a:lnTo>
                                    <a:pt x="833" y="1008"/>
                                  </a:lnTo>
                                  <a:lnTo>
                                    <a:pt x="835" y="1046"/>
                                  </a:lnTo>
                                  <a:lnTo>
                                    <a:pt x="839" y="1084"/>
                                  </a:lnTo>
                                  <a:lnTo>
                                    <a:pt x="845" y="1124"/>
                                  </a:lnTo>
                                  <a:lnTo>
                                    <a:pt x="854" y="1165"/>
                                  </a:lnTo>
                                  <a:lnTo>
                                    <a:pt x="865" y="1208"/>
                                  </a:lnTo>
                                  <a:lnTo>
                                    <a:pt x="879" y="1253"/>
                                  </a:lnTo>
                                  <a:lnTo>
                                    <a:pt x="894" y="1301"/>
                                  </a:lnTo>
                                  <a:lnTo>
                                    <a:pt x="912" y="1349"/>
                                  </a:lnTo>
                                  <a:lnTo>
                                    <a:pt x="932" y="1399"/>
                                  </a:lnTo>
                                  <a:lnTo>
                                    <a:pt x="956" y="1451"/>
                                  </a:lnTo>
                                  <a:lnTo>
                                    <a:pt x="981" y="1505"/>
                                  </a:lnTo>
                                  <a:lnTo>
                                    <a:pt x="1009" y="1561"/>
                                  </a:lnTo>
                                  <a:lnTo>
                                    <a:pt x="1040" y="1619"/>
                                  </a:lnTo>
                                  <a:lnTo>
                                    <a:pt x="1073" y="1678"/>
                                  </a:lnTo>
                                  <a:lnTo>
                                    <a:pt x="1110" y="1740"/>
                                  </a:lnTo>
                                  <a:lnTo>
                                    <a:pt x="1149" y="1804"/>
                                  </a:lnTo>
                                  <a:lnTo>
                                    <a:pt x="1516" y="1804"/>
                                  </a:lnTo>
                                  <a:lnTo>
                                    <a:pt x="1498" y="1744"/>
                                  </a:lnTo>
                                  <a:lnTo>
                                    <a:pt x="1482" y="1687"/>
                                  </a:lnTo>
                                  <a:lnTo>
                                    <a:pt x="1469" y="1633"/>
                                  </a:lnTo>
                                  <a:lnTo>
                                    <a:pt x="1458" y="1579"/>
                                  </a:lnTo>
                                  <a:lnTo>
                                    <a:pt x="1450" y="1529"/>
                                  </a:lnTo>
                                  <a:lnTo>
                                    <a:pt x="1443" y="1478"/>
                                  </a:lnTo>
                                  <a:lnTo>
                                    <a:pt x="1439" y="1431"/>
                                  </a:lnTo>
                                  <a:lnTo>
                                    <a:pt x="1438" y="1386"/>
                                  </a:lnTo>
                                  <a:lnTo>
                                    <a:pt x="1438" y="1342"/>
                                  </a:lnTo>
                                  <a:lnTo>
                                    <a:pt x="1440" y="1300"/>
                                  </a:lnTo>
                                  <a:lnTo>
                                    <a:pt x="1444" y="1259"/>
                                  </a:lnTo>
                                  <a:lnTo>
                                    <a:pt x="1451" y="1220"/>
                                  </a:lnTo>
                                  <a:lnTo>
                                    <a:pt x="1460" y="1184"/>
                                  </a:lnTo>
                                  <a:lnTo>
                                    <a:pt x="1470" y="1148"/>
                                  </a:lnTo>
                                  <a:lnTo>
                                    <a:pt x="1482" y="1115"/>
                                  </a:lnTo>
                                  <a:lnTo>
                                    <a:pt x="1497" y="1082"/>
                                  </a:lnTo>
                                  <a:lnTo>
                                    <a:pt x="1512" y="1052"/>
                                  </a:lnTo>
                                  <a:lnTo>
                                    <a:pt x="1530" y="1023"/>
                                  </a:lnTo>
                                  <a:lnTo>
                                    <a:pt x="1549" y="994"/>
                                  </a:lnTo>
                                  <a:lnTo>
                                    <a:pt x="1571" y="968"/>
                                  </a:lnTo>
                                  <a:lnTo>
                                    <a:pt x="1593" y="943"/>
                                  </a:lnTo>
                                  <a:lnTo>
                                    <a:pt x="1617" y="919"/>
                                  </a:lnTo>
                                  <a:lnTo>
                                    <a:pt x="1643" y="897"/>
                                  </a:lnTo>
                                  <a:lnTo>
                                    <a:pt x="1670" y="875"/>
                                  </a:lnTo>
                                  <a:lnTo>
                                    <a:pt x="1699" y="856"/>
                                  </a:lnTo>
                                  <a:lnTo>
                                    <a:pt x="1729" y="837"/>
                                  </a:lnTo>
                                  <a:lnTo>
                                    <a:pt x="1761" y="819"/>
                                  </a:lnTo>
                                  <a:lnTo>
                                    <a:pt x="1793" y="803"/>
                                  </a:lnTo>
                                  <a:lnTo>
                                    <a:pt x="1828" y="788"/>
                                  </a:lnTo>
                                  <a:lnTo>
                                    <a:pt x="1862" y="773"/>
                                  </a:lnTo>
                                  <a:lnTo>
                                    <a:pt x="1898" y="759"/>
                                  </a:lnTo>
                                  <a:lnTo>
                                    <a:pt x="1936" y="747"/>
                                  </a:lnTo>
                                  <a:lnTo>
                                    <a:pt x="1966" y="737"/>
                                  </a:lnTo>
                                  <a:lnTo>
                                    <a:pt x="1998" y="729"/>
                                  </a:lnTo>
                                  <a:lnTo>
                                    <a:pt x="2029" y="721"/>
                                  </a:lnTo>
                                  <a:lnTo>
                                    <a:pt x="2061" y="714"/>
                                  </a:lnTo>
                                  <a:lnTo>
                                    <a:pt x="2095" y="707"/>
                                  </a:lnTo>
                                  <a:lnTo>
                                    <a:pt x="2128" y="701"/>
                                  </a:lnTo>
                                  <a:lnTo>
                                    <a:pt x="2162" y="695"/>
                                  </a:lnTo>
                                  <a:lnTo>
                                    <a:pt x="2197" y="690"/>
                                  </a:lnTo>
                                  <a:lnTo>
                                    <a:pt x="2267" y="681"/>
                                  </a:lnTo>
                                  <a:lnTo>
                                    <a:pt x="2338" y="673"/>
                                  </a:lnTo>
                                  <a:lnTo>
                                    <a:pt x="2412" y="668"/>
                                  </a:lnTo>
                                  <a:lnTo>
                                    <a:pt x="2487" y="663"/>
                                  </a:lnTo>
                                  <a:lnTo>
                                    <a:pt x="2563" y="660"/>
                                  </a:lnTo>
                                  <a:lnTo>
                                    <a:pt x="2640" y="658"/>
                                  </a:lnTo>
                                  <a:lnTo>
                                    <a:pt x="2719" y="657"/>
                                  </a:lnTo>
                                  <a:lnTo>
                                    <a:pt x="2797" y="657"/>
                                  </a:lnTo>
                                  <a:lnTo>
                                    <a:pt x="2876" y="657"/>
                                  </a:lnTo>
                                  <a:lnTo>
                                    <a:pt x="2954" y="658"/>
                                  </a:lnTo>
                                  <a:lnTo>
                                    <a:pt x="3034" y="659"/>
                                  </a:lnTo>
                                  <a:lnTo>
                                    <a:pt x="3113" y="660"/>
                                  </a:lnTo>
                                  <a:lnTo>
                                    <a:pt x="3171" y="661"/>
                                  </a:lnTo>
                                  <a:lnTo>
                                    <a:pt x="3228" y="662"/>
                                  </a:lnTo>
                                  <a:lnTo>
                                    <a:pt x="3286" y="663"/>
                                  </a:lnTo>
                                  <a:lnTo>
                                    <a:pt x="3343" y="664"/>
                                  </a:lnTo>
                                  <a:lnTo>
                                    <a:pt x="3399" y="664"/>
                                  </a:lnTo>
                                  <a:lnTo>
                                    <a:pt x="3455" y="664"/>
                                  </a:lnTo>
                                  <a:lnTo>
                                    <a:pt x="3511" y="664"/>
                                  </a:lnTo>
                                  <a:lnTo>
                                    <a:pt x="3565" y="663"/>
                                  </a:lnTo>
                                  <a:lnTo>
                                    <a:pt x="3618" y="661"/>
                                  </a:lnTo>
                                  <a:lnTo>
                                    <a:pt x="3671" y="659"/>
                                  </a:lnTo>
                                  <a:lnTo>
                                    <a:pt x="3722" y="657"/>
                                  </a:lnTo>
                                  <a:lnTo>
                                    <a:pt x="3773" y="653"/>
                                  </a:lnTo>
                                  <a:lnTo>
                                    <a:pt x="3822" y="649"/>
                                  </a:lnTo>
                                  <a:lnTo>
                                    <a:pt x="3869" y="644"/>
                                  </a:lnTo>
                                  <a:lnTo>
                                    <a:pt x="3916" y="638"/>
                                  </a:lnTo>
                                  <a:lnTo>
                                    <a:pt x="3960" y="631"/>
                                  </a:lnTo>
                                  <a:close/>
                                  <a:moveTo>
                                    <a:pt x="4099" y="360"/>
                                  </a:moveTo>
                                  <a:lnTo>
                                    <a:pt x="4279" y="9"/>
                                  </a:lnTo>
                                  <a:lnTo>
                                    <a:pt x="4225" y="37"/>
                                  </a:lnTo>
                                  <a:lnTo>
                                    <a:pt x="4168" y="60"/>
                                  </a:lnTo>
                                  <a:lnTo>
                                    <a:pt x="4109" y="82"/>
                                  </a:lnTo>
                                  <a:lnTo>
                                    <a:pt x="4048" y="100"/>
                                  </a:lnTo>
                                  <a:lnTo>
                                    <a:pt x="3985" y="117"/>
                                  </a:lnTo>
                                  <a:lnTo>
                                    <a:pt x="3919" y="131"/>
                                  </a:lnTo>
                                  <a:lnTo>
                                    <a:pt x="3852" y="143"/>
                                  </a:lnTo>
                                  <a:lnTo>
                                    <a:pt x="3783" y="153"/>
                                  </a:lnTo>
                                  <a:lnTo>
                                    <a:pt x="3711" y="161"/>
                                  </a:lnTo>
                                  <a:lnTo>
                                    <a:pt x="3637" y="166"/>
                                  </a:lnTo>
                                  <a:lnTo>
                                    <a:pt x="3562" y="171"/>
                                  </a:lnTo>
                                  <a:lnTo>
                                    <a:pt x="3486" y="173"/>
                                  </a:lnTo>
                                  <a:lnTo>
                                    <a:pt x="3408" y="174"/>
                                  </a:lnTo>
                                  <a:lnTo>
                                    <a:pt x="3329" y="173"/>
                                  </a:lnTo>
                                  <a:lnTo>
                                    <a:pt x="3247" y="171"/>
                                  </a:lnTo>
                                  <a:lnTo>
                                    <a:pt x="3165" y="168"/>
                                  </a:lnTo>
                                  <a:lnTo>
                                    <a:pt x="3081" y="164"/>
                                  </a:lnTo>
                                  <a:lnTo>
                                    <a:pt x="2996" y="158"/>
                                  </a:lnTo>
                                  <a:lnTo>
                                    <a:pt x="2910" y="152"/>
                                  </a:lnTo>
                                  <a:lnTo>
                                    <a:pt x="2821" y="144"/>
                                  </a:lnTo>
                                  <a:lnTo>
                                    <a:pt x="2733" y="136"/>
                                  </a:lnTo>
                                  <a:lnTo>
                                    <a:pt x="2643" y="127"/>
                                  </a:lnTo>
                                  <a:lnTo>
                                    <a:pt x="2552" y="117"/>
                                  </a:lnTo>
                                  <a:lnTo>
                                    <a:pt x="2460" y="107"/>
                                  </a:lnTo>
                                  <a:lnTo>
                                    <a:pt x="2275" y="86"/>
                                  </a:lnTo>
                                  <a:lnTo>
                                    <a:pt x="2086" y="64"/>
                                  </a:lnTo>
                                  <a:lnTo>
                                    <a:pt x="1896" y="42"/>
                                  </a:lnTo>
                                  <a:lnTo>
                                    <a:pt x="1702" y="21"/>
                                  </a:lnTo>
                                  <a:lnTo>
                                    <a:pt x="1591" y="10"/>
                                  </a:lnTo>
                                  <a:lnTo>
                                    <a:pt x="1479" y="3"/>
                                  </a:lnTo>
                                  <a:lnTo>
                                    <a:pt x="1368" y="0"/>
                                  </a:lnTo>
                                  <a:lnTo>
                                    <a:pt x="1259" y="0"/>
                                  </a:lnTo>
                                  <a:lnTo>
                                    <a:pt x="1151" y="3"/>
                                  </a:lnTo>
                                  <a:lnTo>
                                    <a:pt x="1046" y="11"/>
                                  </a:lnTo>
                                  <a:lnTo>
                                    <a:pt x="943" y="23"/>
                                  </a:lnTo>
                                  <a:lnTo>
                                    <a:pt x="844" y="38"/>
                                  </a:lnTo>
                                  <a:lnTo>
                                    <a:pt x="748" y="57"/>
                                  </a:lnTo>
                                  <a:lnTo>
                                    <a:pt x="656" y="80"/>
                                  </a:lnTo>
                                  <a:lnTo>
                                    <a:pt x="568" y="108"/>
                                  </a:lnTo>
                                  <a:lnTo>
                                    <a:pt x="485" y="139"/>
                                  </a:lnTo>
                                  <a:lnTo>
                                    <a:pt x="407" y="175"/>
                                  </a:lnTo>
                                  <a:lnTo>
                                    <a:pt x="334" y="215"/>
                                  </a:lnTo>
                                  <a:lnTo>
                                    <a:pt x="267" y="260"/>
                                  </a:lnTo>
                                  <a:lnTo>
                                    <a:pt x="208" y="311"/>
                                  </a:lnTo>
                                  <a:lnTo>
                                    <a:pt x="154" y="365"/>
                                  </a:lnTo>
                                  <a:lnTo>
                                    <a:pt x="108" y="424"/>
                                  </a:lnTo>
                                  <a:lnTo>
                                    <a:pt x="69" y="487"/>
                                  </a:lnTo>
                                  <a:lnTo>
                                    <a:pt x="39" y="557"/>
                                  </a:lnTo>
                                  <a:lnTo>
                                    <a:pt x="17" y="631"/>
                                  </a:lnTo>
                                  <a:lnTo>
                                    <a:pt x="3" y="710"/>
                                  </a:lnTo>
                                  <a:lnTo>
                                    <a:pt x="0" y="795"/>
                                  </a:lnTo>
                                  <a:lnTo>
                                    <a:pt x="6" y="884"/>
                                  </a:lnTo>
                                  <a:lnTo>
                                    <a:pt x="21" y="979"/>
                                  </a:lnTo>
                                  <a:lnTo>
                                    <a:pt x="48" y="1080"/>
                                  </a:lnTo>
                                  <a:lnTo>
                                    <a:pt x="85" y="1186"/>
                                  </a:lnTo>
                                  <a:lnTo>
                                    <a:pt x="134" y="1298"/>
                                  </a:lnTo>
                                  <a:lnTo>
                                    <a:pt x="194" y="1415"/>
                                  </a:lnTo>
                                  <a:lnTo>
                                    <a:pt x="267" y="1539"/>
                                  </a:lnTo>
                                  <a:lnTo>
                                    <a:pt x="352" y="1668"/>
                                  </a:lnTo>
                                  <a:lnTo>
                                    <a:pt x="450" y="1804"/>
                                  </a:lnTo>
                                  <a:lnTo>
                                    <a:pt x="1032" y="1804"/>
                                  </a:lnTo>
                                  <a:lnTo>
                                    <a:pt x="992" y="1737"/>
                                  </a:lnTo>
                                  <a:lnTo>
                                    <a:pt x="956" y="1673"/>
                                  </a:lnTo>
                                  <a:lnTo>
                                    <a:pt x="922" y="1611"/>
                                  </a:lnTo>
                                  <a:lnTo>
                                    <a:pt x="891" y="1550"/>
                                  </a:lnTo>
                                  <a:lnTo>
                                    <a:pt x="863" y="1491"/>
                                  </a:lnTo>
                                  <a:lnTo>
                                    <a:pt x="838" y="1435"/>
                                  </a:lnTo>
                                  <a:lnTo>
                                    <a:pt x="816" y="1380"/>
                                  </a:lnTo>
                                  <a:lnTo>
                                    <a:pt x="796" y="1328"/>
                                  </a:lnTo>
                                  <a:lnTo>
                                    <a:pt x="779" y="1277"/>
                                  </a:lnTo>
                                  <a:lnTo>
                                    <a:pt x="765" y="1227"/>
                                  </a:lnTo>
                                  <a:lnTo>
                                    <a:pt x="752" y="1180"/>
                                  </a:lnTo>
                                  <a:lnTo>
                                    <a:pt x="743" y="1134"/>
                                  </a:lnTo>
                                  <a:lnTo>
                                    <a:pt x="736" y="1090"/>
                                  </a:lnTo>
                                  <a:lnTo>
                                    <a:pt x="731" y="1048"/>
                                  </a:lnTo>
                                  <a:lnTo>
                                    <a:pt x="729" y="1006"/>
                                  </a:lnTo>
                                  <a:lnTo>
                                    <a:pt x="729" y="967"/>
                                  </a:lnTo>
                                  <a:lnTo>
                                    <a:pt x="731" y="929"/>
                                  </a:lnTo>
                                  <a:lnTo>
                                    <a:pt x="737" y="893"/>
                                  </a:lnTo>
                                  <a:lnTo>
                                    <a:pt x="743" y="859"/>
                                  </a:lnTo>
                                  <a:lnTo>
                                    <a:pt x="752" y="826"/>
                                  </a:lnTo>
                                  <a:lnTo>
                                    <a:pt x="763" y="794"/>
                                  </a:lnTo>
                                  <a:lnTo>
                                    <a:pt x="777" y="763"/>
                                  </a:lnTo>
                                  <a:lnTo>
                                    <a:pt x="791" y="734"/>
                                  </a:lnTo>
                                  <a:lnTo>
                                    <a:pt x="809" y="707"/>
                                  </a:lnTo>
                                  <a:lnTo>
                                    <a:pt x="828" y="681"/>
                                  </a:lnTo>
                                  <a:lnTo>
                                    <a:pt x="850" y="656"/>
                                  </a:lnTo>
                                  <a:lnTo>
                                    <a:pt x="873" y="633"/>
                                  </a:lnTo>
                                  <a:lnTo>
                                    <a:pt x="898" y="610"/>
                                  </a:lnTo>
                                  <a:lnTo>
                                    <a:pt x="924" y="589"/>
                                  </a:lnTo>
                                  <a:lnTo>
                                    <a:pt x="952" y="569"/>
                                  </a:lnTo>
                                  <a:lnTo>
                                    <a:pt x="983" y="550"/>
                                  </a:lnTo>
                                  <a:lnTo>
                                    <a:pt x="1015" y="532"/>
                                  </a:lnTo>
                                  <a:lnTo>
                                    <a:pt x="1050" y="514"/>
                                  </a:lnTo>
                                  <a:lnTo>
                                    <a:pt x="1085" y="498"/>
                                  </a:lnTo>
                                  <a:lnTo>
                                    <a:pt x="1123" y="484"/>
                                  </a:lnTo>
                                  <a:lnTo>
                                    <a:pt x="1163" y="470"/>
                                  </a:lnTo>
                                  <a:lnTo>
                                    <a:pt x="1203" y="457"/>
                                  </a:lnTo>
                                  <a:lnTo>
                                    <a:pt x="1245" y="446"/>
                                  </a:lnTo>
                                  <a:lnTo>
                                    <a:pt x="1289" y="435"/>
                                  </a:lnTo>
                                  <a:lnTo>
                                    <a:pt x="1335" y="425"/>
                                  </a:lnTo>
                                  <a:lnTo>
                                    <a:pt x="1381" y="417"/>
                                  </a:lnTo>
                                  <a:lnTo>
                                    <a:pt x="1429" y="409"/>
                                  </a:lnTo>
                                  <a:lnTo>
                                    <a:pt x="1478" y="402"/>
                                  </a:lnTo>
                                  <a:lnTo>
                                    <a:pt x="1528" y="396"/>
                                  </a:lnTo>
                                  <a:lnTo>
                                    <a:pt x="1578" y="391"/>
                                  </a:lnTo>
                                  <a:lnTo>
                                    <a:pt x="1631" y="386"/>
                                  </a:lnTo>
                                  <a:lnTo>
                                    <a:pt x="1685" y="382"/>
                                  </a:lnTo>
                                  <a:lnTo>
                                    <a:pt x="1739" y="378"/>
                                  </a:lnTo>
                                  <a:lnTo>
                                    <a:pt x="1795" y="376"/>
                                  </a:lnTo>
                                  <a:lnTo>
                                    <a:pt x="1851" y="374"/>
                                  </a:lnTo>
                                  <a:lnTo>
                                    <a:pt x="1909" y="372"/>
                                  </a:lnTo>
                                  <a:lnTo>
                                    <a:pt x="1967" y="371"/>
                                  </a:lnTo>
                                  <a:lnTo>
                                    <a:pt x="2086" y="370"/>
                                  </a:lnTo>
                                  <a:lnTo>
                                    <a:pt x="2207" y="371"/>
                                  </a:lnTo>
                                  <a:lnTo>
                                    <a:pt x="2331" y="373"/>
                                  </a:lnTo>
                                  <a:lnTo>
                                    <a:pt x="2456" y="376"/>
                                  </a:lnTo>
                                  <a:lnTo>
                                    <a:pt x="2583" y="379"/>
                                  </a:lnTo>
                                  <a:lnTo>
                                    <a:pt x="2712" y="383"/>
                                  </a:lnTo>
                                  <a:lnTo>
                                    <a:pt x="2801" y="386"/>
                                  </a:lnTo>
                                  <a:lnTo>
                                    <a:pt x="2892" y="388"/>
                                  </a:lnTo>
                                  <a:lnTo>
                                    <a:pt x="2981" y="391"/>
                                  </a:lnTo>
                                  <a:lnTo>
                                    <a:pt x="3071" y="393"/>
                                  </a:lnTo>
                                  <a:lnTo>
                                    <a:pt x="3160" y="395"/>
                                  </a:lnTo>
                                  <a:lnTo>
                                    <a:pt x="3249" y="396"/>
                                  </a:lnTo>
                                  <a:lnTo>
                                    <a:pt x="3339" y="397"/>
                                  </a:lnTo>
                                  <a:lnTo>
                                    <a:pt x="3427" y="397"/>
                                  </a:lnTo>
                                  <a:lnTo>
                                    <a:pt x="3516" y="396"/>
                                  </a:lnTo>
                                  <a:lnTo>
                                    <a:pt x="3603" y="394"/>
                                  </a:lnTo>
                                  <a:lnTo>
                                    <a:pt x="3689" y="392"/>
                                  </a:lnTo>
                                  <a:lnTo>
                                    <a:pt x="3774" y="388"/>
                                  </a:lnTo>
                                  <a:lnTo>
                                    <a:pt x="3856" y="383"/>
                                  </a:lnTo>
                                  <a:lnTo>
                                    <a:pt x="3939" y="377"/>
                                  </a:lnTo>
                                  <a:lnTo>
                                    <a:pt x="4021" y="369"/>
                                  </a:lnTo>
                                  <a:lnTo>
                                    <a:pt x="4099" y="3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52"/>
                          <wps:cNvSpPr>
                            <a:spLocks/>
                          </wps:cNvSpPr>
                          <wps:spPr bwMode="auto">
                            <a:xfrm>
                              <a:off x="800" y="1517"/>
                              <a:ext cx="387" cy="437"/>
                            </a:xfrm>
                            <a:custGeom>
                              <a:avLst/>
                              <a:gdLst>
                                <a:gd name="T0" fmla="*/ 0 w 3479"/>
                                <a:gd name="T1" fmla="*/ 0 h 3497"/>
                                <a:gd name="T2" fmla="*/ 1 w 3479"/>
                                <a:gd name="T3" fmla="*/ 2985 h 3497"/>
                                <a:gd name="T4" fmla="*/ 4 w 3479"/>
                                <a:gd name="T5" fmla="*/ 3020 h 3497"/>
                                <a:gd name="T6" fmla="*/ 12 w 3479"/>
                                <a:gd name="T7" fmla="*/ 3054 h 3497"/>
                                <a:gd name="T8" fmla="*/ 23 w 3479"/>
                                <a:gd name="T9" fmla="*/ 3087 h 3497"/>
                                <a:gd name="T10" fmla="*/ 39 w 3479"/>
                                <a:gd name="T11" fmla="*/ 3118 h 3497"/>
                                <a:gd name="T12" fmla="*/ 57 w 3479"/>
                                <a:gd name="T13" fmla="*/ 3148 h 3497"/>
                                <a:gd name="T14" fmla="*/ 78 w 3479"/>
                                <a:gd name="T15" fmla="*/ 3175 h 3497"/>
                                <a:gd name="T16" fmla="*/ 101 w 3479"/>
                                <a:gd name="T17" fmla="*/ 3202 h 3497"/>
                                <a:gd name="T18" fmla="*/ 128 w 3479"/>
                                <a:gd name="T19" fmla="*/ 3226 h 3497"/>
                                <a:gd name="T20" fmla="*/ 157 w 3479"/>
                                <a:gd name="T21" fmla="*/ 3247 h 3497"/>
                                <a:gd name="T22" fmla="*/ 187 w 3479"/>
                                <a:gd name="T23" fmla="*/ 3266 h 3497"/>
                                <a:gd name="T24" fmla="*/ 221 w 3479"/>
                                <a:gd name="T25" fmla="*/ 3282 h 3497"/>
                                <a:gd name="T26" fmla="*/ 256 w 3479"/>
                                <a:gd name="T27" fmla="*/ 3296 h 3497"/>
                                <a:gd name="T28" fmla="*/ 293 w 3479"/>
                                <a:gd name="T29" fmla="*/ 3306 h 3497"/>
                                <a:gd name="T30" fmla="*/ 331 w 3479"/>
                                <a:gd name="T31" fmla="*/ 3313 h 3497"/>
                                <a:gd name="T32" fmla="*/ 370 w 3479"/>
                                <a:gd name="T33" fmla="*/ 3317 h 3497"/>
                                <a:gd name="T34" fmla="*/ 1297 w 3479"/>
                                <a:gd name="T35" fmla="*/ 3317 h 3497"/>
                                <a:gd name="T36" fmla="*/ 1309 w 3479"/>
                                <a:gd name="T37" fmla="*/ 3317 h 3497"/>
                                <a:gd name="T38" fmla="*/ 1395 w 3479"/>
                                <a:gd name="T39" fmla="*/ 3319 h 3497"/>
                                <a:gd name="T40" fmla="*/ 1448 w 3479"/>
                                <a:gd name="T41" fmla="*/ 3325 h 3497"/>
                                <a:gd name="T42" fmla="*/ 1507 w 3479"/>
                                <a:gd name="T43" fmla="*/ 3338 h 3497"/>
                                <a:gd name="T44" fmla="*/ 1567 w 3479"/>
                                <a:gd name="T45" fmla="*/ 3359 h 3497"/>
                                <a:gd name="T46" fmla="*/ 1597 w 3479"/>
                                <a:gd name="T47" fmla="*/ 3374 h 3497"/>
                                <a:gd name="T48" fmla="*/ 1626 w 3479"/>
                                <a:gd name="T49" fmla="*/ 3391 h 3497"/>
                                <a:gd name="T50" fmla="*/ 1655 w 3479"/>
                                <a:gd name="T51" fmla="*/ 3412 h 3497"/>
                                <a:gd name="T52" fmla="*/ 1682 w 3479"/>
                                <a:gd name="T53" fmla="*/ 3437 h 3497"/>
                                <a:gd name="T54" fmla="*/ 1709 w 3479"/>
                                <a:gd name="T55" fmla="*/ 3465 h 3497"/>
                                <a:gd name="T56" fmla="*/ 1732 w 3479"/>
                                <a:gd name="T57" fmla="*/ 3497 h 3497"/>
                                <a:gd name="T58" fmla="*/ 1759 w 3479"/>
                                <a:gd name="T59" fmla="*/ 3465 h 3497"/>
                                <a:gd name="T60" fmla="*/ 1787 w 3479"/>
                                <a:gd name="T61" fmla="*/ 3437 h 3497"/>
                                <a:gd name="T62" fmla="*/ 1815 w 3479"/>
                                <a:gd name="T63" fmla="*/ 3412 h 3497"/>
                                <a:gd name="T64" fmla="*/ 1844 w 3479"/>
                                <a:gd name="T65" fmla="*/ 3391 h 3497"/>
                                <a:gd name="T66" fmla="*/ 1872 w 3479"/>
                                <a:gd name="T67" fmla="*/ 3374 h 3497"/>
                                <a:gd name="T68" fmla="*/ 1900 w 3479"/>
                                <a:gd name="T69" fmla="*/ 3359 h 3497"/>
                                <a:gd name="T70" fmla="*/ 1956 w 3479"/>
                                <a:gd name="T71" fmla="*/ 3338 h 3497"/>
                                <a:gd name="T72" fmla="*/ 2010 w 3479"/>
                                <a:gd name="T73" fmla="*/ 3325 h 3497"/>
                                <a:gd name="T74" fmla="*/ 2060 w 3479"/>
                                <a:gd name="T75" fmla="*/ 3319 h 3497"/>
                                <a:gd name="T76" fmla="*/ 2147 w 3479"/>
                                <a:gd name="T77" fmla="*/ 3317 h 3497"/>
                                <a:gd name="T78" fmla="*/ 2162 w 3479"/>
                                <a:gd name="T79" fmla="*/ 3317 h 3497"/>
                                <a:gd name="T80" fmla="*/ 3122 w 3479"/>
                                <a:gd name="T81" fmla="*/ 3317 h 3497"/>
                                <a:gd name="T82" fmla="*/ 3160 w 3479"/>
                                <a:gd name="T83" fmla="*/ 3313 h 3497"/>
                                <a:gd name="T84" fmla="*/ 3196 w 3479"/>
                                <a:gd name="T85" fmla="*/ 3306 h 3497"/>
                                <a:gd name="T86" fmla="*/ 3231 w 3479"/>
                                <a:gd name="T87" fmla="*/ 3297 h 3497"/>
                                <a:gd name="T88" fmla="*/ 3265 w 3479"/>
                                <a:gd name="T89" fmla="*/ 3284 h 3497"/>
                                <a:gd name="T90" fmla="*/ 3297 w 3479"/>
                                <a:gd name="T91" fmla="*/ 3268 h 3497"/>
                                <a:gd name="T92" fmla="*/ 3327 w 3479"/>
                                <a:gd name="T93" fmla="*/ 3250 h 3497"/>
                                <a:gd name="T94" fmla="*/ 3355 w 3479"/>
                                <a:gd name="T95" fmla="*/ 3229 h 3497"/>
                                <a:gd name="T96" fmla="*/ 3381 w 3479"/>
                                <a:gd name="T97" fmla="*/ 3206 h 3497"/>
                                <a:gd name="T98" fmla="*/ 3403 w 3479"/>
                                <a:gd name="T99" fmla="*/ 3181 h 3497"/>
                                <a:gd name="T100" fmla="*/ 3424 w 3479"/>
                                <a:gd name="T101" fmla="*/ 3153 h 3497"/>
                                <a:gd name="T102" fmla="*/ 3441 w 3479"/>
                                <a:gd name="T103" fmla="*/ 3125 h 3497"/>
                                <a:gd name="T104" fmla="*/ 3456 w 3479"/>
                                <a:gd name="T105" fmla="*/ 3095 h 3497"/>
                                <a:gd name="T106" fmla="*/ 3467 w 3479"/>
                                <a:gd name="T107" fmla="*/ 3063 h 3497"/>
                                <a:gd name="T108" fmla="*/ 3475 w 3479"/>
                                <a:gd name="T109" fmla="*/ 3030 h 3497"/>
                                <a:gd name="T110" fmla="*/ 3478 w 3479"/>
                                <a:gd name="T111" fmla="*/ 2996 h 3497"/>
                                <a:gd name="T112" fmla="*/ 3479 w 3479"/>
                                <a:gd name="T113" fmla="*/ 0 h 34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479" h="3497">
                                  <a:moveTo>
                                    <a:pt x="34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7"/>
                                  </a:lnTo>
                                  <a:lnTo>
                                    <a:pt x="1" y="2985"/>
                                  </a:lnTo>
                                  <a:lnTo>
                                    <a:pt x="2" y="3002"/>
                                  </a:lnTo>
                                  <a:lnTo>
                                    <a:pt x="4" y="3020"/>
                                  </a:lnTo>
                                  <a:lnTo>
                                    <a:pt x="8" y="3037"/>
                                  </a:lnTo>
                                  <a:lnTo>
                                    <a:pt x="12" y="3054"/>
                                  </a:lnTo>
                                  <a:lnTo>
                                    <a:pt x="18" y="3070"/>
                                  </a:lnTo>
                                  <a:lnTo>
                                    <a:pt x="23" y="3087"/>
                                  </a:lnTo>
                                  <a:lnTo>
                                    <a:pt x="31" y="3102"/>
                                  </a:lnTo>
                                  <a:lnTo>
                                    <a:pt x="39" y="3118"/>
                                  </a:lnTo>
                                  <a:lnTo>
                                    <a:pt x="47" y="3133"/>
                                  </a:lnTo>
                                  <a:lnTo>
                                    <a:pt x="57" y="3148"/>
                                  </a:lnTo>
                                  <a:lnTo>
                                    <a:pt x="67" y="3162"/>
                                  </a:lnTo>
                                  <a:lnTo>
                                    <a:pt x="78" y="3175"/>
                                  </a:lnTo>
                                  <a:lnTo>
                                    <a:pt x="89" y="3190"/>
                                  </a:lnTo>
                                  <a:lnTo>
                                    <a:pt x="101" y="3202"/>
                                  </a:lnTo>
                                  <a:lnTo>
                                    <a:pt x="115" y="3214"/>
                                  </a:lnTo>
                                  <a:lnTo>
                                    <a:pt x="128" y="3226"/>
                                  </a:lnTo>
                                  <a:lnTo>
                                    <a:pt x="143" y="3237"/>
                                  </a:lnTo>
                                  <a:lnTo>
                                    <a:pt x="157" y="3247"/>
                                  </a:lnTo>
                                  <a:lnTo>
                                    <a:pt x="172" y="3257"/>
                                  </a:lnTo>
                                  <a:lnTo>
                                    <a:pt x="187" y="3266"/>
                                  </a:lnTo>
                                  <a:lnTo>
                                    <a:pt x="204" y="3275"/>
                                  </a:lnTo>
                                  <a:lnTo>
                                    <a:pt x="221" y="3282"/>
                                  </a:lnTo>
                                  <a:lnTo>
                                    <a:pt x="239" y="3289"/>
                                  </a:lnTo>
                                  <a:lnTo>
                                    <a:pt x="256" y="3296"/>
                                  </a:lnTo>
                                  <a:lnTo>
                                    <a:pt x="275" y="3301"/>
                                  </a:lnTo>
                                  <a:lnTo>
                                    <a:pt x="293" y="3306"/>
                                  </a:lnTo>
                                  <a:lnTo>
                                    <a:pt x="312" y="3310"/>
                                  </a:lnTo>
                                  <a:lnTo>
                                    <a:pt x="331" y="3313"/>
                                  </a:lnTo>
                                  <a:lnTo>
                                    <a:pt x="351" y="3315"/>
                                  </a:lnTo>
                                  <a:lnTo>
                                    <a:pt x="370" y="3317"/>
                                  </a:lnTo>
                                  <a:lnTo>
                                    <a:pt x="390" y="3317"/>
                                  </a:lnTo>
                                  <a:lnTo>
                                    <a:pt x="1297" y="3317"/>
                                  </a:lnTo>
                                  <a:lnTo>
                                    <a:pt x="1303" y="3317"/>
                                  </a:lnTo>
                                  <a:lnTo>
                                    <a:pt x="1309" y="3317"/>
                                  </a:lnTo>
                                  <a:lnTo>
                                    <a:pt x="1347" y="3317"/>
                                  </a:lnTo>
                                  <a:lnTo>
                                    <a:pt x="1395" y="3319"/>
                                  </a:lnTo>
                                  <a:lnTo>
                                    <a:pt x="1420" y="3322"/>
                                  </a:lnTo>
                                  <a:lnTo>
                                    <a:pt x="1448" y="3325"/>
                                  </a:lnTo>
                                  <a:lnTo>
                                    <a:pt x="1477" y="3331"/>
                                  </a:lnTo>
                                  <a:lnTo>
                                    <a:pt x="1507" y="3338"/>
                                  </a:lnTo>
                                  <a:lnTo>
                                    <a:pt x="1537" y="3348"/>
                                  </a:lnTo>
                                  <a:lnTo>
                                    <a:pt x="1567" y="3359"/>
                                  </a:lnTo>
                                  <a:lnTo>
                                    <a:pt x="1581" y="3366"/>
                                  </a:lnTo>
                                  <a:lnTo>
                                    <a:pt x="1597" y="3374"/>
                                  </a:lnTo>
                                  <a:lnTo>
                                    <a:pt x="1612" y="3382"/>
                                  </a:lnTo>
                                  <a:lnTo>
                                    <a:pt x="1626" y="3391"/>
                                  </a:lnTo>
                                  <a:lnTo>
                                    <a:pt x="1641" y="3401"/>
                                  </a:lnTo>
                                  <a:lnTo>
                                    <a:pt x="1655" y="3412"/>
                                  </a:lnTo>
                                  <a:lnTo>
                                    <a:pt x="1669" y="3424"/>
                                  </a:lnTo>
                                  <a:lnTo>
                                    <a:pt x="1682" y="3437"/>
                                  </a:lnTo>
                                  <a:lnTo>
                                    <a:pt x="1695" y="3451"/>
                                  </a:lnTo>
                                  <a:lnTo>
                                    <a:pt x="1709" y="3465"/>
                                  </a:lnTo>
                                  <a:lnTo>
                                    <a:pt x="1721" y="3481"/>
                                  </a:lnTo>
                                  <a:lnTo>
                                    <a:pt x="1732" y="3497"/>
                                  </a:lnTo>
                                  <a:lnTo>
                                    <a:pt x="1746" y="3481"/>
                                  </a:lnTo>
                                  <a:lnTo>
                                    <a:pt x="1759" y="3465"/>
                                  </a:lnTo>
                                  <a:lnTo>
                                    <a:pt x="1774" y="3451"/>
                                  </a:lnTo>
                                  <a:lnTo>
                                    <a:pt x="1787" y="3437"/>
                                  </a:lnTo>
                                  <a:lnTo>
                                    <a:pt x="1802" y="3424"/>
                                  </a:lnTo>
                                  <a:lnTo>
                                    <a:pt x="1815" y="3412"/>
                                  </a:lnTo>
                                  <a:lnTo>
                                    <a:pt x="1830" y="3401"/>
                                  </a:lnTo>
                                  <a:lnTo>
                                    <a:pt x="1844" y="3391"/>
                                  </a:lnTo>
                                  <a:lnTo>
                                    <a:pt x="1858" y="3382"/>
                                  </a:lnTo>
                                  <a:lnTo>
                                    <a:pt x="1872" y="3374"/>
                                  </a:lnTo>
                                  <a:lnTo>
                                    <a:pt x="1885" y="3366"/>
                                  </a:lnTo>
                                  <a:lnTo>
                                    <a:pt x="1900" y="3359"/>
                                  </a:lnTo>
                                  <a:lnTo>
                                    <a:pt x="1928" y="3348"/>
                                  </a:lnTo>
                                  <a:lnTo>
                                    <a:pt x="1956" y="3338"/>
                                  </a:lnTo>
                                  <a:lnTo>
                                    <a:pt x="1983" y="3331"/>
                                  </a:lnTo>
                                  <a:lnTo>
                                    <a:pt x="2010" y="3325"/>
                                  </a:lnTo>
                                  <a:lnTo>
                                    <a:pt x="2035" y="3322"/>
                                  </a:lnTo>
                                  <a:lnTo>
                                    <a:pt x="2060" y="3319"/>
                                  </a:lnTo>
                                  <a:lnTo>
                                    <a:pt x="2106" y="3317"/>
                                  </a:lnTo>
                                  <a:lnTo>
                                    <a:pt x="2147" y="3317"/>
                                  </a:lnTo>
                                  <a:lnTo>
                                    <a:pt x="2155" y="3317"/>
                                  </a:lnTo>
                                  <a:lnTo>
                                    <a:pt x="2162" y="3317"/>
                                  </a:lnTo>
                                  <a:lnTo>
                                    <a:pt x="3103" y="3317"/>
                                  </a:lnTo>
                                  <a:lnTo>
                                    <a:pt x="3122" y="3317"/>
                                  </a:lnTo>
                                  <a:lnTo>
                                    <a:pt x="3141" y="3315"/>
                                  </a:lnTo>
                                  <a:lnTo>
                                    <a:pt x="3160" y="3313"/>
                                  </a:lnTo>
                                  <a:lnTo>
                                    <a:pt x="3178" y="3310"/>
                                  </a:lnTo>
                                  <a:lnTo>
                                    <a:pt x="3196" y="3306"/>
                                  </a:lnTo>
                                  <a:lnTo>
                                    <a:pt x="3213" y="3302"/>
                                  </a:lnTo>
                                  <a:lnTo>
                                    <a:pt x="3231" y="3297"/>
                                  </a:lnTo>
                                  <a:lnTo>
                                    <a:pt x="3248" y="3290"/>
                                  </a:lnTo>
                                  <a:lnTo>
                                    <a:pt x="3265" y="3284"/>
                                  </a:lnTo>
                                  <a:lnTo>
                                    <a:pt x="3282" y="3276"/>
                                  </a:lnTo>
                                  <a:lnTo>
                                    <a:pt x="3297" y="3268"/>
                                  </a:lnTo>
                                  <a:lnTo>
                                    <a:pt x="3313" y="3259"/>
                                  </a:lnTo>
                                  <a:lnTo>
                                    <a:pt x="3327" y="3250"/>
                                  </a:lnTo>
                                  <a:lnTo>
                                    <a:pt x="3341" y="3240"/>
                                  </a:lnTo>
                                  <a:lnTo>
                                    <a:pt x="3355" y="3229"/>
                                  </a:lnTo>
                                  <a:lnTo>
                                    <a:pt x="3369" y="3218"/>
                                  </a:lnTo>
                                  <a:lnTo>
                                    <a:pt x="3381" y="3206"/>
                                  </a:lnTo>
                                  <a:lnTo>
                                    <a:pt x="3392" y="3194"/>
                                  </a:lnTo>
                                  <a:lnTo>
                                    <a:pt x="3403" y="3181"/>
                                  </a:lnTo>
                                  <a:lnTo>
                                    <a:pt x="3415" y="3167"/>
                                  </a:lnTo>
                                  <a:lnTo>
                                    <a:pt x="3424" y="3153"/>
                                  </a:lnTo>
                                  <a:lnTo>
                                    <a:pt x="3434" y="3139"/>
                                  </a:lnTo>
                                  <a:lnTo>
                                    <a:pt x="3441" y="3125"/>
                                  </a:lnTo>
                                  <a:lnTo>
                                    <a:pt x="3449" y="3110"/>
                                  </a:lnTo>
                                  <a:lnTo>
                                    <a:pt x="3456" y="3095"/>
                                  </a:lnTo>
                                  <a:lnTo>
                                    <a:pt x="3462" y="3079"/>
                                  </a:lnTo>
                                  <a:lnTo>
                                    <a:pt x="3467" y="3063"/>
                                  </a:lnTo>
                                  <a:lnTo>
                                    <a:pt x="3472" y="3047"/>
                                  </a:lnTo>
                                  <a:lnTo>
                                    <a:pt x="3475" y="3030"/>
                                  </a:lnTo>
                                  <a:lnTo>
                                    <a:pt x="3477" y="3013"/>
                                  </a:lnTo>
                                  <a:lnTo>
                                    <a:pt x="3478" y="2996"/>
                                  </a:lnTo>
                                  <a:lnTo>
                                    <a:pt x="3479" y="2979"/>
                                  </a:lnTo>
                                  <a:lnTo>
                                    <a:pt x="34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B000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53"/>
                          <wps:cNvSpPr>
                            <a:spLocks/>
                          </wps:cNvSpPr>
                          <wps:spPr bwMode="auto">
                            <a:xfrm>
                              <a:off x="833" y="1656"/>
                              <a:ext cx="312" cy="143"/>
                            </a:xfrm>
                            <a:custGeom>
                              <a:avLst/>
                              <a:gdLst>
                                <a:gd name="T0" fmla="*/ 217 w 2811"/>
                                <a:gd name="T1" fmla="*/ 113 h 1141"/>
                                <a:gd name="T2" fmla="*/ 544 w 2811"/>
                                <a:gd name="T3" fmla="*/ 231 h 1141"/>
                                <a:gd name="T4" fmla="*/ 2043 w 2811"/>
                                <a:gd name="T5" fmla="*/ 575 h 1141"/>
                                <a:gd name="T6" fmla="*/ 2543 w 2811"/>
                                <a:gd name="T7" fmla="*/ 231 h 1141"/>
                                <a:gd name="T8" fmla="*/ 2811 w 2811"/>
                                <a:gd name="T9" fmla="*/ 0 h 1141"/>
                                <a:gd name="T10" fmla="*/ 2790 w 2811"/>
                                <a:gd name="T11" fmla="*/ 110 h 1141"/>
                                <a:gd name="T12" fmla="*/ 2768 w 2811"/>
                                <a:gd name="T13" fmla="*/ 214 h 1141"/>
                                <a:gd name="T14" fmla="*/ 2743 w 2811"/>
                                <a:gd name="T15" fmla="*/ 314 h 1141"/>
                                <a:gd name="T16" fmla="*/ 2716 w 2811"/>
                                <a:gd name="T17" fmla="*/ 407 h 1141"/>
                                <a:gd name="T18" fmla="*/ 2688 w 2811"/>
                                <a:gd name="T19" fmla="*/ 496 h 1141"/>
                                <a:gd name="T20" fmla="*/ 2658 w 2811"/>
                                <a:gd name="T21" fmla="*/ 580 h 1141"/>
                                <a:gd name="T22" fmla="*/ 2626 w 2811"/>
                                <a:gd name="T23" fmla="*/ 658 h 1141"/>
                                <a:gd name="T24" fmla="*/ 2591 w 2811"/>
                                <a:gd name="T25" fmla="*/ 731 h 1141"/>
                                <a:gd name="T26" fmla="*/ 2554 w 2811"/>
                                <a:gd name="T27" fmla="*/ 800 h 1141"/>
                                <a:gd name="T28" fmla="*/ 2515 w 2811"/>
                                <a:gd name="T29" fmla="*/ 864 h 1141"/>
                                <a:gd name="T30" fmla="*/ 2475 w 2811"/>
                                <a:gd name="T31" fmla="*/ 922 h 1141"/>
                                <a:gd name="T32" fmla="*/ 2431 w 2811"/>
                                <a:gd name="T33" fmla="*/ 975 h 1141"/>
                                <a:gd name="T34" fmla="*/ 2386 w 2811"/>
                                <a:gd name="T35" fmla="*/ 1024 h 1141"/>
                                <a:gd name="T36" fmla="*/ 2338 w 2811"/>
                                <a:gd name="T37" fmla="*/ 1068 h 1141"/>
                                <a:gd name="T38" fmla="*/ 2289 w 2811"/>
                                <a:gd name="T39" fmla="*/ 1107 h 1141"/>
                                <a:gd name="T40" fmla="*/ 2237 w 2811"/>
                                <a:gd name="T41" fmla="*/ 1141 h 1141"/>
                                <a:gd name="T42" fmla="*/ 713 w 2811"/>
                                <a:gd name="T43" fmla="*/ 1127 h 1141"/>
                                <a:gd name="T44" fmla="*/ 650 w 2811"/>
                                <a:gd name="T45" fmla="*/ 1096 h 1141"/>
                                <a:gd name="T46" fmla="*/ 591 w 2811"/>
                                <a:gd name="T47" fmla="*/ 1059 h 1141"/>
                                <a:gd name="T48" fmla="*/ 533 w 2811"/>
                                <a:gd name="T49" fmla="*/ 1016 h 1141"/>
                                <a:gd name="T50" fmla="*/ 478 w 2811"/>
                                <a:gd name="T51" fmla="*/ 969 h 1141"/>
                                <a:gd name="T52" fmla="*/ 427 w 2811"/>
                                <a:gd name="T53" fmla="*/ 917 h 1141"/>
                                <a:gd name="T54" fmla="*/ 377 w 2811"/>
                                <a:gd name="T55" fmla="*/ 861 h 1141"/>
                                <a:gd name="T56" fmla="*/ 328 w 2811"/>
                                <a:gd name="T57" fmla="*/ 799 h 1141"/>
                                <a:gd name="T58" fmla="*/ 284 w 2811"/>
                                <a:gd name="T59" fmla="*/ 734 h 1141"/>
                                <a:gd name="T60" fmla="*/ 240 w 2811"/>
                                <a:gd name="T61" fmla="*/ 664 h 1141"/>
                                <a:gd name="T62" fmla="*/ 198 w 2811"/>
                                <a:gd name="T63" fmla="*/ 591 h 1141"/>
                                <a:gd name="T64" fmla="*/ 159 w 2811"/>
                                <a:gd name="T65" fmla="*/ 512 h 1141"/>
                                <a:gd name="T66" fmla="*/ 121 w 2811"/>
                                <a:gd name="T67" fmla="*/ 430 h 1141"/>
                                <a:gd name="T68" fmla="*/ 84 w 2811"/>
                                <a:gd name="T69" fmla="*/ 344 h 1141"/>
                                <a:gd name="T70" fmla="*/ 49 w 2811"/>
                                <a:gd name="T71" fmla="*/ 254 h 1141"/>
                                <a:gd name="T72" fmla="*/ 17 w 2811"/>
                                <a:gd name="T73" fmla="*/ 161 h 1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11" h="1141">
                                  <a:moveTo>
                                    <a:pt x="0" y="113"/>
                                  </a:moveTo>
                                  <a:lnTo>
                                    <a:pt x="217" y="113"/>
                                  </a:lnTo>
                                  <a:lnTo>
                                    <a:pt x="306" y="231"/>
                                  </a:lnTo>
                                  <a:lnTo>
                                    <a:pt x="544" y="231"/>
                                  </a:lnTo>
                                  <a:lnTo>
                                    <a:pt x="790" y="575"/>
                                  </a:lnTo>
                                  <a:lnTo>
                                    <a:pt x="2043" y="575"/>
                                  </a:lnTo>
                                  <a:lnTo>
                                    <a:pt x="2281" y="231"/>
                                  </a:lnTo>
                                  <a:lnTo>
                                    <a:pt x="2543" y="231"/>
                                  </a:lnTo>
                                  <a:lnTo>
                                    <a:pt x="2647" y="0"/>
                                  </a:lnTo>
                                  <a:lnTo>
                                    <a:pt x="2811" y="0"/>
                                  </a:lnTo>
                                  <a:lnTo>
                                    <a:pt x="2801" y="57"/>
                                  </a:lnTo>
                                  <a:lnTo>
                                    <a:pt x="2790" y="110"/>
                                  </a:lnTo>
                                  <a:lnTo>
                                    <a:pt x="2779" y="163"/>
                                  </a:lnTo>
                                  <a:lnTo>
                                    <a:pt x="2768" y="214"/>
                                  </a:lnTo>
                                  <a:lnTo>
                                    <a:pt x="2755" y="264"/>
                                  </a:lnTo>
                                  <a:lnTo>
                                    <a:pt x="2743" y="314"/>
                                  </a:lnTo>
                                  <a:lnTo>
                                    <a:pt x="2731" y="361"/>
                                  </a:lnTo>
                                  <a:lnTo>
                                    <a:pt x="2716" y="407"/>
                                  </a:lnTo>
                                  <a:lnTo>
                                    <a:pt x="2703" y="452"/>
                                  </a:lnTo>
                                  <a:lnTo>
                                    <a:pt x="2688" y="496"/>
                                  </a:lnTo>
                                  <a:lnTo>
                                    <a:pt x="2674" y="538"/>
                                  </a:lnTo>
                                  <a:lnTo>
                                    <a:pt x="2658" y="580"/>
                                  </a:lnTo>
                                  <a:lnTo>
                                    <a:pt x="2642" y="620"/>
                                  </a:lnTo>
                                  <a:lnTo>
                                    <a:pt x="2626" y="658"/>
                                  </a:lnTo>
                                  <a:lnTo>
                                    <a:pt x="2608" y="695"/>
                                  </a:lnTo>
                                  <a:lnTo>
                                    <a:pt x="2591" y="731"/>
                                  </a:lnTo>
                                  <a:lnTo>
                                    <a:pt x="2573" y="766"/>
                                  </a:lnTo>
                                  <a:lnTo>
                                    <a:pt x="2554" y="800"/>
                                  </a:lnTo>
                                  <a:lnTo>
                                    <a:pt x="2535" y="833"/>
                                  </a:lnTo>
                                  <a:lnTo>
                                    <a:pt x="2515" y="864"/>
                                  </a:lnTo>
                                  <a:lnTo>
                                    <a:pt x="2495" y="894"/>
                                  </a:lnTo>
                                  <a:lnTo>
                                    <a:pt x="2475" y="922"/>
                                  </a:lnTo>
                                  <a:lnTo>
                                    <a:pt x="2453" y="949"/>
                                  </a:lnTo>
                                  <a:lnTo>
                                    <a:pt x="2431" y="975"/>
                                  </a:lnTo>
                                  <a:lnTo>
                                    <a:pt x="2409" y="1000"/>
                                  </a:lnTo>
                                  <a:lnTo>
                                    <a:pt x="2386" y="1024"/>
                                  </a:lnTo>
                                  <a:lnTo>
                                    <a:pt x="2363" y="1046"/>
                                  </a:lnTo>
                                  <a:lnTo>
                                    <a:pt x="2338" y="1068"/>
                                  </a:lnTo>
                                  <a:lnTo>
                                    <a:pt x="2314" y="1089"/>
                                  </a:lnTo>
                                  <a:lnTo>
                                    <a:pt x="2289" y="1107"/>
                                  </a:lnTo>
                                  <a:lnTo>
                                    <a:pt x="2263" y="1125"/>
                                  </a:lnTo>
                                  <a:lnTo>
                                    <a:pt x="2237" y="1141"/>
                                  </a:lnTo>
                                  <a:lnTo>
                                    <a:pt x="745" y="1141"/>
                                  </a:lnTo>
                                  <a:lnTo>
                                    <a:pt x="713" y="1127"/>
                                  </a:lnTo>
                                  <a:lnTo>
                                    <a:pt x="682" y="1112"/>
                                  </a:lnTo>
                                  <a:lnTo>
                                    <a:pt x="650" y="1096"/>
                                  </a:lnTo>
                                  <a:lnTo>
                                    <a:pt x="620" y="1078"/>
                                  </a:lnTo>
                                  <a:lnTo>
                                    <a:pt x="591" y="1059"/>
                                  </a:lnTo>
                                  <a:lnTo>
                                    <a:pt x="562" y="1037"/>
                                  </a:lnTo>
                                  <a:lnTo>
                                    <a:pt x="533" y="1016"/>
                                  </a:lnTo>
                                  <a:lnTo>
                                    <a:pt x="506" y="993"/>
                                  </a:lnTo>
                                  <a:lnTo>
                                    <a:pt x="478" y="969"/>
                                  </a:lnTo>
                                  <a:lnTo>
                                    <a:pt x="453" y="944"/>
                                  </a:lnTo>
                                  <a:lnTo>
                                    <a:pt x="427" y="917"/>
                                  </a:lnTo>
                                  <a:lnTo>
                                    <a:pt x="401" y="890"/>
                                  </a:lnTo>
                                  <a:lnTo>
                                    <a:pt x="377" y="861"/>
                                  </a:lnTo>
                                  <a:lnTo>
                                    <a:pt x="352" y="831"/>
                                  </a:lnTo>
                                  <a:lnTo>
                                    <a:pt x="328" y="799"/>
                                  </a:lnTo>
                                  <a:lnTo>
                                    <a:pt x="306" y="767"/>
                                  </a:lnTo>
                                  <a:lnTo>
                                    <a:pt x="284" y="734"/>
                                  </a:lnTo>
                                  <a:lnTo>
                                    <a:pt x="261" y="700"/>
                                  </a:lnTo>
                                  <a:lnTo>
                                    <a:pt x="240" y="664"/>
                                  </a:lnTo>
                                  <a:lnTo>
                                    <a:pt x="219" y="628"/>
                                  </a:lnTo>
                                  <a:lnTo>
                                    <a:pt x="198" y="591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159" y="512"/>
                                  </a:lnTo>
                                  <a:lnTo>
                                    <a:pt x="140" y="471"/>
                                  </a:lnTo>
                                  <a:lnTo>
                                    <a:pt x="121" y="430"/>
                                  </a:lnTo>
                                  <a:lnTo>
                                    <a:pt x="103" y="388"/>
                                  </a:lnTo>
                                  <a:lnTo>
                                    <a:pt x="84" y="344"/>
                                  </a:lnTo>
                                  <a:lnTo>
                                    <a:pt x="67" y="299"/>
                                  </a:lnTo>
                                  <a:lnTo>
                                    <a:pt x="49" y="254"/>
                                  </a:lnTo>
                                  <a:lnTo>
                                    <a:pt x="32" y="208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0" y="1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69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54"/>
                          <wps:cNvSpPr>
                            <a:spLocks/>
                          </wps:cNvSpPr>
                          <wps:spPr bwMode="auto">
                            <a:xfrm>
                              <a:off x="879" y="1591"/>
                              <a:ext cx="165" cy="303"/>
                            </a:xfrm>
                            <a:custGeom>
                              <a:avLst/>
                              <a:gdLst>
                                <a:gd name="T0" fmla="*/ 404 w 1492"/>
                                <a:gd name="T1" fmla="*/ 1769 h 2424"/>
                                <a:gd name="T2" fmla="*/ 443 w 1492"/>
                                <a:gd name="T3" fmla="*/ 1696 h 2424"/>
                                <a:gd name="T4" fmla="*/ 729 w 1492"/>
                                <a:gd name="T5" fmla="*/ 1163 h 2424"/>
                                <a:gd name="T6" fmla="*/ 1303 w 1492"/>
                                <a:gd name="T7" fmla="*/ 97 h 2424"/>
                                <a:gd name="T8" fmla="*/ 1249 w 1492"/>
                                <a:gd name="T9" fmla="*/ 75 h 2424"/>
                                <a:gd name="T10" fmla="*/ 1294 w 1492"/>
                                <a:gd name="T11" fmla="*/ 0 h 2424"/>
                                <a:gd name="T12" fmla="*/ 1492 w 1492"/>
                                <a:gd name="T13" fmla="*/ 86 h 2424"/>
                                <a:gd name="T14" fmla="*/ 1455 w 1492"/>
                                <a:gd name="T15" fmla="*/ 154 h 2424"/>
                                <a:gd name="T16" fmla="*/ 1408 w 1492"/>
                                <a:gd name="T17" fmla="*/ 136 h 2424"/>
                                <a:gd name="T18" fmla="*/ 851 w 1492"/>
                                <a:gd name="T19" fmla="*/ 1163 h 2424"/>
                                <a:gd name="T20" fmla="*/ 563 w 1492"/>
                                <a:gd name="T21" fmla="*/ 1696 h 2424"/>
                                <a:gd name="T22" fmla="*/ 506 w 1492"/>
                                <a:gd name="T23" fmla="*/ 1802 h 2424"/>
                                <a:gd name="T24" fmla="*/ 519 w 1492"/>
                                <a:gd name="T25" fmla="*/ 1820 h 2424"/>
                                <a:gd name="T26" fmla="*/ 530 w 1492"/>
                                <a:gd name="T27" fmla="*/ 1839 h 2424"/>
                                <a:gd name="T28" fmla="*/ 535 w 1492"/>
                                <a:gd name="T29" fmla="*/ 1849 h 2424"/>
                                <a:gd name="T30" fmla="*/ 539 w 1492"/>
                                <a:gd name="T31" fmla="*/ 1858 h 2424"/>
                                <a:gd name="T32" fmla="*/ 543 w 1492"/>
                                <a:gd name="T33" fmla="*/ 1867 h 2424"/>
                                <a:gd name="T34" fmla="*/ 545 w 1492"/>
                                <a:gd name="T35" fmla="*/ 1877 h 2424"/>
                                <a:gd name="T36" fmla="*/ 547 w 1492"/>
                                <a:gd name="T37" fmla="*/ 1887 h 2424"/>
                                <a:gd name="T38" fmla="*/ 548 w 1492"/>
                                <a:gd name="T39" fmla="*/ 1896 h 2424"/>
                                <a:gd name="T40" fmla="*/ 548 w 1492"/>
                                <a:gd name="T41" fmla="*/ 1906 h 2424"/>
                                <a:gd name="T42" fmla="*/ 548 w 1492"/>
                                <a:gd name="T43" fmla="*/ 1916 h 2424"/>
                                <a:gd name="T44" fmla="*/ 546 w 1492"/>
                                <a:gd name="T45" fmla="*/ 1926 h 2424"/>
                                <a:gd name="T46" fmla="*/ 544 w 1492"/>
                                <a:gd name="T47" fmla="*/ 1935 h 2424"/>
                                <a:gd name="T48" fmla="*/ 540 w 1492"/>
                                <a:gd name="T49" fmla="*/ 1945 h 2424"/>
                                <a:gd name="T50" fmla="*/ 537 w 1492"/>
                                <a:gd name="T51" fmla="*/ 1955 h 2424"/>
                                <a:gd name="T52" fmla="*/ 290 w 1492"/>
                                <a:gd name="T53" fmla="*/ 2424 h 2424"/>
                                <a:gd name="T54" fmla="*/ 0 w 1492"/>
                                <a:gd name="T55" fmla="*/ 2299 h 2424"/>
                                <a:gd name="T56" fmla="*/ 238 w 1492"/>
                                <a:gd name="T57" fmla="*/ 1839 h 2424"/>
                                <a:gd name="T58" fmla="*/ 244 w 1492"/>
                                <a:gd name="T59" fmla="*/ 1830 h 2424"/>
                                <a:gd name="T60" fmla="*/ 251 w 1492"/>
                                <a:gd name="T61" fmla="*/ 1821 h 2424"/>
                                <a:gd name="T62" fmla="*/ 259 w 1492"/>
                                <a:gd name="T63" fmla="*/ 1814 h 2424"/>
                                <a:gd name="T64" fmla="*/ 268 w 1492"/>
                                <a:gd name="T65" fmla="*/ 1807 h 2424"/>
                                <a:gd name="T66" fmla="*/ 276 w 1492"/>
                                <a:gd name="T67" fmla="*/ 1801 h 2424"/>
                                <a:gd name="T68" fmla="*/ 287 w 1492"/>
                                <a:gd name="T69" fmla="*/ 1795 h 2424"/>
                                <a:gd name="T70" fmla="*/ 298 w 1492"/>
                                <a:gd name="T71" fmla="*/ 1791 h 2424"/>
                                <a:gd name="T72" fmla="*/ 309 w 1492"/>
                                <a:gd name="T73" fmla="*/ 1787 h 2424"/>
                                <a:gd name="T74" fmla="*/ 332 w 1492"/>
                                <a:gd name="T75" fmla="*/ 1780 h 2424"/>
                                <a:gd name="T76" fmla="*/ 356 w 1492"/>
                                <a:gd name="T77" fmla="*/ 1775 h 2424"/>
                                <a:gd name="T78" fmla="*/ 380 w 1492"/>
                                <a:gd name="T79" fmla="*/ 1772 h 2424"/>
                                <a:gd name="T80" fmla="*/ 404 w 1492"/>
                                <a:gd name="T81" fmla="*/ 1769 h 24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1492" h="2424">
                                  <a:moveTo>
                                    <a:pt x="404" y="1769"/>
                                  </a:moveTo>
                                  <a:lnTo>
                                    <a:pt x="443" y="1696"/>
                                  </a:lnTo>
                                  <a:lnTo>
                                    <a:pt x="729" y="1163"/>
                                  </a:lnTo>
                                  <a:lnTo>
                                    <a:pt x="1303" y="97"/>
                                  </a:lnTo>
                                  <a:lnTo>
                                    <a:pt x="1249" y="75"/>
                                  </a:lnTo>
                                  <a:lnTo>
                                    <a:pt x="1294" y="0"/>
                                  </a:lnTo>
                                  <a:lnTo>
                                    <a:pt x="1492" y="86"/>
                                  </a:lnTo>
                                  <a:lnTo>
                                    <a:pt x="1455" y="154"/>
                                  </a:lnTo>
                                  <a:lnTo>
                                    <a:pt x="1408" y="136"/>
                                  </a:lnTo>
                                  <a:lnTo>
                                    <a:pt x="851" y="1163"/>
                                  </a:lnTo>
                                  <a:lnTo>
                                    <a:pt x="563" y="1696"/>
                                  </a:lnTo>
                                  <a:lnTo>
                                    <a:pt x="506" y="1802"/>
                                  </a:lnTo>
                                  <a:lnTo>
                                    <a:pt x="519" y="1820"/>
                                  </a:lnTo>
                                  <a:lnTo>
                                    <a:pt x="530" y="1839"/>
                                  </a:lnTo>
                                  <a:lnTo>
                                    <a:pt x="535" y="1849"/>
                                  </a:lnTo>
                                  <a:lnTo>
                                    <a:pt x="539" y="1858"/>
                                  </a:lnTo>
                                  <a:lnTo>
                                    <a:pt x="543" y="1867"/>
                                  </a:lnTo>
                                  <a:lnTo>
                                    <a:pt x="545" y="1877"/>
                                  </a:lnTo>
                                  <a:lnTo>
                                    <a:pt x="547" y="1887"/>
                                  </a:lnTo>
                                  <a:lnTo>
                                    <a:pt x="548" y="1896"/>
                                  </a:lnTo>
                                  <a:lnTo>
                                    <a:pt x="548" y="1906"/>
                                  </a:lnTo>
                                  <a:lnTo>
                                    <a:pt x="548" y="1916"/>
                                  </a:lnTo>
                                  <a:lnTo>
                                    <a:pt x="546" y="1926"/>
                                  </a:lnTo>
                                  <a:lnTo>
                                    <a:pt x="544" y="1935"/>
                                  </a:lnTo>
                                  <a:lnTo>
                                    <a:pt x="540" y="1945"/>
                                  </a:lnTo>
                                  <a:lnTo>
                                    <a:pt x="537" y="1955"/>
                                  </a:lnTo>
                                  <a:lnTo>
                                    <a:pt x="290" y="2424"/>
                                  </a:lnTo>
                                  <a:lnTo>
                                    <a:pt x="0" y="2299"/>
                                  </a:lnTo>
                                  <a:lnTo>
                                    <a:pt x="238" y="1839"/>
                                  </a:lnTo>
                                  <a:lnTo>
                                    <a:pt x="244" y="1830"/>
                                  </a:lnTo>
                                  <a:lnTo>
                                    <a:pt x="251" y="1821"/>
                                  </a:lnTo>
                                  <a:lnTo>
                                    <a:pt x="259" y="1814"/>
                                  </a:lnTo>
                                  <a:lnTo>
                                    <a:pt x="268" y="1807"/>
                                  </a:lnTo>
                                  <a:lnTo>
                                    <a:pt x="276" y="1801"/>
                                  </a:lnTo>
                                  <a:lnTo>
                                    <a:pt x="287" y="1795"/>
                                  </a:lnTo>
                                  <a:lnTo>
                                    <a:pt x="298" y="1791"/>
                                  </a:lnTo>
                                  <a:lnTo>
                                    <a:pt x="309" y="1787"/>
                                  </a:lnTo>
                                  <a:lnTo>
                                    <a:pt x="332" y="1780"/>
                                  </a:lnTo>
                                  <a:lnTo>
                                    <a:pt x="356" y="1775"/>
                                  </a:lnTo>
                                  <a:lnTo>
                                    <a:pt x="380" y="1772"/>
                                  </a:lnTo>
                                  <a:lnTo>
                                    <a:pt x="404" y="17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6959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2277F" id="Kanwa 41" o:spid="_x0000_s1026" editas="canvas" style="position:absolute;margin-left:17.3pt;margin-top:18.45pt;width:62.35pt;height:100.15pt;z-index:251657216;mso-position-horizontal-relative:page;mso-position-vertical-relative:page" coordsize="7918,1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">
                <v:shape id="_x0000_s1027" type="#_x0000_t75" style="position:absolute;width:7918;height:12719;visibility:visible;mso-wrap-style:square">
                  <v:fill o:detectmouseclick="t"/>
                  <v:path o:connecttype="none"/>
                </v:shape>
                <v:group id="Group 55" o:spid="_x0000_s1028" style="position:absolute;width:7918;height:12568" coordorigin="347,392" coordsize="1265,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2" o:spid="_x0000_s1029" style="position:absolute;left:347;top:392;width:126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0pl8IA&#10;AADaAAAADwAAAGRycy9kb3ducmV2LnhtbESPQYvCMBSE74L/ITzBm6Z6EKlGkQXRgwhqd2Vvb5tn&#10;W7Z5KU1s6783guBxmJlvmOW6M6VoqHaFZQWTcQSCOLW64ExBctmO5iCcR9ZYWiYFD3KwXvV7S4y1&#10;bflEzdlnIkDYxagg976KpXRpTgbd2FbEwbvZ2qAPss6krrENcFPKaRTNpMGCw0KOFX3llP6f70ZB&#10;c7THzSy5lsmtNT/ff2b+u8sOSg0H3WYBwlPnP+F3e68VTOF1Jdw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jSmXwgAAANoAAAAPAAAAAAAAAAAAAAAAAJgCAABkcnMvZG93&#10;bnJldi54bWxQSwUGAAAAAAQABAD1AAAAhwMAAAAA&#10;" fillcolor="#8b0002" stroked="f"/>
                  <v:shape id="Freeform 43" o:spid="_x0000_s1030" style="position:absolute;left:565;top:1293;width:861;height:847;visibility:visible;mso-wrap-style:square;v-text-anchor:top" coordsize="7749,6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XREcIA&#10;AADaAAAADwAAAGRycy9kb3ducmV2LnhtbESP3WoCMRSE7wu+QzhC72rWClVWo4hQkf6BPw9w2Bw3&#10;i8nJuolu+vZNodDLYWa+YRar5Ky4UxcazwrGowIEceV1w7WC0/H1aQYiRGSN1jMp+KYAq+XgYYGl&#10;9j3v6X6ItcgQDiUqMDG2pZShMuQwjHxLnL2z7xzGLLta6g77DHdWPhfFi3TYcF4w2NLGUHU53JyC&#10;bZrSx/4rHd/7q3mbfhbW0Ngq9ThM6zmISCn+h//aO61gAr9X8g2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dERwgAAANoAAAAPAAAAAAAAAAAAAAAAAJgCAABkcnMvZG93&#10;bnJldi54bWxQSwUGAAAAAAQABAD1AAAAhwMAAAAA&#10;" path="m3812,323r54,1l3921,325r53,2l4028,329r54,4l4135,337r53,5l4241,347r51,6l4342,360r50,7l4442,375r49,9l4541,393r49,10l4638,413,4864,25,4879,r26,13l5496,288r28,13l5509,325,5327,640r28,13l5384,666r28,13l5440,692r28,15l5496,721r28,14l5552,749r27,15l5607,780r28,15l5662,811r28,16l5717,843r27,16l5771,875,6060,590r20,-21l6104,588r492,402l6619,1008r-21,21l6321,1303r19,18l6359,1340r17,18l6395,1377r18,19l6432,1415r18,19l6468,1454r18,20l6504,1494r17,20l6539,1534r16,20l6572,1574r17,20l6606,1615r398,-178l7032,1425r14,26l7340,1986r15,25l7327,2023r-361,160l6977,2207r11,23l6998,2253r11,23l7019,2299r10,23l7038,2346r10,23l7057,2392r9,24l7075,2440r9,25l7093,2489r8,24l7110,2537r8,24l7621,2515r30,-3l7654,2540r68,594l7726,3161r-31,3l7243,3207r1,22l7246,3251r1,23l7248,3296r1,29l7249,3354r2,29l7251,3412r,27l7249,3468r,27l7248,3522r-1,22l7246,3566r-1,22l7244,3609r475,116l7749,3732r-8,27l7568,4335r-9,27l7530,4355,7120,4255r-9,28l7102,4310r-10,27l7083,4363r-10,27l7063,4417r-10,27l7042,4471r-12,27l7019,4524r-11,26l6996,4577r-13,26l6971,4629r-12,26l6945,4681r372,168l7345,4861r-15,25l7032,5419r-14,25l6990,5432,6577,5245r-17,20l6544,5284r-17,19l6511,5322r-17,19l6477,5360r-17,18l6442,5397r-34,36l6373,5470r-37,35l6299,5541r274,301l6593,5864r-24,17l6053,6259r-24,17l6010,6255,5746,5963r-23,15l5699,5992r-23,14l5652,6019r-23,14l5604,6046r-23,13l5556,6072r-25,13l5507,6097r-25,13l5458,6122r-25,12l5408,6146r-25,12l5358,6169r121,372l5488,6568r-30,8l4819,6744r-30,8l4781,6725,4676,6401r-51,12l4575,6423r-52,10l4472,6443r-53,9l4368,6459r-53,9l4263,6474r-56,7l4151,6486r-56,5l4039,6494r-57,3l3926,6499r-57,2l3812,6501r-53,l3705,6500r-54,-2l3599,6495r-53,-3l3494,6488r-53,-5l3390,6478r-51,-6l3290,6465r-48,-7l3193,6450r-48,-8l3097,6433r-48,-10l3002,6413r-129,332l2863,6771r-30,-9l2206,6565r-30,-9l2187,6530r131,-338l2292,6181r-26,-12l2241,6158r-26,-12l2189,6134r-24,-13l2139,6109r-25,-13l2090,6083r-26,-13l2039,6057r-24,-14l1990,6030r-24,-14l1942,6002r-25,-14l1601,6271r-22,19l1558,6270,1088,5847r-21,-20l1088,5808r267,-238l1334,5550r-20,-19l1293,5512r-20,-20l1253,5472r-20,-20l1214,5432r-20,-21l1175,5391r-19,-21l1137,5349r-19,-21l1099,5307r-19,-22l1062,5263r-18,-22l720,5398r-27,13l679,5386,363,4861r-15,-24l375,4824,677,4677r-13,-23l653,4630r-11,-23l631,4583r-11,-24l609,4535r-11,-25l588,4486r-10,-25l568,4435r-10,-25l549,4386r-10,-25l530,4335r-8,-25l514,4285,71,4307r-30,1l38,4281,3,3684,,3656r32,-2l383,3637r-3,-23l379,3589r-2,-24l376,3540r-1,-32l374,3477r,-33l373,3412r1,-30l374,3353r1,-29l376,3295r1,-23l378,3249r1,-23l382,3202,64,3166r-31,-3l37,3135r83,-592l124,2516r31,3l507,2560r9,-29l526,2503r10,-27l546,2447r10,-28l567,2391r10,-27l590,2336r11,-27l612,2282r12,-27l636,2228r14,-27l662,2174r14,-27l689,2121,369,1970r-27,-13l356,1931,667,1403r14,-24l708,1391r354,169l1080,1540r17,-20l1115,1500r18,-20l1151,1460r18,-21l1186,1420r19,-19l1242,1362r38,-37l1319,1288r40,-37l1131,981r-18,-23l1137,941,1666,580r25,-17l1710,585r210,250l1944,821r24,-14l1992,793r25,-14l2042,766r24,-13l2092,739r24,-13l2142,714r26,-13l2194,688r25,-13l2245,663r26,-12l2296,640r27,-12l2210,302r-9,-26l2232,268,2867,90r29,-8l2905,109r103,299l3055,398r47,-9l3150,381r49,-9l3247,365r48,-7l3343,352r49,-6l3443,341r53,-5l3547,332r53,-3l3652,327r54,-2l3759,324r53,-1xm4234,402r-52,-5l4130,392r-53,-4l4025,385r-53,-3l3918,380r-53,-1l3812,379r-52,l3707,380r-51,2l3604,384r-52,4l3501,392r-51,4l3400,401r-53,6l3296,414r-51,7l3195,429r-51,9l3095,449r-51,10l2995,469r-29,7l2957,451,2855,152,2280,312r110,323l2398,658r-24,10l2346,681r-29,12l2287,707r-27,13l2232,733r-29,14l2176,761r-28,13l2120,789r-27,14l2065,818r-27,15l2010,848r-27,16l1957,879r-27,16l1906,910r-18,-21l1679,641,1199,969r226,268l1441,1256r-19,17l1400,1293r-21,20l1356,1333r-21,20l1314,1374r-20,21l1273,1416r-21,21l1232,1459r-20,21l1192,1502r-19,22l1153,1546r-19,22l1115,1590r-18,22l1080,1631r-23,-11l707,1454,425,1933r319,151l771,2097r-14,24l743,2150r-15,28l714,2208r-15,30l686,2267r-14,29l660,2326r-12,29l635,2385r-12,30l612,2445r-11,31l590,2506r-11,30l569,2567r-10,30l553,2621r-27,-4l178,2578r-76,537l418,3151r30,3l445,3180r-2,31l441,3240r-2,29l437,3297r-1,29l436,3355r-1,28l435,3412r,31l436,3475r,31l439,3538r1,30l442,3599r2,31l448,3662r2,28l417,3692,66,3709r33,541l535,4229r24,-2l566,4249r9,28l585,4304r9,27l604,4359r10,27l624,4412r11,27l647,4467r11,26l669,4520r12,27l693,4573r13,26l718,4626r13,26l745,4678r12,23l731,4715,432,4859r286,477l1039,5180r23,-11l1078,5188r20,25l1117,5237r20,23l1157,5284r22,23l1200,5330r21,23l1242,5375r22,23l1286,5421r21,22l1330,5465r22,22l1375,5508r23,22l1421,5550r21,20l1421,5589r-267,239l1580,6211r312,-279l1910,5915r21,13l1958,5944r25,16l2010,5976r27,15l2064,6005r27,15l2118,6034r28,14l2172,6062r28,14l2228,6089r28,13l2284,6115r28,13l2340,6140r29,13l2395,6163r-10,24l2255,6522r569,177l2953,6371r9,-24l2988,6353r51,11l3089,6374r50,10l3191,6393r50,8l3292,6409r53,6l3396,6421r52,6l3499,6432r52,3l3602,6439r53,2l3707,6443r53,1l3812,6444r56,l3924,6443r56,-2l4036,6438r55,-4l4145,6430r55,-6l4255,6418r55,-6l4364,6404r55,-9l4474,6386r55,-10l4582,6365r54,-12l4689,6341r30,-8l4727,6360r105,322l5411,6530,5291,6163r-8,-23l5307,6130r28,-12l5363,6105r26,-13l5416,6079r28,-13l5471,6052r27,-14l5525,6024r27,-14l5578,5995r26,-14l5631,5966r26,-16l5682,5934r26,-15l5734,5903r24,-15l5776,5908r262,289l6506,5856,6235,5557r-17,-20l6237,5520r20,-19l6277,5482r19,-21l6316,5442r20,-20l6356,5402r19,-20l6395,5361r19,-20l6433,5320r18,-21l6470,5279r18,-21l6506,5236r18,-21l6542,5193r16,-19l6581,5184r409,186l7261,4886,6891,4719r-27,-13l6877,4682r15,-28l6905,4625r14,-28l6933,4568r12,-29l6959,4510r12,-29l6983,4451r12,-29l7007,4393r10,-30l7028,4334r10,-30l7048,4274r10,-30l7068,4214r8,-28l7106,4194r410,100l7673,3771,7203,3656r-25,-6l7180,3627r1,-27l7184,3573r1,-26l7186,3520r1,-27l7188,3466r,-27l7188,3412r,-29l7188,3355r-1,-28l7186,3298r-1,-28l7182,3242r-1,-29l7179,3183r-2,-27l7207,3153r450,-41l7596,2573r-499,46l7072,2621r-7,-22l7056,2572r-9,-26l7038,2520r-9,-27l7020,2467r-10,-27l7000,2414r-10,-27l6979,2361r-11,-26l6957,2309r-12,-26l6933,2258r-11,-26l6910,2207r-13,-26l6885,2157r27,-12l7272,1986,7004,1500r-394,175l6586,1685r-15,-19l6552,1643r-18,-22l6515,1598r-18,-22l6478,1554r-19,-22l6439,1511r-19,-22l6400,1468r-20,-22l6360,1425r-20,-21l6319,1384r-21,-21l6277,1343r-21,-21l6236,1304r20,-19l6531,1012,6085,648,5799,931r-19,19l5757,935r-29,-18l5699,899r-30,-18l5640,864r-30,-17l5579,830r-29,-17l5520,797r-31,-16l5459,766r-32,-16l5397,735r-31,-14l5334,706r-32,-15l5271,677r-29,-12l5256,639,5440,324,4904,75,4682,459r-11,20l4647,473r-51,-11l4545,452r-51,-11l4443,432r-53,-9l4339,416r-53,-7l4234,402xm5906,1531r-52,-45l5801,1440r-54,-43l5691,1355r-57,-40l5577,1275r-59,-38l5458,1200r-61,-37l5335,1129r-63,-33l5208,1064r-64,-30l5078,1005r-68,-27l4943,952r-66,-25l4810,905r-67,-21l4675,865r-68,-18l4538,830r-71,-15l4397,802r-72,-12l4254,779r-73,-9l4108,763r-73,-6l3961,753r-74,-3l3812,749r-75,1l3662,753r-73,4l3515,763r-73,7l3370,779r-72,11l3226,802r-70,13l3086,830r-70,17l2948,865r-68,19l2813,905r-67,22l2681,952r-68,26l2546,1005r-66,29l2415,1064r-64,32l2289,1129r-63,34l2166,1200r-61,37l2047,1275r-58,40l1932,1355r-55,42l1822,1440r-53,46l1717,1531r-50,46l1617,1625r-48,49l1523,1724r-46,51l1432,1827r-42,52l1349,1933r-41,55l1270,2044r-37,56l1199,2157r-35,60l1132,2275r-31,60l1072,2395r-26,60l1021,2515r-23,60l976,2636r-20,61l937,2760r-17,63l906,2886r-14,64l880,3015r-10,65l862,3145r-6,67l851,3278r-2,67l848,3412r1,68l851,3546r5,66l862,3678r8,66l880,3809r12,64l906,3937r14,64l937,4064r19,62l976,4187r22,62l1021,4309r25,60l1072,4428r29,61l1132,4549r32,59l1199,4666r34,58l1270,4780r38,56l1349,4890r41,54l1432,4998r45,51l1523,5100r46,50l1617,5198r50,49l1717,5293r52,46l1822,5383r55,43l1932,5469r57,41l2047,5549r58,38l2166,5624r60,36l2289,5694r62,34l2415,5760r65,30l2546,5819r67,28l2681,5872r65,24l2813,5918r67,21l2948,5959r68,19l3086,5994r70,15l3226,6023r72,12l3370,6045r72,9l3515,6061r74,6l3662,6071r75,3l3812,6075r75,-1l3961,6071r74,-4l4108,6061r73,-7l4254,6045r71,-10l4397,6023r70,-14l4538,5994r69,-16l4675,5959r68,-20l4810,5918r67,-22l4943,5872r67,-25l5078,5819r66,-29l5208,5760r64,-32l5335,5694r62,-34l5458,5624r60,-37l5577,5549r57,-39l5691,5469r56,-43l5801,5383r53,-44l5906,5293r51,-46l6006,5198r49,-48l6101,5100r45,-51l6191,4998r42,-54l6275,4890r40,-54l6353,4780r37,-56l6426,4666r33,-58l6492,4549r30,-60l6551,4428r27,-59l6602,4309r24,-60l6647,4187r20,-61l6686,4064r17,-63l6719,3937r13,-64l6743,3809r10,-65l6761,3678r7,-66l6772,3546r4,-66l6777,3412r-1,-67l6772,3278r-4,-66l6761,3145r-8,-65l6743,3015r-11,-65l6719,2886r-16,-63l6686,2760r-19,-63l6647,2636r-21,-61l6602,2515r-24,-60l6551,2395r-29,-60l6492,2275r-33,-58l6426,2157r-36,-57l6353,2044r-38,-56l6275,1933r-42,-54l6191,1827r-45,-52l6101,1724r-46,-50l6006,1625r-49,-48l5906,1531xm4967,899r69,27l5104,955r67,30l5237,1015r65,33l5367,1082r64,35l5492,1153r62,38l5614,1231r58,40l5730,1313r57,42l5843,1399r54,45l5951,1492r51,47l6052,1588r49,49l6150,1688r45,53l6240,1793r44,54l6326,1902r40,57l6407,2015r37,58l6480,2131r35,59l6547,2252r32,60l6609,2374r27,60l6660,2496r25,62l6707,2620r20,63l6746,2747r17,64l6779,2875r13,65l6805,3007r10,66l6824,3140r5,68l6835,3275r2,68l6838,3412r-1,69l6835,3549r-6,68l6824,3683r-9,68l6805,3817r-13,66l6779,3948r-16,66l6746,4077r-19,64l6707,4204r-22,63l6660,4328r-24,61l6609,4449r-30,63l6547,4573r-32,60l6480,4692r-36,60l6407,4809r-41,57l6326,4921r-42,56l6240,5031r-45,53l6150,5135r-49,51l6052,5237r-50,48l5951,5333r-54,46l5843,5424r-56,45l5730,5512r-58,41l5614,5594r-60,39l5492,5670r-61,37l5367,5743r-65,34l5237,5809r-66,31l5104,5869r-68,28l4967,5924r-67,24l4832,5972r-69,21l4694,6013r-70,18l4552,6048r-71,15l4409,6077r-73,12l4263,6100r-74,9l4115,6117r-76,6l3964,6127r-76,2l3812,6130r-77,-1l3659,6127r-75,-4l3509,6117r-75,-8l3361,6100r-74,-11l3214,6077r-71,-14l3071,6048r-71,-17l2930,6013r-69,-20l2792,5972r-69,-24l2656,5924r-69,-27l2520,5869r-68,-29l2386,5809r-65,-32l2256,5743r-62,-36l2131,5670r-61,-37l2010,5594r-59,-41l1893,5512r-57,-43l1781,5424r-55,-45l1674,5333r-53,-48l1571,5237r-49,-51l1475,5135r-47,-51l1383,5031r-43,-54l1297,4921r-40,-55l1218,4809r-38,-57l1144,4692r-35,-59l1076,4573r-32,-61l1015,4449r-28,-60l963,4328r-24,-61l917,4204r-21,-63l877,4077r-17,-63l844,3948r-13,-65l819,3817r-10,-66l801,3683r-7,-66l790,3549r-4,-68l785,3412r1,-69l790,3275r4,-67l801,3140r8,-67l819,3007r12,-67l844,2875r16,-64l877,2747r19,-64l917,2620r22,-62l963,2496r24,-62l1015,2374r29,-62l1076,2252r33,-62l1144,2131r36,-58l1218,2015r39,-56l1297,1902r43,-55l1383,1793r45,-52l1475,1688r47,-51l1571,1588r50,-49l1674,1492r52,-48l1781,1399r55,-44l1893,1313r58,-42l2010,1231r60,-40l2131,1153r63,-36l2256,1082r65,-34l2386,1015r66,-30l2520,955r67,-29l2656,899r67,-24l2792,853r69,-22l2930,812r70,-19l3071,776r72,-15l3214,747r73,-12l3361,724r73,-9l3509,707r75,-5l3659,697r76,-2l3812,693r76,2l3964,697r75,5l4115,707r74,8l4263,724r73,11l4409,747r72,14l4552,776r72,17l4694,812r69,19l4832,853r68,22l4967,899xe" fillcolor="#969696" strokecolor="#969696" strokeweight=".25pt">
                    <v:path arrowok="t" o:connecttype="custom" o:connectlocs="611,36;676,71;734,202;789,314;805,441;780,566;716,675;612,763;474,810;349,806;227,758;131,674;66,564;42,439;60,310;120,193;221,99;339,50;441,48;329,56;214,112;126,196;67,310;48,435;72,559;133,667;226,749;343,797;467,804;605,759;700,683;766,582;798,457;844,322;768,268;695,165;593,88;639,175;489,100;320,111;180,203;102,353;108,524;197,668;343,750;512,748;656,662;741,516;743,345;662,197;678,205;753,360;743,534;649,679;498,758;326,752;180,661;97,510;100,336;186,187;333,99;506,97" o:connectangles="0,0,0,0,0,0,0,0,0,0,0,0,0,0,0,0,0,0,0,0,0,0,0,0,0,0,0,0,0,0,0,0,0,0,0,0,0,0,0,0,0,0,0,0,0,0,0,0,0,0,0,0,0,0,0,0,0,0,0,0,0,0"/>
                    <o:lock v:ext="edit" verticies="t"/>
                  </v:shape>
                  <v:shape id="Freeform 44" o:spid="_x0000_s1031" style="position:absolute;left:928;top:1371;width:128;height:924;visibility:visible;mso-wrap-style:square;v-text-anchor:top" coordsize="1158,7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WbMUA&#10;AADaAAAADwAAAGRycy9kb3ducmV2LnhtbESPQWvCQBSE7wX/w/KEXkQ3kVIkuoqmVlropVHx+sg+&#10;k2D2bZrdxtRf3y0IPQ4z8w2zWPWmFh21rrKsIJ5EIIhzqysuFBz2r+MZCOeRNdaWScEPOVgtBw8L&#10;TLS98id1mS9EgLBLUEHpfZNI6fKSDLqJbYiDd7atQR9kW0jd4jXATS2nUfQsDVYcFkpsKC0pv2Tf&#10;RkG3MV+3j+1L9n4YpenueIur3SlW6nHYr+cgPPX+P3xvv2kFT/B3Jd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VZsxQAAANoAAAAPAAAAAAAAAAAAAAAAAJgCAABkcnMv&#10;ZG93bnJldi54bWxQSwUGAAAAAAQABAD1AAAAigMAAAAA&#10;" path="m85,r988,l1158,r-2,75l969,6874r,17l959,6907r-14,24l931,6955r-13,22l905,6999r-12,22l882,7042r-13,20l859,7081r-41,72l782,7215r-18,28l748,7268r-17,24l715,7312r-15,19l683,7347r-8,7l667,7362r-8,6l650,7373r-7,5l634,7382r-8,3l617,7388r-9,2l599,7392r-10,1l580,7393r-11,l558,7392r-10,-2l537,7387r-10,-4l517,7379r-9,-6l498,7367r-9,-7l479,7351r-9,-9l461,7332r-19,-22l423,7284r-20,-29l384,7221r-21,-36l341,7144r-47,-93l240,6943r-4,-9l231,6925r-4,-9l223,6907r-6,-14l216,6879,2,76,,,85,xe" fillcolor="#969696" stroked="f">
                    <v:path arrowok="t" o:connecttype="custom" o:connectlocs="119,0;128,9;107,861;104,866;101,872;99,878;96,883;90,894;84,905;81,911;77,916;75,919;73,921;71,922;69,923;67,924;65,924;63,924;61,924;58,923;56,922;54,920;52,918;49,914;45,907;40,898;32,881;26,867;25,864;24,862;0,9;9,0" o:connectangles="0,0,0,0,0,0,0,0,0,0,0,0,0,0,0,0,0,0,0,0,0,0,0,0,0,0,0,0,0,0,0,0"/>
                  </v:shape>
                  <v:shape id="Freeform 45" o:spid="_x0000_s1032" style="position:absolute;left:947;top:1389;width:91;height:887;visibility:visible;mso-wrap-style:square;v-text-anchor:top" coordsize="819,7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MFcIA&#10;AADaAAAADwAAAGRycy9kb3ducmV2LnhtbESPQYvCMBSE78L+h/AW9qapLopUo4gouIcerC6st0fz&#10;bIvJS2midv+9EQSPw8x8w8yXnTXiRq2vHSsYDhIQxIXTNZcKjodtfwrCB2SNxjEp+CcPy8VHb46p&#10;dnfe0y0PpYgQ9ikqqEJoUil9UZFFP3ANcfTOrrUYomxLqVu8R7g1cpQkE2mx5rhQYUPriopLfrUK&#10;sqzMN6fr8c+Pfo39/snIdHtS6uuzW81ABOrCO/xq77SCMTyvx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UwVwgAAANoAAAAPAAAAAAAAAAAAAAAAAJgCAABkcnMvZG93&#10;bnJldi54bWxQSwUGAAAAAAQABAD1AAAAhwMAAAAA&#10;" path="m819,l,,210,6713r5,11l221,6736r43,86l300,6896r32,63l357,7009r21,39l392,7075r6,10l403,7092r4,4l409,7097r3,-4l419,7082r11,-18l445,7038r19,-32l486,6966r27,-47l542,6867r10,-19l563,6830r11,-20l585,6790r13,-20l609,6749r13,-21l635,6705,819,xe" fillcolor="#8b0002" stroked="f">
                    <v:path arrowok="t" o:connecttype="custom" o:connectlocs="91,0;0,0;23,839;24,840;25,842;29,853;33,862;37,870;40,876;42,881;44,884;44,886;45,886;45,887;45,887;46,887;47,885;48,883;49,880;52,876;54,871;57,865;60,858;61,856;63,854;64,851;65,849;66,846;68,844;69,841;71,838;91,0" o:connectangles="0,0,0,0,0,0,0,0,0,0,0,0,0,0,0,0,0,0,0,0,0,0,0,0,0,0,0,0,0,0,0,0"/>
                  </v:shape>
                  <v:shape id="Freeform 46" o:spid="_x0000_s1033" style="position:absolute;left:783;top:1499;width:421;height:501;visibility:visible;mso-wrap-style:square;v-text-anchor:top" coordsize="3790,4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wJ8QA&#10;AADaAAAADwAAAGRycy9kb3ducmV2LnhtbESPQWsCMRSE7wX/Q3iCt5q1By1bo5RiYQuCuIrg7bl5&#10;3Sy7eVmSVLf99aZQ6HGYmW+Y5XqwnbiSD41jBbNpBoK4crrhWsHx8P74DCJEZI2dY1LwTQHWq9HD&#10;EnPtbrynaxlrkSAcclRgYuxzKUNlyGKYup44eZ/OW4xJ+lpqj7cEt518yrK5tNhwWjDY05uhqi2/&#10;rIJTsSsW4dL+9K1pz670H9vL5qzUZDy8voCINMT/8F+70Arm8Hsl3Q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ycCfEAAAA2gAAAA8AAAAAAAAAAAAAAAAAmAIAAGRycy9k&#10;b3ducmV2LnhtbFBLBQYAAAAABAAEAPUAAACJAwAAAAA=&#10;" path="m79,l3713,r77,l3790,71r,3048l3790,3143r-3,24l3784,3191r-4,24l3773,3238r-7,22l3757,3282r-9,22l3737,3326r-11,20l3713,3366r-14,20l3685,3404r-17,18l3651,3440r-17,16l3615,3472r-19,15l3576,3501r-21,13l3534,3527r-23,11l3488,3549r-24,9l3441,3568r-25,7l3391,3582r-26,5l3339,3591r-27,3l3286,3596r-27,1l2318,3597r-8,l2302,3597r-17,l2267,3597r-20,1l2227,3600r-22,3l2182,3608r-22,7l2136,3624r-12,6l2112,3636r-12,7l2088,3651r-12,9l2064,3670r-12,10l2040,3692r-12,12l2016,3718r-11,14l1993,3748r-11,17l1971,3783r-11,20l1949,3824r-91,183l1803,3813r-6,-20l1790,3774r-8,-17l1773,3741r-9,-15l1755,3712r-10,-13l1734,3687r-11,-11l1712,3666r-11,-9l1688,3648r-12,-7l1664,3634r-13,-6l1639,3623r-26,-9l1589,3607r-25,-4l1541,3600r-22,-2l1499,3597r-18,l1466,3597r-6,l1453,3597r-907,l518,3596r-28,-2l463,3591r-27,-4l409,3581r-25,-6l359,3566r-24,-9l310,3548r-24,-11l264,3525r-22,-13l221,3499r-22,-15l179,3469r-18,-17l142,3436r-16,-18l109,3400,94,3380,80,3361,66,3340,55,3319,44,3296,34,3274r-9,-22l18,3229r-7,-24l7,3181,4,3157,1,3132,,3107,,71,,,79,xe" fillcolor="#969696" stroked="f">
                    <v:path arrowok="t" o:connecttype="custom" o:connectlocs="421,0;421,393;420,402;417,410;414,418;409,426;404,432;397,438;390,442;382,446;374,448;365,450;257,450;252,450;245,450;237,453;233,455;229,459;225,463;221,469;218,475;200,477;198,470;195,464;191,460;188,456;183,454;177,451;169,450;163,450;61,450;51,449;43,447;34,444;27,439;20,434;14,427;9,420;5,412;2,404;0,395;0,9" o:connectangles="0,0,0,0,0,0,0,0,0,0,0,0,0,0,0,0,0,0,0,0,0,0,0,0,0,0,0,0,0,0,0,0,0,0,0,0,0,0,0,0,0,0"/>
                  </v:shape>
                  <v:shape id="Freeform 47" o:spid="_x0000_s1034" style="position:absolute;left:853;top:1275;width:275;height:114;visibility:visible;mso-wrap-style:square;v-text-anchor:top" coordsize="2474,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3DcQA&#10;AADaAAAADwAAAGRycy9kb3ducmV2LnhtbESPQWvCQBSE74X+h+UVeqsbFZsQXaUUAqIH0zS9P7Ov&#10;SWr2bchuNf57Vyj0OMzMN8xqM5pOnGlwrWUF00kEgriyuuVaQfmZvSQgnEfW2FkmBVdysFk/Pqww&#10;1fbCH3QufC0ChF2KChrv+1RKVzVk0E1sTxy8bzsY9EEOtdQDXgLcdHIWRa/SYMthocGe3huqTsWv&#10;UXBYyF3e7Rdc2qxKfuJs/pUf50o9P41vSxCeRv8f/mtvtYIY7lfCD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dw3EAAAA2gAAAA8AAAAAAAAAAAAAAAAAmAIAAGRycy9k&#10;b3ducmV2LnhtbFBLBQYAAAAABAAEAPUAAACJAwAAAAA=&#10;" path="m2391,916l83,916,,916,,842,,74,,,83,,2391,r83,l2474,74r,768l2474,916r-83,xe" fillcolor="#969696" stroked="f">
                    <v:path arrowok="t" o:connecttype="custom" o:connectlocs="266,114;9,114;0,114;0,105;0,9;0,0;9,0;266,0;275,0;275,9;275,105;275,114;266,114" o:connectangles="0,0,0,0,0,0,0,0,0,0,0,0,0"/>
                  </v:shape>
                  <v:rect id="Rectangle 48" o:spid="_x0000_s1035" style="position:absolute;left:872;top:1293;width:23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UefcEA&#10;AADaAAAADwAAAGRycy9kb3ducmV2LnhtbERPTWvCQBC9F/wPywi9NRt7kJBmFRFED0Uwpi29TbNj&#10;EszOhuw2if/ePQgeH+87W0+mFQP1rrGsYBHFIIhLqxuuFBTn3VsCwnlkja1lUnAjB+vV7CXDVNuR&#10;TzTkvhIhhF2KCmrvu1RKV9Zk0EW2Iw7cxfYGfYB9JXWPYwg3rXyP46U02HBoqLGjbU3lNf83Coaj&#10;PW6WxU9bXEbz/fVnkt999anU63zafIDwNPmn+OE+aA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lHn3BAAAA2gAAAA8AAAAAAAAAAAAAAAAAmAIAAGRycy9kb3du&#10;cmV2LnhtbFBLBQYAAAAABAAEAPUAAACGAwAAAAA=&#10;" fillcolor="#8b0002" stroked="f"/>
                  <v:shape id="Freeform 49" o:spid="_x0000_s1036" style="position:absolute;left:489;top:1542;width:228;height:327;visibility:visible;mso-wrap-style:square;v-text-anchor:top" coordsize="2051,2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OGnsEA&#10;AADaAAAADwAAAGRycy9kb3ducmV2LnhtbESPzYoCMRCE78K+Q2hhb5rRw+qORlFB8CT+4V6bSZsZ&#10;nHRmk6jj25uFBY9FVX1FTeetrcWdfKgcKxj0MxDEhdMVGwWn47o3BhEissbaMSl4UoD57KMzxVy7&#10;B+/pfohGJAiHHBWUMTa5lKEoyWLou4Y4eRfnLcYkvZHa4yPBbS2HWfYlLVacFkpsaFVScT3crILz&#10;ulni8ml+/fA2WmzPP2awtzulPrvtYgIiUhvf4f/2Riv4hr8r6Qb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zhp7BAAAA2gAAAA8AAAAAAAAAAAAAAAAAmAIAAGRycy9kb3du&#10;cmV2LnhtbFBLBQYAAAAABAAEAPUAAACGAwAAAAA=&#10;" path="m868,1295r,-967l868,303r2,-23l873,259r3,-19l882,223r5,-16l890,200r5,-7l899,187r6,-6l909,176r6,-5l922,166r6,-4l935,158r8,-3l951,152r9,-3l978,144r21,-3l1021,139r26,l1073,139r25,2l1123,144r22,3l1168,152r22,6l1210,165r19,8l1248,183r17,10l1282,204r15,14l1313,232r13,15l1340,263r12,17l1363,299r10,19l1383,339r9,22l1400,385r8,24l1415,435r5,28l1426,491r4,30l1434,551r3,32l1439,617r1,34l1442,687r1,38l1442,763r-2,37l1438,835r-2,33l1431,901r-4,30l1421,962r-5,28l1409,1016r-9,26l1391,1066r-9,22l1371,1109r-11,20l1347,1148r-14,17l1319,1182r-16,15l1286,1211r-18,14l1249,1236r-20,11l1208,1256r-21,9l1163,1272r-24,6l1114,1283r-27,5l1059,1291r-29,2l1001,1295r-31,l868,1295xm1032,l3,r,96l44,100r38,5l100,109r17,4l133,117r15,5l163,127r13,6l188,140r13,6l212,154r11,8l233,171r9,10l250,191r8,11l266,215r6,12l278,240r5,14l288,269r4,15l296,301r3,17l301,336r3,18l307,395r1,44l308,2150r-1,47l305,2241r-3,21l300,2281r-3,18l294,2317r-4,16l286,2349r-6,15l275,2378r-7,13l261,2404r-8,12l245,2427r-8,10l226,2446r-10,9l205,2463r-12,9l180,2478r-14,7l152,2490r-16,5l119,2499r-18,4l83,2506r-20,3l43,2511r-21,1l,2513r,100l1180,2613r,-100l1155,2512r-23,-2l1111,2508r-22,-3l1070,2501r-19,-3l1035,2493r-16,-5l1003,2482r-14,-6l977,2469r-13,-8l952,2452r-10,-8l933,2434r-9,-10l916,2413r-8,-12l902,2389r-6,-14l890,2361r-4,-14l883,2331r-4,-17l876,2297r-2,-18l871,2260r-1,-20l868,2196r,-46l868,1433r312,l1233,1432r50,-2l1333,1426r48,-6l1427,1413r45,-9l1515,1393r42,-12l1596,1368r39,-15l1671,1337r35,-18l1739,1300r32,-20l1800,1258r29,-23l1856,1210r25,-26l1904,1158r22,-28l1946,1101r18,-31l1980,1039r15,-33l2008,973r11,-36l2030,902r7,-37l2043,828r4,-39l2051,750r,-41l2051,683r-1,-25l2047,633r-2,-25l2042,583r-5,-24l2033,536r-6,-24l2021,490r-8,-23l2005,444r-9,-22l1987,401r-10,-21l1966,360r-11,-20l1942,321r-13,-19l1915,284r-14,-18l1886,248r-15,-16l1854,215r-17,-17l1819,183r-19,-15l1781,154r-19,-13l1741,128r-20,-12l1699,104,1676,93,1642,77,1607,63,1571,51,1534,41r-37,-9l1459,25r-39,-6l1381,13r-41,-3l1298,6,1257,4,1214,2,1125,1,1032,xe" fillcolor="#969696" stroked="f">
                    <v:path arrowok="t" o:connecttype="custom" o:connectlocs="97,32;99,24;102,21;107,19;119,17;132,20;143,26;150,35;156,48;159,65;160,86;160,109;157,127;151,141;143,152;132,158;118,162;115,0;11,14;20,17;26,21;30,28;33,38;34,55;33,285;31,296;27,304;21,309;13,313;2,314;128,314;117,313;109,309;103,303;99,295;97,285;96,179;154,178;177,171;197,160;212,145;222,126;227,104;228,82;226,67;222,53;216,40;208,29;198,19;186,12;166,4;144,1" o:connectangles="0,0,0,0,0,0,0,0,0,0,0,0,0,0,0,0,0,0,0,0,0,0,0,0,0,0,0,0,0,0,0,0,0,0,0,0,0,0,0,0,0,0,0,0,0,0,0,0,0,0,0,0"/>
                    <o:lock v:ext="edit" verticies="t"/>
                  </v:shape>
                  <v:shape id="Freeform 50" o:spid="_x0000_s1037" style="position:absolute;left:1276;top:1543;width:237;height:325;visibility:visible;mso-wrap-style:square;v-text-anchor:top" coordsize="2136,2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iMMYA&#10;AADbAAAADwAAAGRycy9kb3ducmV2LnhtbESPQWvCQBCF74L/YZlCL1I3Cg2SuooK0h5EqFrscchO&#10;s8HsbMiuGv9951DobYb35r1v5sveN+pGXawDG5iMM1DEZbA1VwZOx+3LDFRMyBabwGTgQRGWi+Fg&#10;joUNd/6k2yFVSkI4FmjApdQWWsfSkcc4Di2xaD+h85hk7SptO7xLuG/0NMty7bFmaXDY0sZReTlc&#10;vYHpZXX+dl/73Xn9Opo8tiHfv+9yY56f+tUbqER9+jf/XX9YwRd6+UUG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kiMMYAAADbAAAADwAAAAAAAAAAAAAAAACYAgAAZHJz&#10;L2Rvd25yZXYueG1sUEsFBgAAAAAEAAQA9QAAAIsDAAAAAA==&#10;" path="m77,2601r1932,l2136,1719r-90,l2029,1770r-18,50l1993,1867r-18,44l1957,1954r-19,41l1918,2034r-20,36l1878,2104r-21,33l1835,2167r-23,28l1789,2223r-24,25l1740,2271r-26,22l1688,2313r-28,18l1632,2348r-29,15l1573,2377r-31,12l1509,2400r-32,9l1442,2418r-36,7l1370,2431r-37,4l1293,2439r-40,2l1212,2443r-43,l1126,2443r-38,-3l1071,2439r-17,-3l1040,2434r-14,-4l1013,2427r-12,-5l989,2417r-10,-5l970,2405r-8,-6l954,2391r-7,-8l941,2374r-6,-10l930,2353r-4,-11l922,2329r-3,-13l916,2302r-3,-15l910,2254r-2,-37l907,2175r,-46l907,1212,1465,767r,-211l907,1001r,-565l908,389r2,-44l911,325r2,-19l916,288r3,-17l922,255r5,-15l932,226r6,-14l945,199r6,-12l959,176r9,-10l978,157r10,-8l1001,141r12,-7l1026,128r15,-6l1055,117r17,-5l1090,109r19,-4l1129,102r21,-2l1197,97r53,-2l1250,,81,r,95l121,98r36,5l173,106r17,4l205,114r14,5l234,124r12,6l258,137r13,6l281,151r11,9l301,168r9,10l318,188r7,11l332,212r7,12l344,238r6,13l355,266r3,16l361,298r4,17l367,333r2,19l372,392r,44l372,1315,,1611r,207l372,1523r,617l372,2187r-2,44l368,2251r-2,19l362,2289r-2,17l356,2323r-5,15l347,2353r-6,14l336,2381r-7,12l321,2405r-8,10l304,2426r-9,9l285,2444r-11,8l262,2460r-13,7l236,2473r-13,6l208,2484r-17,4l175,2492r-17,3l139,2497r-19,2l99,2501r-22,1l77,2601xe" fillcolor="#969696" stroked="f">
                    <v:path arrowok="t" o:connecttype="custom" o:connectlocs="237,215;223,227;217,244;211,259;204,271;196,281;187,289;178,295;167,300;156,303;143,305;130,305;119,305;114,304;110,302;107,300;104,297;103,293;102,288;101,277;101,151;101,125;101,43;102,36;103,30;105,25;107,21;111,18;116,15;121,14;128,12;139,0;13,12;21,14;26,15;30,18;33,21;36,25;38,30;40,35;41,42;41,54;0,227;41,273;41,284;40,290;38,296;36,301;33,304;29,307;25,310;19,311;13,312;9,325" o:connectangles="0,0,0,0,0,0,0,0,0,0,0,0,0,0,0,0,0,0,0,0,0,0,0,0,0,0,0,0,0,0,0,0,0,0,0,0,0,0,0,0,0,0,0,0,0,0,0,0,0,0,0,0,0,0"/>
                  </v:shape>
                  <v:shape id="Freeform 51" o:spid="_x0000_s1038" style="position:absolute;left:849;top:1033;width:475;height:226;visibility:visible;mso-wrap-style:square;v-text-anchor:top" coordsize="4279,1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fuN8MA&#10;AADbAAAADwAAAGRycy9kb3ducmV2LnhtbESPQYvCMBCF7wv+hzAL3tZUxUW6pmVRRMXTVkGPQzO2&#10;ZZtJaaKt/94IgrcZ3pv3vVmkvanFjVpXWVYwHkUgiHOrKy4UHA/rrzkI55E11pZJwZ0cpMngY4Gx&#10;th3/0S3zhQgh7GJUUHrfxFK6vCSDbmQb4qBdbGvQh7UtpG6xC+GmlpMo+pYGKw6EEhtalpT/Z1cT&#10;uJovzfnkZ4fVbH2f7rvJTm+MUsPP/vcHhKfev82v660O9cfw/CUM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fuN8MAAADbAAAADwAAAAAAAAAAAAAAAACYAgAAZHJzL2Rv&#10;d25yZXYueG1sUEsFBgAAAAAEAAQA9QAAAIgDAAAAAA==&#10;" path="m2137,1804r32,-74l2201,1663r35,-60l2273,1550r39,-48l2353,1460r41,-37l2439,1392r45,-27l2531,1342r48,-19l2628,1308r50,-12l2730,1286r51,-7l2834,1274r53,-5l2941,1267r54,-1l3049,1265r54,l3158,1265r53,-1l3266,1262r54,-2l3374,1255r52,-6l3479,1240r51,-11l3581,1215r51,-18l3680,1176r97,-188l3744,992r-34,4l3675,999r-34,2l3570,1005r-71,2l3425,1008r-75,1l3275,1008r-76,-1l3131,1007r-68,l2996,1007r-67,l2862,1009r-66,2l2731,1015r-63,6l2628,1025r-39,5l2551,1036r-38,6l2476,1050r-37,8l2404,1067r-34,11l2336,1090r-33,12l2271,1116r-30,16l2212,1149r-29,18l2156,1186r-25,21l2106,1230r-22,25l2061,1282r-20,28l2023,1340r-17,31l1991,1405r-14,35l1965,1478r-10,39l1947,1560r-6,44l1936,1650r-2,49l1934,1750r2,54l2137,1804xm3830,886r78,-154l3863,738r-45,4l3773,746r-47,3l3678,751r-48,2l3579,755r-49,l3479,756r-52,l3376,756r-53,l3271,755r-53,-1l3165,753r-54,-1l3034,751r-77,-1l2878,749r-76,l2725,749r-76,1l2574,752r-73,3l2427,759r-72,5l2286,772r-68,9l2185,786r-33,5l2120,797r-31,6l2058,810r-30,8l1999,826r-29,8l1937,845r-32,12l1875,870r-31,13l1816,898r-27,16l1763,931r-26,18l1714,968r-23,20l1671,1010r-20,23l1633,1057r-17,26l1602,1109r-14,28l1576,1167r-10,31l1558,1230r-6,34l1546,1301r-2,36l1543,1376r,40l1546,1458r4,44l1557,1549r9,47l1577,1645r14,51l1605,1749r18,55l1833,1804r-2,-60l1831,1687r2,-54l1838,1581r8,-49l1854,1484r12,-44l1879,1398r16,-40l1911,1321r19,-35l1952,1251r22,-31l1999,1191r25,-27l2052,1138r29,-23l2112,1093r31,-21l2176,1054r35,-18l2247,1021r37,-16l2322,992r38,-11l2400,970r41,-9l2483,952r42,-7l2569,939r43,-6l2657,928r66,-5l2790,919r68,-2l2926,915r69,-1l3063,914r68,1l3199,915r85,1l3368,916r83,l3532,914r39,-2l3611,910r38,-2l3687,905r36,-4l3759,897r36,-5l3830,886xm3960,631r89,-173l3970,466r-79,7l3811,478r-82,4l3646,485r-82,2l3479,489r-84,l3310,489r-86,-1l3138,487r-85,-2l2967,483r-86,-3l2795,478r-85,-3l2583,472r-124,-4l2336,465r-120,-2l2097,462r-116,1l1869,465r-110,4l1707,473r-52,3l1604,481r-49,4l1507,491r-48,6l1413,505r-44,8l1326,523r-42,9l1244,543r-39,12l1168,567r-35,14l1099,596r-31,15l1040,627r-26,17l989,661r-23,19l945,700r-19,22l908,744r-16,24l877,794r-12,26l855,848r-9,29l839,908r-3,32l833,973r,35l835,1046r4,38l845,1124r9,41l865,1208r14,45l894,1301r18,48l932,1399r24,52l981,1505r28,56l1040,1619r33,59l1110,1740r39,64l1516,1804r-18,-60l1482,1687r-13,-54l1458,1579r-8,-50l1443,1478r-4,-47l1438,1386r,-44l1440,1300r4,-41l1451,1220r9,-36l1470,1148r12,-33l1497,1082r15,-30l1530,1023r19,-29l1571,968r22,-25l1617,919r26,-22l1670,875r29,-19l1729,837r32,-18l1793,803r35,-15l1862,773r36,-14l1936,747r30,-10l1998,729r31,-8l2061,714r34,-7l2128,701r34,-6l2197,690r70,-9l2338,673r74,-5l2487,663r76,-3l2640,658r79,-1l2797,657r79,l2954,658r80,1l3113,660r58,1l3228,662r58,1l3343,664r56,l3455,664r56,l3565,663r53,-2l3671,659r51,-2l3773,653r49,-4l3869,644r47,-6l3960,631xm4099,360l4279,9r-54,28l4168,60r-59,22l4048,100r-63,17l3919,131r-67,12l3783,153r-72,8l3637,166r-75,5l3486,173r-78,1l3329,173r-82,-2l3165,168r-84,-4l2996,158r-86,-6l2821,144r-88,-8l2643,127r-91,-10l2460,107,2275,86,2086,64,1896,42,1702,21,1591,10,1479,3,1368,,1259,,1151,3r-105,8l943,23,844,38,748,57,656,80r-88,28l485,139r-78,36l334,215r-67,45l208,311r-54,54l108,424,69,487,39,557,17,631,3,710,,795r6,89l21,979r27,101l85,1186r49,112l194,1415r73,124l352,1668r98,136l1032,1804r-40,-67l956,1673r-34,-62l891,1550r-28,-59l838,1435r-22,-55l796,1328r-17,-51l765,1227r-13,-47l743,1134r-7,-44l731,1048r-2,-42l729,967r2,-38l737,893r6,-34l752,826r11,-32l777,763r14,-29l809,707r19,-26l850,656r23,-23l898,610r26,-21l952,569r31,-19l1015,532r35,-18l1085,498r38,-14l1163,470r40,-13l1245,446r44,-11l1335,425r46,-8l1429,409r49,-7l1528,396r50,-5l1631,386r54,-4l1739,378r56,-2l1851,374r58,-2l1967,371r119,-1l2207,371r124,2l2456,376r127,3l2712,383r89,3l2892,388r89,3l3071,393r89,2l3249,396r90,1l3427,397r89,-1l3603,394r86,-2l3774,388r82,-5l3939,377r82,-8l4099,360xe" fillcolor="#969696" stroked="f">
                    <v:path arrowok="t" o:connecttype="custom" o:connectlocs="266,178;309,160;356,158;403,150;388,126;325,126;279,131;249,142;227,164;215,201;429,92;386,95;337,94;269,95;228,101;202,112;181,132;172,163;175,206;204,198;217,157;242,132;276,119;325,115;392,115;425,111;396,61;320,60;220,58;162,62;126,73;103,90;93,118;98,157;119,210;161,192;162,148;177,118;203,99;233,89;285,83;352,83;402,83;455,45;428,18;360,21;283,15;152,0;63,14;8,61;9,149;106,210;85,154;82,112;94,82;120,62;159,51;205,47;301,48;380,50;455,45" o:connectangles="0,0,0,0,0,0,0,0,0,0,0,0,0,0,0,0,0,0,0,0,0,0,0,0,0,0,0,0,0,0,0,0,0,0,0,0,0,0,0,0,0,0,0,0,0,0,0,0,0,0,0,0,0,0,0,0,0,0,0,0,0"/>
                    <o:lock v:ext="edit" verticies="t"/>
                  </v:shape>
                  <v:shape id="Freeform 52" o:spid="_x0000_s1039" style="position:absolute;left:800;top:1517;width:387;height:437;visibility:visible;mso-wrap-style:square;v-text-anchor:top" coordsize="3479,3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8xc8AA&#10;AADbAAAADwAAAGRycy9kb3ducmV2LnhtbERPTWsCMRC9C/6HMEJvbqIUkdUoXUuLeHP14m3YjLtL&#10;N5Nlk2rsr28KBW/zeJ+z3kbbiRsNvnWsYZYpEMSVMy3XGs6nj+kShA/IBjvHpOFBHrab8WiNuXF3&#10;PtKtDLVIIexz1NCE0OdS+qohiz5zPXHirm6wGBIcamkGvKdw28m5UgtpseXU0GBPu4aqr/LbaniN&#10;UhXyUpSH5b5Qn0X8KR/4rvXLJL6tQASK4Sn+d+9Nmj+Hv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8xc8AAAADbAAAADwAAAAAAAAAAAAAAAACYAgAAZHJzL2Rvd25y&#10;ZXYueG1sUEsFBgAAAAAEAAQA9QAAAIUDAAAAAA==&#10;" path="m3479,l,,,2967r1,18l2,3002r2,18l8,3037r4,17l18,3070r5,17l31,3102r8,16l47,3133r10,15l67,3162r11,13l89,3190r12,12l115,3214r13,12l143,3237r14,10l172,3257r15,9l204,3275r17,7l239,3289r17,7l275,3301r18,5l312,3310r19,3l351,3315r19,2l390,3317r907,l1303,3317r6,l1347,3317r48,2l1420,3322r28,3l1477,3331r30,7l1537,3348r30,11l1581,3366r16,8l1612,3382r14,9l1641,3401r14,11l1669,3424r13,13l1695,3451r14,14l1721,3481r11,16l1746,3481r13,-16l1774,3451r13,-14l1802,3424r13,-12l1830,3401r14,-10l1858,3382r14,-8l1885,3366r15,-7l1928,3348r28,-10l1983,3331r27,-6l2035,3322r25,-3l2106,3317r41,l2155,3317r7,l3103,3317r19,l3141,3315r19,-2l3178,3310r18,-4l3213,3302r18,-5l3248,3290r17,-6l3282,3276r15,-8l3313,3259r14,-9l3341,3240r14,-11l3369,3218r12,-12l3392,3194r11,-13l3415,3167r9,-14l3434,3139r7,-14l3449,3110r7,-15l3462,3079r5,-16l3472,3047r3,-17l3477,3013r1,-17l3479,2979,3479,xe" fillcolor="#8b0002" stroked="f">
                    <v:path arrowok="t" o:connecttype="custom" o:connectlocs="0,0;0,373;0,377;1,382;3,386;4,390;6,393;9,397;11,400;14,403;17,406;21,408;25,410;28,412;33,413;37,414;41,415;144,415;146,415;155,415;161,416;168,417;174,420;178,422;181,424;184,426;187,430;190,433;193,437;196,433;199,430;202,426;205,424;208,422;211,420;218,417;224,416;229,415;239,415;240,415;347,415;352,414;356,413;359,412;363,410;367,408;370,406;373,404;376,401;379,398;381,394;383,391;384,387;386,383;387,379;387,374;387,0" o:connectangles="0,0,0,0,0,0,0,0,0,0,0,0,0,0,0,0,0,0,0,0,0,0,0,0,0,0,0,0,0,0,0,0,0,0,0,0,0,0,0,0,0,0,0,0,0,0,0,0,0,0,0,0,0,0,0,0,0"/>
                  </v:shape>
                  <v:shape id="Freeform 53" o:spid="_x0000_s1040" style="position:absolute;left:833;top:1656;width:312;height:143;visibility:visible;mso-wrap-style:square;v-text-anchor:top" coordsize="2811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/4MEA&#10;AADbAAAADwAAAGRycy9kb3ducmV2LnhtbERPS2vCQBC+F/wPywjemo1RpERXqYK0ePJRSI9DdkxS&#10;s7NhdxvTf98tCL3Nx/ec1WYwrejJ+caygmmSgiAurW64UvBx2T+/gPABWWNrmRT8kIfNevS0wlzb&#10;O5+oP4dKxBD2OSqoQ+hyKX1Zk0Gf2I44clfrDIYIXSW1w3sMN63M0nQhDTYcG2rsaFdTeTt/GwXH&#10;t4VD/7UN5nK4NZk/fuqimCs1GQ+vSxCBhvAvfrjfdZw/g79f4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v+DBAAAA2wAAAA8AAAAAAAAAAAAAAAAAmAIAAGRycy9kb3du&#10;cmV2LnhtbFBLBQYAAAAABAAEAPUAAACGAwAAAAA=&#10;" path="m,113r217,l306,231r238,l790,575r1253,l2281,231r262,l2647,r164,l2801,57r-11,53l2779,163r-11,51l2755,264r-12,50l2731,361r-15,46l2703,452r-15,44l2674,538r-16,42l2642,620r-16,38l2608,695r-17,36l2573,766r-19,34l2535,833r-20,31l2495,894r-20,28l2453,949r-22,26l2409,1000r-23,24l2363,1046r-25,22l2314,1089r-25,18l2263,1125r-26,16l745,1141r-32,-14l682,1112r-32,-16l620,1078r-29,-19l562,1037r-29,-21l506,993,478,969,453,944,427,917,401,890,377,861,352,831,328,799,306,767,284,734,261,700,240,664,219,628,198,591,179,551,159,512,140,471,121,430,103,388,84,344,67,299,49,254,32,208,17,161,,113xe" fillcolor="#969696" stroked="f">
                    <v:path arrowok="t" o:connecttype="custom" o:connectlocs="24,14;60,29;227,72;282,29;312,0;310,14;307,27;304,39;301,51;298,62;295,73;291,82;288,92;283,100;279,108;275,116;270,122;265,128;260,134;254,139;248,143;79,141;72,137;66,133;59,127;53,121;47,115;42,108;36,100;32,92;27,83;22,74;18,64;13,54;9,43;5,32;2,20" o:connectangles="0,0,0,0,0,0,0,0,0,0,0,0,0,0,0,0,0,0,0,0,0,0,0,0,0,0,0,0,0,0,0,0,0,0,0,0,0"/>
                  </v:shape>
                  <v:shape id="Freeform 54" o:spid="_x0000_s1041" style="position:absolute;left:879;top:1591;width:165;height:303;visibility:visible;mso-wrap-style:square;v-text-anchor:top" coordsize="1492,2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bMcIA&#10;AADbAAAADwAAAGRycy9kb3ducmV2LnhtbERPTWsCMRC9F/ofwhR602xtaWU1ihUUkYKoRTwOybi7&#10;uJksSVzXf98IQm/zeJ8znna2Fi35UDlW8NbPQBBrZyouFPzuF70hiBCRDdaOScGNAkwnz09jzI27&#10;8pbaXSxECuGQo4IyxiaXMuiSLIa+a4gTd3LeYkzQF9J4vKZwW8tBln1KixWnhhIbmpekz7uLVTBf&#10;3/z7/nt2aE9Bm+HxS2+Wlx+lXl+62QhEpC7+ix/ulUnzP+D+SzpAT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0psxwgAAANsAAAAPAAAAAAAAAAAAAAAAAJgCAABkcnMvZG93&#10;bnJldi54bWxQSwUGAAAAAAQABAD1AAAAhwMAAAAA&#10;" path="m404,1769r39,-73l729,1163,1303,97,1249,75,1294,r198,86l1455,154r-47,-18l851,1163,563,1696r-57,106l519,1820r11,19l535,1849r4,9l543,1867r2,10l547,1887r1,9l548,1906r,10l546,1926r-2,9l540,1945r-3,10l290,2424,,2299,238,1839r6,-9l251,1821r8,-7l268,1807r8,-6l287,1795r11,-4l309,1787r23,-7l356,1775r24,-3l404,1769xe" fillcolor="#969594" stroked="f">
                    <v:path arrowok="t" o:connecttype="custom" o:connectlocs="45,221;49,212;81,145;144,12;138,9;143,0;165,11;161,19;156,17;94,145;62,212;56,225;57,228;59,230;59,231;60,232;60,233;60,235;60,236;61,237;61,238;61,240;60,241;60,242;60,243;59,244;32,303;0,287;26,230;27,229;28,228;29,227;30,226;31,225;32,224;33,224;34,223;37,223;39,222;42,222;45,221" o:connectangles="0,0,0,0,0,0,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  <w:permStart w:id="430719634" w:edGrp="everyone"/>
    </w:p>
    <w:p w:rsidR="0002426B" w:rsidRPr="0082596B" w:rsidRDefault="0002426B" w:rsidP="0082596B">
      <w:pPr>
        <w:pStyle w:val="Nagwek1"/>
      </w:pPr>
      <w:bookmarkStart w:id="0" w:name="_Toc355550140"/>
      <w:r w:rsidRPr="0082596B">
        <w:lastRenderedPageBreak/>
        <w:t>Wstęp</w:t>
      </w:r>
      <w:bookmarkEnd w:id="0"/>
    </w:p>
    <w:p w:rsidR="0082596B" w:rsidRDefault="0002426B" w:rsidP="00A6483C">
      <w:pPr>
        <w:pStyle w:val="Nagwek2"/>
      </w:pPr>
      <w:r w:rsidRPr="0082596B">
        <w:t xml:space="preserve"> </w:t>
      </w:r>
      <w:bookmarkStart w:id="1" w:name="_Toc355550141"/>
      <w:r w:rsidRPr="0082596B">
        <w:t>Problematyka i zakres pracy</w:t>
      </w:r>
      <w:bookmarkEnd w:id="1"/>
    </w:p>
    <w:p w:rsidR="00B42961" w:rsidRDefault="00A6483C" w:rsidP="00B42961">
      <w:pPr>
        <w:pStyle w:val="Tekstpracy"/>
        <w:ind w:firstLine="426"/>
      </w:pPr>
      <w:r w:rsidRPr="00A6483C">
        <w:t xml:space="preserve">W pierwszym kwartale </w:t>
      </w:r>
      <w:r w:rsidR="0082596B" w:rsidRPr="00A6483C">
        <w:t>201</w:t>
      </w:r>
      <w:r w:rsidRPr="00A6483C">
        <w:t>4</w:t>
      </w:r>
      <w:r w:rsidR="0082596B" w:rsidRPr="00A6483C">
        <w:t xml:space="preserve"> roku </w:t>
      </w:r>
      <w:r w:rsidRPr="00A6483C">
        <w:t xml:space="preserve">trzy na pięć sprzedaży telefonów komórkowych </w:t>
      </w:r>
      <w:r>
        <w:t xml:space="preserve">nosiło nazwę „inteligentny”. Smartphone, jak </w:t>
      </w:r>
      <w:r w:rsidR="005366F7">
        <w:t>potocznie na urządzenia tego typu</w:t>
      </w:r>
      <w:r w:rsidR="00B42961">
        <w:t xml:space="preserve"> się</w:t>
      </w:r>
      <w:r w:rsidR="005366F7">
        <w:t xml:space="preserve"> mówi, </w:t>
      </w:r>
      <w:r w:rsidR="00B42961">
        <w:t xml:space="preserve">nie tylko zawładnęły niemałym rynkiem telefonów bezprzewodowych, ale także znacznie poprawiły komfort naszego życia. Od obsługi wiadomości SMS, po zarządzanie pocztą elektroniczną, do sterowania temperaturą </w:t>
      </w:r>
      <w:r w:rsidR="00B42961">
        <w:br/>
        <w:t xml:space="preserve">w naszych mieszkaniach – lista rzeczy, które nie potrafią te urządzenia z każdym dniem zmniejszą jeszcze bardziej. </w:t>
      </w:r>
    </w:p>
    <w:p w:rsidR="00B42961" w:rsidRPr="00A6483C" w:rsidRDefault="006D4EF5" w:rsidP="00B42961">
      <w:pPr>
        <w:pStyle w:val="Tekstpracy"/>
        <w:ind w:firstLine="426"/>
      </w:pPr>
      <w:r>
        <w:t xml:space="preserve">Nic dziwnego, że tym rynkiem, który jest wart miliardy dolarów rocznie, zainteresowały się wielkie firmy. Swoje rozwiązania w tej dziedzinie technologii na przestrzeni ostatnich lat pokazały takie formy jak: Microsoft, Apple czy Google. </w:t>
      </w:r>
      <w:bookmarkStart w:id="2" w:name="_GoBack"/>
      <w:bookmarkEnd w:id="2"/>
      <w:permEnd w:id="430719634"/>
    </w:p>
    <w:sectPr w:rsidR="00B42961" w:rsidRPr="00A6483C" w:rsidSect="00774BAB">
      <w:headerReference w:type="first" r:id="rId8"/>
      <w:footerReference w:type="first" r:id="rId9"/>
      <w:pgSz w:w="11906" w:h="16838" w:code="9"/>
      <w:pgMar w:top="1247" w:right="471" w:bottom="1247" w:left="1967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885" w:rsidRDefault="006D3885">
      <w:r>
        <w:separator/>
      </w:r>
    </w:p>
  </w:endnote>
  <w:endnote w:type="continuationSeparator" w:id="0">
    <w:p w:rsidR="006D3885" w:rsidRDefault="006D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stleT">
    <w:altName w:val="Candara"/>
    <w:charset w:val="00"/>
    <w:family w:val="swiss"/>
    <w:pitch w:val="variable"/>
    <w:sig w:usb0="00000001" w:usb1="00000000" w:usb2="00000000" w:usb3="00000000" w:csb0="00000013" w:csb1="00000000"/>
  </w:font>
  <w:font w:name="ZapfHumnstPL">
    <w:altName w:val="Gabriola"/>
    <w:panose1 w:val="00000000000000000000"/>
    <w:charset w:val="EE"/>
    <w:family w:val="decorative"/>
    <w:notTrueType/>
    <w:pitch w:val="variable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  <w:embedRegular r:id="rId1" w:fontKey="{28B3CD31-D2B7-4CEB-B6F1-07EA1BC926DE}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  <w:embedRegular r:id="rId2" w:fontKey="{78F88404-2407-4115-B268-BEDF202EC4F8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after="40"/>
      <w:rPr>
        <w:rFonts w:ascii="ZapfHumnstPL" w:hAnsi="ZapfHumnstPL"/>
        <w:color w:val="8B0002"/>
        <w:sz w:val="20"/>
        <w:szCs w:val="20"/>
      </w:rPr>
    </w:pPr>
    <w:r>
      <w:rPr>
        <w:rFonts w:ascii="ZapfHumnstPL" w:hAnsi="ZapfHumnstPL"/>
        <w:color w:val="8B0002"/>
        <w:sz w:val="20"/>
        <w:szCs w:val="20"/>
      </w:rPr>
      <w:t>Instytut Informatyki</w:t>
    </w:r>
  </w:p>
  <w:p w:rsidR="00944FEF" w:rsidRPr="00463A4E" w:rsidRDefault="00944FEF" w:rsidP="00944FEF">
    <w:pPr>
      <w:pStyle w:val="Nagwek"/>
      <w:rPr>
        <w:rFonts w:ascii="ZapfHumnstPL" w:hAnsi="ZapfHumnstPL"/>
        <w:color w:val="8B0002"/>
        <w:sz w:val="15"/>
        <w:szCs w:val="15"/>
      </w:rPr>
    </w:pPr>
    <w:r>
      <w:rPr>
        <w:rFonts w:ascii="ZapfHumnstPL" w:hAnsi="ZapfHumnstPL"/>
        <w:sz w:val="15"/>
        <w:szCs w:val="15"/>
      </w:rPr>
      <w:t xml:space="preserve">90-924 Łódź, ul. Wólczańska 215, </w:t>
    </w:r>
    <w:r>
      <w:rPr>
        <w:rFonts w:ascii="ZapfHumnstPL" w:hAnsi="ZapfHumnstPL"/>
        <w:color w:val="8B0002"/>
        <w:sz w:val="15"/>
        <w:szCs w:val="15"/>
      </w:rPr>
      <w:t>budynek B9</w:t>
    </w:r>
  </w:p>
  <w:p w:rsidR="00944FEF" w:rsidRPr="00944FEF" w:rsidRDefault="00944FEF">
    <w:pPr>
      <w:pStyle w:val="Stopka"/>
      <w:rPr>
        <w:rFonts w:ascii="ZapfHumnstPL" w:hAnsi="ZapfHumnstPL"/>
        <w:sz w:val="15"/>
        <w:szCs w:val="15"/>
        <w:lang w:val="en-US"/>
      </w:rPr>
    </w:pPr>
    <w:r w:rsidRPr="005865FB">
      <w:rPr>
        <w:rFonts w:ascii="ZapfHumnstPL" w:hAnsi="ZapfHumnstPL"/>
        <w:sz w:val="15"/>
        <w:szCs w:val="15"/>
        <w:lang w:val="en-US"/>
      </w:rPr>
      <w:t xml:space="preserve">tel. 042 631 </w:t>
    </w:r>
    <w:r>
      <w:rPr>
        <w:rFonts w:ascii="ZapfHumnstPL" w:hAnsi="ZapfHumnstPL"/>
        <w:sz w:val="15"/>
        <w:szCs w:val="15"/>
        <w:lang w:val="en-US"/>
      </w:rPr>
      <w:t>27 97</w:t>
    </w:r>
    <w:r w:rsidRPr="005865FB">
      <w:rPr>
        <w:rFonts w:ascii="ZapfHumnstPL" w:hAnsi="ZapfHumnstPL"/>
        <w:sz w:val="15"/>
        <w:szCs w:val="15"/>
        <w:lang w:val="en-US"/>
      </w:rPr>
      <w:t xml:space="preserve">, </w:t>
    </w:r>
    <w:r>
      <w:rPr>
        <w:rFonts w:ascii="ZapfHumnstPL" w:hAnsi="ZapfHumnstPL"/>
        <w:sz w:val="15"/>
        <w:szCs w:val="15"/>
        <w:lang w:val="en-US"/>
      </w:rPr>
      <w:t>042 632 97 57, fax 042 630 34 14</w:t>
    </w:r>
    <w:r w:rsidRPr="005865FB">
      <w:rPr>
        <w:rFonts w:ascii="ZapfHumnstPL" w:hAnsi="ZapfHumnstPL"/>
        <w:sz w:val="15"/>
        <w:szCs w:val="15"/>
        <w:lang w:val="en-US"/>
      </w:rPr>
      <w:t xml:space="preserve"> email: </w:t>
    </w:r>
    <w:r>
      <w:rPr>
        <w:rFonts w:ascii="ZapfHumnstPL" w:hAnsi="ZapfHumnstPL"/>
        <w:sz w:val="15"/>
        <w:szCs w:val="15"/>
        <w:lang w:val="en-US"/>
      </w:rPr>
      <w:t>office@ics.p.lodz.pl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885" w:rsidRDefault="006D3885">
      <w:r>
        <w:separator/>
      </w:r>
    </w:p>
  </w:footnote>
  <w:footnote w:type="continuationSeparator" w:id="0">
    <w:p w:rsidR="006D3885" w:rsidRDefault="006D3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FEF" w:rsidRDefault="00944FEF" w:rsidP="00944FEF">
    <w:pPr>
      <w:pStyle w:val="Nagwek"/>
      <w:spacing w:before="660" w:after="60"/>
      <w:rPr>
        <w:rFonts w:ascii="CastleT" w:hAnsi="CastleT"/>
        <w:sz w:val="36"/>
        <w:szCs w:val="36"/>
      </w:rPr>
    </w:pPr>
    <w:r w:rsidRPr="00A25E3C">
      <w:rPr>
        <w:rFonts w:ascii="CastleT" w:hAnsi="CastleT"/>
        <w:sz w:val="36"/>
        <w:szCs w:val="36"/>
      </w:rPr>
      <w:t>Politechnika Łódzka</w:t>
    </w:r>
  </w:p>
  <w:p w:rsidR="00944FEF" w:rsidRPr="00944FEF" w:rsidRDefault="00944FEF">
    <w:pPr>
      <w:pStyle w:val="Nagwek"/>
      <w:rPr>
        <w:rFonts w:ascii="ZapfHumnstPL" w:hAnsi="ZapfHumnstPL"/>
        <w:color w:val="8B0002"/>
      </w:rPr>
    </w:pPr>
    <w:r>
      <w:rPr>
        <w:rFonts w:ascii="ZapfHumnstPL" w:hAnsi="ZapfHumnstPL"/>
        <w:color w:val="8B0002"/>
      </w:rPr>
      <w:t>Instytut Informatyki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6E52CA20"/>
    <w:lvl w:ilvl="0" w:tplc="BA3C416E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F3531"/>
    <w:multiLevelType w:val="hybridMultilevel"/>
    <w:tmpl w:val="AA46B3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pl-PL" w:vendorID="12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aqZT6V+4BUwcsCJD0/kDE7VpK/+mQ+4JCvQ4cnK/MxT2D1XPyigpQxUHOt9002mQxTe1Pkx/ODZBP20l+bZpw==" w:salt="2BOpIsua/wGSZxhGfF9g1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73"/>
    <w:rsid w:val="0002426B"/>
    <w:rsid w:val="000421FC"/>
    <w:rsid w:val="00066924"/>
    <w:rsid w:val="00087DCC"/>
    <w:rsid w:val="000A47CF"/>
    <w:rsid w:val="00103248"/>
    <w:rsid w:val="001041B4"/>
    <w:rsid w:val="0012136E"/>
    <w:rsid w:val="001217B3"/>
    <w:rsid w:val="00182FCC"/>
    <w:rsid w:val="001E55C2"/>
    <w:rsid w:val="00282102"/>
    <w:rsid w:val="00325AB9"/>
    <w:rsid w:val="003F1377"/>
    <w:rsid w:val="00433439"/>
    <w:rsid w:val="00463A4E"/>
    <w:rsid w:val="00481C26"/>
    <w:rsid w:val="004E30CD"/>
    <w:rsid w:val="004E493B"/>
    <w:rsid w:val="004F2776"/>
    <w:rsid w:val="005366F7"/>
    <w:rsid w:val="00546571"/>
    <w:rsid w:val="005613BB"/>
    <w:rsid w:val="00570D71"/>
    <w:rsid w:val="00571105"/>
    <w:rsid w:val="005865FB"/>
    <w:rsid w:val="005A0228"/>
    <w:rsid w:val="005F707D"/>
    <w:rsid w:val="00604C1E"/>
    <w:rsid w:val="00632E87"/>
    <w:rsid w:val="00640699"/>
    <w:rsid w:val="00672E0D"/>
    <w:rsid w:val="006D1BBF"/>
    <w:rsid w:val="006D3885"/>
    <w:rsid w:val="006D4EF5"/>
    <w:rsid w:val="00774BAB"/>
    <w:rsid w:val="007776A3"/>
    <w:rsid w:val="00814401"/>
    <w:rsid w:val="00822750"/>
    <w:rsid w:val="0082596B"/>
    <w:rsid w:val="00827CB0"/>
    <w:rsid w:val="00851D3D"/>
    <w:rsid w:val="00853D03"/>
    <w:rsid w:val="00865505"/>
    <w:rsid w:val="00890162"/>
    <w:rsid w:val="008C28A3"/>
    <w:rsid w:val="00906A9D"/>
    <w:rsid w:val="0093263B"/>
    <w:rsid w:val="00944FEF"/>
    <w:rsid w:val="00995EDB"/>
    <w:rsid w:val="009A1C5C"/>
    <w:rsid w:val="009D1596"/>
    <w:rsid w:val="009E3533"/>
    <w:rsid w:val="009E38EF"/>
    <w:rsid w:val="009F3FB9"/>
    <w:rsid w:val="009F7AAD"/>
    <w:rsid w:val="00A06D41"/>
    <w:rsid w:val="00A10F11"/>
    <w:rsid w:val="00A171EC"/>
    <w:rsid w:val="00A25E3C"/>
    <w:rsid w:val="00A45FC1"/>
    <w:rsid w:val="00A6483C"/>
    <w:rsid w:val="00A96958"/>
    <w:rsid w:val="00AA07B9"/>
    <w:rsid w:val="00AD5E85"/>
    <w:rsid w:val="00B2756E"/>
    <w:rsid w:val="00B42961"/>
    <w:rsid w:val="00B54784"/>
    <w:rsid w:val="00B86D74"/>
    <w:rsid w:val="00C71E2B"/>
    <w:rsid w:val="00D41F0A"/>
    <w:rsid w:val="00DC735B"/>
    <w:rsid w:val="00DD4895"/>
    <w:rsid w:val="00DE3BFF"/>
    <w:rsid w:val="00E03A59"/>
    <w:rsid w:val="00E44473"/>
    <w:rsid w:val="00E76156"/>
    <w:rsid w:val="00E76D4E"/>
    <w:rsid w:val="00EA0256"/>
    <w:rsid w:val="00F05AA7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b0002,#b2b2b2,#ccc"/>
    </o:shapedefaults>
    <o:shapelayout v:ext="edit">
      <o:idmap v:ext="edit" data="1"/>
    </o:shapelayout>
  </w:shapeDefaults>
  <w:decimalSymbol w:val=","/>
  <w:listSeparator w:val=";"/>
  <w15:chartTrackingRefBased/>
  <w15:docId w15:val="{21214F31-AA3F-4B04-9C08-86282466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2596B"/>
    <w:pPr>
      <w:keepNext/>
      <w:keepLines/>
      <w:numPr>
        <w:numId w:val="2"/>
      </w:numPr>
      <w:spacing w:before="480" w:line="276" w:lineRule="auto"/>
      <w:ind w:left="426" w:hanging="426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Nagwek2">
    <w:name w:val="heading 2"/>
    <w:basedOn w:val="Tekstpracy"/>
    <w:next w:val="Tekstpracy"/>
    <w:link w:val="Nagwek2Znak"/>
    <w:uiPriority w:val="9"/>
    <w:unhideWhenUsed/>
    <w:qFormat/>
    <w:rsid w:val="0082596B"/>
    <w:pPr>
      <w:keepNext/>
      <w:keepLines/>
      <w:numPr>
        <w:ilvl w:val="1"/>
        <w:numId w:val="3"/>
      </w:numPr>
      <w:spacing w:before="200" w:line="276" w:lineRule="auto"/>
      <w:ind w:left="426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25E3C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25E3C"/>
    <w:pPr>
      <w:tabs>
        <w:tab w:val="center" w:pos="4536"/>
        <w:tab w:val="right" w:pos="9072"/>
      </w:tabs>
    </w:pPr>
  </w:style>
  <w:style w:type="paragraph" w:styleId="Zwrotgrzecznociowy">
    <w:name w:val="Salutation"/>
    <w:basedOn w:val="Normalny"/>
    <w:next w:val="Normalny"/>
    <w:rsid w:val="00814401"/>
    <w:pPr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Tekstpodstawowy">
    <w:name w:val="Body Text"/>
    <w:basedOn w:val="Normaln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Zwrotpoegnalny">
    <w:name w:val="Closing"/>
    <w:basedOn w:val="Normalny"/>
    <w:next w:val="Podpis"/>
    <w:rsid w:val="00814401"/>
    <w:pPr>
      <w:keepNext/>
      <w:spacing w:after="6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styleId="Podpis">
    <w:name w:val="Signature"/>
    <w:basedOn w:val="Normalny"/>
    <w:next w:val="Podpis-Stanowisko"/>
    <w:rsid w:val="00814401"/>
    <w:pPr>
      <w:keepNext/>
      <w:spacing w:before="880" w:line="220" w:lineRule="atLeast"/>
    </w:pPr>
    <w:rPr>
      <w:rFonts w:ascii="Arial" w:hAnsi="Arial"/>
      <w:spacing w:val="-5"/>
      <w:sz w:val="20"/>
      <w:szCs w:val="20"/>
      <w:lang w:eastAsia="en-US"/>
    </w:rPr>
  </w:style>
  <w:style w:type="paragraph" w:styleId="Data">
    <w:name w:val="Date"/>
    <w:basedOn w:val="Normalny"/>
    <w:next w:val="Nazwiskoodbiorcy"/>
    <w:rsid w:val="00814401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Nazwiskoodbiorcy">
    <w:name w:val="Nazwisko odbiorcy"/>
    <w:basedOn w:val="Normalny"/>
    <w:next w:val="Normalny"/>
    <w:rsid w:val="00814401"/>
    <w:pPr>
      <w:spacing w:before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paragraph" w:customStyle="1" w:styleId="Podpis-Stanowisko">
    <w:name w:val="Podpis - Stanowisko"/>
    <w:basedOn w:val="Podpis"/>
    <w:next w:val="Normalny"/>
    <w:rsid w:val="00814401"/>
    <w:pPr>
      <w:spacing w:before="0"/>
    </w:pPr>
  </w:style>
  <w:style w:type="paragraph" w:styleId="Akapitzlist">
    <w:name w:val="List Paragraph"/>
    <w:basedOn w:val="Normalny"/>
    <w:link w:val="AkapitzlistZnak"/>
    <w:uiPriority w:val="34"/>
    <w:qFormat/>
    <w:rsid w:val="00995ED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2596B"/>
    <w:rPr>
      <w:rFonts w:eastAsiaTheme="majorEastAsia"/>
      <w:b/>
      <w:bCs/>
      <w:sz w:val="40"/>
      <w:szCs w:val="28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82596B"/>
    <w:rPr>
      <w:rFonts w:eastAsiaTheme="majorEastAsia"/>
      <w:b/>
      <w:bCs/>
      <w:sz w:val="32"/>
      <w:szCs w:val="26"/>
      <w:lang w:eastAsia="en-US"/>
    </w:rPr>
  </w:style>
  <w:style w:type="paragraph" w:customStyle="1" w:styleId="Tekstpracy">
    <w:name w:val="Tekst pracy"/>
    <w:basedOn w:val="Akapitzlist"/>
    <w:link w:val="TekstpracyZnak"/>
    <w:qFormat/>
    <w:rsid w:val="00A6483C"/>
    <w:pPr>
      <w:ind w:left="0"/>
      <w:jc w:val="both"/>
    </w:pPr>
    <w:rPr>
      <w:sz w:val="28"/>
    </w:rPr>
  </w:style>
  <w:style w:type="paragraph" w:styleId="Poprawka">
    <w:name w:val="Revision"/>
    <w:hidden/>
    <w:uiPriority w:val="99"/>
    <w:semiHidden/>
    <w:rsid w:val="00B42961"/>
    <w:rPr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2596B"/>
    <w:rPr>
      <w:sz w:val="24"/>
      <w:szCs w:val="24"/>
    </w:rPr>
  </w:style>
  <w:style w:type="character" w:customStyle="1" w:styleId="TekstpracyZnak">
    <w:name w:val="Tekst pracy Znak"/>
    <w:basedOn w:val="AkapitzlistZnak"/>
    <w:link w:val="Tekstpracy"/>
    <w:rsid w:val="00A6483C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ia\Pulpit\Papier%20firmowy%20Instytut%20Informatyki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02AAA-C942-4371-8127-2A0396EA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 Instytut Informatyki.dot</Template>
  <TotalTime>134</TotalTime>
  <Pages>2</Pages>
  <Words>148</Words>
  <Characters>970</Characters>
  <Application>Microsoft Office Word</Application>
  <DocSecurity>8</DocSecurity>
  <Lines>32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Papier firmowy</vt:lpstr>
    </vt:vector>
  </TitlesOfParts>
  <Company>Politechnka Łódzka, Instytut Informatyki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firmowy</dc:title>
  <dc:subject/>
  <dc:creator>Asia</dc:creator>
  <cp:keywords/>
  <dc:description/>
  <cp:lastModifiedBy>Karol Górecki</cp:lastModifiedBy>
  <cp:revision>7</cp:revision>
  <cp:lastPrinted>2006-10-17T08:29:00Z</cp:lastPrinted>
  <dcterms:created xsi:type="dcterms:W3CDTF">2014-06-07T13:13:00Z</dcterms:created>
  <dcterms:modified xsi:type="dcterms:W3CDTF">2014-06-09T19:24:00Z</dcterms:modified>
</cp:coreProperties>
</file>